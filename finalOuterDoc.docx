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CA0832" w:rsidP="00CA0832" w14:paraId="4850DCCD" w14:textId="4B2189F8">
      <w:pPr>
        <w:pStyle w:val="Heading2NoNum"/>
      </w:pPr>
      <w:r w:rsidRPr="006A2A16">
        <w:t>2.1</w:t>
      </w:r>
      <w:r w:rsidR="00B15B62">
        <w:tab/>
      </w:r>
      <w:r w:rsidR="002B0ECB">
        <w:t>Some identified</w:t>
      </w:r>
      <w:r w:rsidRPr="006A2A16">
        <w:t xml:space="preserve"> Risks</w:t>
      </w:r>
    </w:p>
    <w:p w:rsidR="00CA0832" w:rsidP="00AF676A" w14:paraId="31D752DC" w14:textId="0782F189">
      <w:pPr>
        <w:pStyle w:val="Paragraph"/>
        <w:rPr>
          <w:rFonts w:cs="Arial"/>
        </w:rPr>
      </w:pPr>
    </w:p>
    <w:p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color w:val="FF0000"/>
          <w:szCs w:val="22"/>
          <w:lang w:eastAsia="en-US"/>
        </w:rPr>
        <w:t>Evaluation Only. Created with Aspose.Words. Copyright 2003-2020 Aspose Pty Ltd.</w:t>
      </w:r>
    </w:p>
    <w:p w:rsidR="00B550CC">
      <w:pPr>
        <w:spacing w:after="160" w:line="259" w:lineRule="auto"/>
        <w:rPr>
          <w:rFonts w:eastAsia="Calibri" w:cs="Arial"/>
          <w:b/>
          <w:szCs w:val="22"/>
          <w:lang w:eastAsia="en-US"/>
        </w:rPr>
      </w:pPr>
      <w:r>
        <w:rPr>
          <w:rFonts w:eastAsia="Calibri" w:cs="Arial"/>
          <w:b/>
          <w:szCs w:val="22"/>
          <w:lang w:eastAsia="en-US"/>
        </w:rPr>
        <w:t xml:space="preserve">Risks Associated with </w:t>
      </w:r>
      <w:r w:rsidR="000F70DE">
        <w:rPr>
          <w:rFonts w:eastAsia="Calibri" w:cs="Arial"/>
          <w:b/>
          <w:szCs w:val="22"/>
          <w:lang w:eastAsia="en-US"/>
        </w:rPr>
        <w:t xml:space="preserve">some </w:t>
      </w:r>
      <w:r w:rsidR="002D0A0C">
        <w:rPr>
          <w:rFonts w:eastAsia="Calibri" w:cs="Arial"/>
          <w:b/>
          <w:szCs w:val="22"/>
          <w:lang w:eastAsia="en-US"/>
        </w:rPr>
        <w:t>behavior</w:t>
      </w:r>
    </w:p>
    <w:p w:rsidR="00823CF8" w:rsidP="00823CF8">
      <w:pPr>
        <w:spacing w:after="160" w:line="259" w:lineRule="auto"/>
        <w:jc w:val="both"/>
        <w:rPr>
          <w:rFonts w:eastAsia="Calibri" w:cs="Arial"/>
          <w:sz w:val="22"/>
          <w:szCs w:val="22"/>
          <w:lang w:eastAsia="en-US"/>
        </w:rPr>
      </w:pPr>
      <w:r w:rsidRPr="003C38A4">
        <w:rPr>
          <w:rFonts w:eastAsia="Calibri" w:cs="Arial"/>
          <w:sz w:val="22"/>
          <w:szCs w:val="22"/>
          <w:lang w:eastAsia="en-US"/>
        </w:rPr>
        <w:t>The side effects associated with &lt;</w:t>
      </w:r>
      <w:r w:rsidRPr="003C38A4">
        <w:rPr>
          <w:rFonts w:eastAsia="Calibri" w:cs="Arial"/>
          <w:sz w:val="22"/>
          <w:szCs w:val="22"/>
          <w:lang w:eastAsia="en-US"/>
        </w:rPr>
        <w:t>v_</w:t>
      </w:r>
      <w:r w:rsidR="002D0A0C">
        <w:rPr>
          <w:rFonts w:eastAsia="Calibri" w:cs="Arial"/>
          <w:sz w:val="22"/>
          <w:szCs w:val="22"/>
          <w:lang w:eastAsia="en-US"/>
        </w:rPr>
        <w:t>behavior</w:t>
      </w:r>
      <w:r w:rsidRPr="003C38A4">
        <w:rPr>
          <w:rFonts w:eastAsia="Calibri" w:cs="Arial"/>
          <w:sz w:val="22"/>
          <w:szCs w:val="22"/>
          <w:lang w:eastAsia="en-US"/>
        </w:rPr>
        <w:t>_name</w:t>
      </w:r>
      <w:r w:rsidRPr="003C38A4">
        <w:rPr>
          <w:rFonts w:eastAsia="Calibri" w:cs="Arial"/>
          <w:sz w:val="22"/>
          <w:szCs w:val="22"/>
          <w:lang w:eastAsia="en-US"/>
        </w:rPr>
        <w:t xml:space="preserve">&gt; </w:t>
      </w:r>
      <w:r w:rsidRPr="003C38A4">
        <w:rPr>
          <w:rFonts w:eastAsia="Calibri" w:cs="Arial"/>
          <w:sz w:val="22"/>
          <w:szCs w:val="22"/>
          <w:lang w:eastAsia="en-US"/>
        </w:rPr>
        <w:t>are listed</w:t>
      </w:r>
      <w:r w:rsidRPr="003C38A4">
        <w:rPr>
          <w:rFonts w:eastAsia="Calibri" w:cs="Arial"/>
          <w:sz w:val="22"/>
          <w:szCs w:val="22"/>
          <w:lang w:eastAsia="en-US"/>
        </w:rPr>
        <w:t xml:space="preserve"> below. There may be side effects that </w:t>
      </w:r>
      <w:r w:rsidRPr="003C38A4">
        <w:rPr>
          <w:rFonts w:eastAsia="Calibri" w:cs="Arial"/>
          <w:sz w:val="22"/>
          <w:szCs w:val="22"/>
          <w:lang w:eastAsia="en-US"/>
        </w:rPr>
        <w:t>are not known</w:t>
      </w:r>
      <w:r w:rsidRPr="003C38A4">
        <w:rPr>
          <w:rFonts w:eastAsia="Calibri" w:cs="Arial"/>
          <w:sz w:val="22"/>
          <w:szCs w:val="22"/>
          <w:lang w:eastAsia="en-US"/>
        </w:rPr>
        <w:t xml:space="preserve"> at this time.</w:t>
      </w:r>
    </w:p>
    <w:p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color w:val="FF0000"/>
          <w:szCs w:val="22"/>
          <w:lang w:eastAsia="en-US"/>
        </w:rPr>
        <w:t>Evaluation Only. Created with Aspose.Words. Copyright 2003-2020 Aspose Pty Ltd.</w:t>
      </w:r>
    </w:p>
    <w:tbl>
      <w:tblPr>
        <w:tblStyle w:val="TableGrid0"/>
        <w:tblW w:w="0" w:type="auto"/>
        <w:tblLook w:val="04A0"/>
      </w:tblPr>
      <w:tblGrid>
        <w:gridCol w:w="9038"/>
      </w:tblGrid>
      <w:tr w:rsidTr="00806FFE">
        <w:tblPrEx>
          <w:tblW w:w="0" w:type="auto"/>
          <w:tblLook w:val="04A0"/>
        </w:tblPrEx>
        <w:tc>
          <w:tcPr>
            <w:tcW w:w="9396" w:type="dxa"/>
          </w:tcPr>
          <w:p w:rsidR="00806FFE" w:rsidRPr="00806FFE" w:rsidP="00A9122E">
            <w:pPr>
              <w:rPr>
                <w:rFonts w:cs="Arial"/>
                <w:b/>
                <w:lang w:eastAsia="en-US"/>
              </w:rPr>
            </w:pPr>
            <w:r w:rsidRPr="00C8799E">
              <w:rPr>
                <w:rFonts w:cs="Arial"/>
                <w:b/>
                <w:lang w:eastAsia="en-US"/>
              </w:rPr>
              <w:t xml:space="preserve">Very Common Side Effects </w:t>
            </w:r>
            <w:r w:rsidRPr="00C8799E">
              <w:rPr>
                <w:rFonts w:cs="Arial"/>
                <w:lang w:eastAsia="en-US"/>
              </w:rPr>
              <w:t>(occurs in more than 10</w:t>
            </w:r>
            <w:r w:rsidR="00A9122E">
              <w:rPr>
                <w:rFonts w:cs="Arial"/>
                <w:lang w:eastAsia="en-US"/>
              </w:rPr>
              <w:t xml:space="preserve"> person</w:t>
            </w:r>
            <w:r w:rsidRPr="00C8799E">
              <w:rPr>
                <w:rFonts w:cs="Arial"/>
                <w:lang w:eastAsia="en-US"/>
              </w:rPr>
              <w:t>)</w:t>
            </w:r>
          </w:p>
        </w:tc>
      </w:tr>
      <w:tr w:rsidTr="00806FFE">
        <w:tblPrEx>
          <w:tblW w:w="0" w:type="auto"/>
          <w:tblLook w:val="04A0"/>
        </w:tblPrEx>
        <w:trPr>
          <w:trHeight w:val="726"/>
        </w:trPr>
        <w:tc>
          <w:tcPr>
            <w:tcW w:w="9396" w:type="dxa"/>
          </w:tcPr>
          <w:p w:rsidR="00806FFE" w:rsidRPr="00FB5C82" w:rsidP="008C6568">
            <w:pPr>
              <w:rPr>
                <w:rFonts w:cs="Arial"/>
                <w:lang w:eastAsia="en-US"/>
              </w:rPr>
            </w:pPr>
            <w:r w:rsidRPr="00FB5C82">
              <w:rPr>
                <w:rFonts w:cs="Arial"/>
                <w:lang w:eastAsia="en-US"/>
              </w:rPr>
              <w:t>&lt;</w:t>
            </w:r>
            <w:r w:rsidRPr="00FB5C82">
              <w:rPr>
                <w:rFonts w:cs="Arial"/>
                <w:lang w:eastAsia="en-US"/>
              </w:rPr>
              <w:t>v_list_very_common_side_effects</w:t>
            </w:r>
            <w:r w:rsidRPr="00FB5C82">
              <w:rPr>
                <w:rFonts w:cs="Arial"/>
                <w:lang w:eastAsia="en-US"/>
              </w:rPr>
              <w:t>&gt;</w:t>
            </w:r>
          </w:p>
        </w:tc>
      </w:tr>
      <w:tr w:rsidTr="00806FFE">
        <w:tblPrEx>
          <w:tblW w:w="0" w:type="auto"/>
          <w:tblLook w:val="04A0"/>
        </w:tblPrEx>
        <w:tc>
          <w:tcPr>
            <w:tcW w:w="9396" w:type="dxa"/>
          </w:tcPr>
          <w:p w:rsidR="00806FFE" w:rsidRPr="00806FFE" w:rsidP="00A9122E">
            <w:pPr>
              <w:rPr>
                <w:rFonts w:cs="Arial"/>
                <w:b/>
                <w:lang w:eastAsia="en-US"/>
              </w:rPr>
            </w:pPr>
            <w:r w:rsidRPr="00C8799E">
              <w:rPr>
                <w:rFonts w:cs="Arial"/>
                <w:b/>
                <w:lang w:eastAsia="en-US"/>
              </w:rPr>
              <w:t xml:space="preserve">Common Side Effects </w:t>
            </w:r>
            <w:r w:rsidRPr="00C8799E">
              <w:rPr>
                <w:rFonts w:cs="Arial"/>
                <w:lang w:eastAsia="en-US"/>
              </w:rPr>
              <w:t xml:space="preserve">(occurs in 1−10 </w:t>
            </w:r>
            <w:r w:rsidR="00A9122E">
              <w:rPr>
                <w:rFonts w:cs="Arial"/>
                <w:lang w:eastAsia="en-US"/>
              </w:rPr>
              <w:t>person</w:t>
            </w:r>
            <w:r w:rsidRPr="00C8799E">
              <w:rPr>
                <w:rFonts w:cs="Arial"/>
                <w:lang w:eastAsia="en-US"/>
              </w:rPr>
              <w:t>)</w:t>
            </w:r>
          </w:p>
        </w:tc>
      </w:tr>
      <w:tr w:rsidTr="00806FFE">
        <w:tblPrEx>
          <w:tblW w:w="0" w:type="auto"/>
          <w:tblLook w:val="04A0"/>
        </w:tblPrEx>
        <w:trPr>
          <w:trHeight w:val="712"/>
        </w:trPr>
        <w:tc>
          <w:tcPr>
            <w:tcW w:w="9396" w:type="dxa"/>
          </w:tcPr>
          <w:p w:rsidR="00806FFE" w:rsidP="008C6568">
            <w:pPr>
              <w:rPr>
                <w:rFonts w:cs="Arial"/>
                <w:lang w:eastAsia="en-US"/>
              </w:rPr>
            </w:pPr>
            <w:r w:rsidRPr="00FB5C82">
              <w:rPr>
                <w:rFonts w:cs="Arial"/>
                <w:lang w:eastAsia="en-US"/>
              </w:rPr>
              <w:t>&lt;</w:t>
            </w:r>
            <w:r w:rsidRPr="00FB5C82">
              <w:rPr>
                <w:rFonts w:cs="Arial"/>
                <w:lang w:eastAsia="en-US"/>
              </w:rPr>
              <w:t>v_list_common_side_effects</w:t>
            </w:r>
            <w:r w:rsidRPr="00FB5C82">
              <w:rPr>
                <w:rFonts w:cs="Arial"/>
                <w:lang w:eastAsia="en-US"/>
              </w:rPr>
              <w:t>&gt;</w:t>
            </w:r>
          </w:p>
        </w:tc>
      </w:tr>
      <w:tr w:rsidTr="00C8799E">
        <w:tblPrEx>
          <w:tblW w:w="0" w:type="auto"/>
          <w:tblLook w:val="04A0"/>
        </w:tblPrEx>
        <w:trPr>
          <w:trHeight w:val="281"/>
        </w:trPr>
        <w:tc>
          <w:tcPr>
            <w:tcW w:w="9396" w:type="dxa"/>
          </w:tcPr>
          <w:p w:rsidR="00C8799E" w:rsidP="00A9122E">
            <w:pPr>
              <w:rPr>
                <w:rFonts w:cs="Arial"/>
                <w:lang w:eastAsia="en-US"/>
              </w:rPr>
            </w:pPr>
            <w:r w:rsidRPr="00C8799E">
              <w:rPr>
                <w:rFonts w:cs="Arial"/>
                <w:b/>
                <w:lang w:eastAsia="en-US"/>
              </w:rPr>
              <w:t>Less Common but Important Side Effects</w:t>
            </w:r>
            <w:r w:rsidRPr="00C8799E">
              <w:rPr>
                <w:rFonts w:cs="Arial"/>
                <w:lang w:eastAsia="en-US"/>
              </w:rPr>
              <w:t xml:space="preserve"> (occurs in fewer than 1 </w:t>
            </w:r>
            <w:r w:rsidR="00A9122E">
              <w:rPr>
                <w:rFonts w:cs="Arial"/>
                <w:lang w:eastAsia="en-US"/>
              </w:rPr>
              <w:t>people</w:t>
            </w:r>
            <w:r w:rsidRPr="00C8799E">
              <w:rPr>
                <w:rFonts w:cs="Arial"/>
                <w:lang w:eastAsia="en-US"/>
              </w:rPr>
              <w:t>)</w:t>
            </w:r>
          </w:p>
        </w:tc>
      </w:tr>
      <w:tr w:rsidTr="00806FFE">
        <w:tblPrEx>
          <w:tblW w:w="0" w:type="auto"/>
          <w:tblLook w:val="04A0"/>
        </w:tblPrEx>
        <w:trPr>
          <w:trHeight w:val="712"/>
        </w:trPr>
        <w:tc>
          <w:tcPr>
            <w:tcW w:w="9396" w:type="dxa"/>
          </w:tcPr>
          <w:p w:rsidR="00C8799E" w:rsidP="008C6568">
            <w:pPr>
              <w:rPr>
                <w:rFonts w:cs="Arial"/>
                <w:lang w:eastAsia="en-US"/>
              </w:rPr>
            </w:pPr>
            <w:r w:rsidRPr="00FB5C82">
              <w:rPr>
                <w:rFonts w:cs="Arial"/>
                <w:lang w:eastAsia="en-US"/>
              </w:rPr>
              <w:t>&lt;v_list_less_common_but_important_side_effects&gt;</w:t>
            </w:r>
          </w:p>
        </w:tc>
      </w:tr>
    </w:tbl>
    <w:p w:rsidR="008C6568" w:rsidRPr="008C6568" w:rsidP="00887163">
      <w:pPr>
        <w:spacing w:after="160" w:line="259" w:lineRule="auto"/>
        <w:rPr>
          <w:rFonts w:eastAsia="Calibri" w:cs="Arial"/>
          <w:sz w:val="22"/>
          <w:szCs w:val="22"/>
          <w:lang w:eastAsia="en-US"/>
        </w:rPr>
      </w:pPr>
      <w:bookmarkStart w:id="0" w:name="_GoBack"/>
      <w:bookmarkEnd w:id="0"/>
    </w:p>
    <w:sectPr w:rsidSect="00E3093F">
      <w:headerReference w:type="default" r:id="rId11"/>
      <w:footerReference w:type="default" r:id="rId12"/>
      <w:footnotePr>
        <w:numFmt w:val="chicago"/>
      </w:footnotePr>
      <w:pgSz w:w="11906" w:h="16838" w:code="9"/>
      <w:pgMar w:top="1368" w:right="1440" w:bottom="1411" w:left="1418" w:header="533" w:footer="85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9236D4" w:rsidP="00A05CE1" w14:paraId="538EDBB3" w14:textId="2F39EC17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45480" cy="3122543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5480" cy="312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AB1C06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508E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26C5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54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BDEB0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C44F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0F860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9D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169FE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9">
    <w:nsid w:val="FFFFFF89"/>
    <w:multiLevelType w:val="singleLevel"/>
    <w:tmpl w:val="B76C5344"/>
    <w:lvl w:ilvl="0">
      <w:start w:val="1"/>
      <w:numFmt w:val="bullet"/>
      <w:pStyle w:val="SynopsisBullet"/>
      <w:lvlText w:val=""/>
      <w:lvlJc w:val="left"/>
      <w:pPr>
        <w:tabs>
          <w:tab w:val="num" w:pos="432"/>
        </w:tabs>
        <w:ind w:left="432" w:hanging="331"/>
      </w:pPr>
      <w:rPr>
        <w:rFonts w:ascii="Symbol" w:hAnsi="Symbol" w:hint="default"/>
      </w:rPr>
    </w:lvl>
  </w:abstractNum>
  <w:abstractNum w:abstractNumId="10">
    <w:nsid w:val="02BE53DE"/>
    <w:multiLevelType w:val="hybridMultilevel"/>
    <w:tmpl w:val="C848FB64"/>
    <w:lvl w:ilvl="0">
      <w:start w:val="1"/>
      <w:numFmt w:val="bullet"/>
      <w:pStyle w:val="Greenbullet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701CCF"/>
    <w:multiLevelType w:val="hybridMultilevel"/>
    <w:tmpl w:val="7F3ED994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F97D4D"/>
    <w:multiLevelType w:val="hybridMultilevel"/>
    <w:tmpl w:val="A05C61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909BE"/>
    <w:multiLevelType w:val="hybridMultilevel"/>
    <w:tmpl w:val="110A18BE"/>
    <w:lvl w:ilvl="0">
      <w:start w:val="1"/>
      <w:numFmt w:val="bullet"/>
      <w:pStyle w:val="ListDash"/>
      <w:lvlText w:val="–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4">
    <w:nsid w:val="1717051D"/>
    <w:multiLevelType w:val="hybridMultilevel"/>
    <w:tmpl w:val="B5AAD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83025A"/>
    <w:multiLevelType w:val="hybridMultilevel"/>
    <w:tmpl w:val="CCB0FB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A34F0"/>
    <w:multiLevelType w:val="hybridMultilevel"/>
    <w:tmpl w:val="1DDE38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D7316F"/>
    <w:multiLevelType w:val="hybridMultilevel"/>
    <w:tmpl w:val="5BD43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CC6353"/>
    <w:multiLevelType w:val="hybridMultilevel"/>
    <w:tmpl w:val="847E70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39010CD"/>
    <w:multiLevelType w:val="hybridMultilevel"/>
    <w:tmpl w:val="6BC4CC4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AB2F46"/>
    <w:multiLevelType w:val="hybridMultilevel"/>
    <w:tmpl w:val="7A6C0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F1C33"/>
    <w:multiLevelType w:val="hybridMultilevel"/>
    <w:tmpl w:val="F686F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36FBE"/>
    <w:multiLevelType w:val="hybridMultilevel"/>
    <w:tmpl w:val="09741988"/>
    <w:lvl w:ilvl="0">
      <w:start w:val="1"/>
      <w:numFmt w:val="decimal"/>
      <w:pStyle w:val="Reference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3F4E72"/>
    <w:multiLevelType w:val="multilevel"/>
    <w:tmpl w:val="60DE912E"/>
    <w:lvl w:ilvl="0">
      <w:start w:val="1"/>
      <w:numFmt w:val="decimal"/>
      <w:lvlText w:val="%1.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color w:val="auto"/>
        <w:sz w:val="24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1"/>
        </w:tabs>
        <w:ind w:left="1411" w:hanging="141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</w:abstractNum>
  <w:abstractNum w:abstractNumId="24">
    <w:nsid w:val="65721DDD"/>
    <w:multiLevelType w:val="hybridMultilevel"/>
    <w:tmpl w:val="BAC46EC0"/>
    <w:lvl w:ilvl="0">
      <w:start w:val="1"/>
      <w:numFmt w:val="lowerLetter"/>
      <w:pStyle w:val="ListAlpha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3F6D3C"/>
    <w:multiLevelType w:val="hybridMultilevel"/>
    <w:tmpl w:val="B9022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946044"/>
    <w:multiLevelType w:val="hybridMultilevel"/>
    <w:tmpl w:val="A40E5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B375A"/>
    <w:multiLevelType w:val="multilevel"/>
    <w:tmpl w:val="772AE02C"/>
    <w:lvl w:ilvl="0">
      <w:start w:val="1"/>
      <w:numFmt w:val="decimal"/>
      <w:pStyle w:val="Heading1"/>
      <w:lvlText w:val="%1.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color w:val="auto"/>
        <w:sz w:val="24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1"/>
        </w:tabs>
        <w:ind w:left="1411" w:hanging="141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11"/>
        </w:tabs>
        <w:ind w:left="1411" w:hanging="1411"/>
      </w:pPr>
      <w:rPr>
        <w:rFonts w:hint="default"/>
        <w:b/>
        <w:i w:val="0"/>
        <w:sz w:val="24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27"/>
  </w:num>
  <w:num w:numId="5">
    <w:abstractNumId w:val="22"/>
  </w:num>
  <w:num w:numId="6">
    <w:abstractNumId w:val="11"/>
  </w:num>
  <w:num w:numId="7">
    <w:abstractNumId w:val="10"/>
  </w:num>
  <w:num w:numId="8">
    <w:abstractNumId w:val="23"/>
  </w:num>
  <w:num w:numId="9">
    <w:abstractNumId w:val="16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21"/>
  </w:num>
  <w:num w:numId="22">
    <w:abstractNumId w:val="15"/>
  </w:num>
  <w:num w:numId="23">
    <w:abstractNumId w:val="11"/>
  </w:num>
  <w:num w:numId="24">
    <w:abstractNumId w:val="12"/>
  </w:num>
  <w:num w:numId="25">
    <w:abstractNumId w:val="26"/>
  </w:num>
  <w:num w:numId="26">
    <w:abstractNumId w:val="11"/>
  </w:num>
  <w:num w:numId="27">
    <w:abstractNumId w:val="25"/>
  </w:num>
  <w:num w:numId="28">
    <w:abstractNumId w:val="17"/>
  </w:num>
  <w:num w:numId="29">
    <w:abstractNumId w:val="18"/>
  </w:num>
  <w:num w:numId="30">
    <w:abstractNumId w:val="20"/>
  </w:num>
  <w:num w:numId="31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4"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432"/>
  <w:doNotHyphenateCaps/>
  <w:drawingGridHorizontalSpacing w:val="120"/>
  <w:displayHorizontalDrawingGridEvery w:val="2"/>
  <w:characterSpacingControl w:val="doNotCompress"/>
  <w:footnotePr>
    <w:numFmt w:val="chicago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A5"/>
    <w:rsid w:val="0000024A"/>
    <w:rsid w:val="0000073C"/>
    <w:rsid w:val="000008D8"/>
    <w:rsid w:val="00000A8C"/>
    <w:rsid w:val="00001411"/>
    <w:rsid w:val="00001460"/>
    <w:rsid w:val="00001EB5"/>
    <w:rsid w:val="00002E86"/>
    <w:rsid w:val="000031FB"/>
    <w:rsid w:val="000045FF"/>
    <w:rsid w:val="000047AE"/>
    <w:rsid w:val="00004947"/>
    <w:rsid w:val="000059C1"/>
    <w:rsid w:val="0000601A"/>
    <w:rsid w:val="00006360"/>
    <w:rsid w:val="00006481"/>
    <w:rsid w:val="000068B8"/>
    <w:rsid w:val="00006DF3"/>
    <w:rsid w:val="000072A2"/>
    <w:rsid w:val="00007C04"/>
    <w:rsid w:val="00010D46"/>
    <w:rsid w:val="00012A0B"/>
    <w:rsid w:val="00013CE5"/>
    <w:rsid w:val="000141D2"/>
    <w:rsid w:val="000144A3"/>
    <w:rsid w:val="00014515"/>
    <w:rsid w:val="0001478C"/>
    <w:rsid w:val="00015D4E"/>
    <w:rsid w:val="00015F10"/>
    <w:rsid w:val="00015F2C"/>
    <w:rsid w:val="00016E45"/>
    <w:rsid w:val="00017C11"/>
    <w:rsid w:val="000201AC"/>
    <w:rsid w:val="00021615"/>
    <w:rsid w:val="0002186E"/>
    <w:rsid w:val="0002233A"/>
    <w:rsid w:val="00022445"/>
    <w:rsid w:val="000232A5"/>
    <w:rsid w:val="00024522"/>
    <w:rsid w:val="00024D13"/>
    <w:rsid w:val="00025371"/>
    <w:rsid w:val="000256FE"/>
    <w:rsid w:val="00026DA5"/>
    <w:rsid w:val="00026E39"/>
    <w:rsid w:val="000302B8"/>
    <w:rsid w:val="000309B7"/>
    <w:rsid w:val="00030B4F"/>
    <w:rsid w:val="0003115B"/>
    <w:rsid w:val="00031D34"/>
    <w:rsid w:val="00032060"/>
    <w:rsid w:val="000331EF"/>
    <w:rsid w:val="00033265"/>
    <w:rsid w:val="00033B20"/>
    <w:rsid w:val="000347CF"/>
    <w:rsid w:val="00034C52"/>
    <w:rsid w:val="00034DF0"/>
    <w:rsid w:val="00034E7D"/>
    <w:rsid w:val="00035156"/>
    <w:rsid w:val="0003577A"/>
    <w:rsid w:val="00035832"/>
    <w:rsid w:val="000359FB"/>
    <w:rsid w:val="00036E02"/>
    <w:rsid w:val="0003708F"/>
    <w:rsid w:val="0003711A"/>
    <w:rsid w:val="0003730D"/>
    <w:rsid w:val="00037A52"/>
    <w:rsid w:val="00037A9B"/>
    <w:rsid w:val="00040897"/>
    <w:rsid w:val="00040958"/>
    <w:rsid w:val="00040FF7"/>
    <w:rsid w:val="00041268"/>
    <w:rsid w:val="00041BD3"/>
    <w:rsid w:val="000422F6"/>
    <w:rsid w:val="00042689"/>
    <w:rsid w:val="00044F22"/>
    <w:rsid w:val="000458AA"/>
    <w:rsid w:val="00045908"/>
    <w:rsid w:val="00046A9A"/>
    <w:rsid w:val="00046FD4"/>
    <w:rsid w:val="00047834"/>
    <w:rsid w:val="00047B17"/>
    <w:rsid w:val="000506B6"/>
    <w:rsid w:val="00050BA2"/>
    <w:rsid w:val="00051563"/>
    <w:rsid w:val="00051DA2"/>
    <w:rsid w:val="00052570"/>
    <w:rsid w:val="00053709"/>
    <w:rsid w:val="00055D76"/>
    <w:rsid w:val="00056C9C"/>
    <w:rsid w:val="00056CBB"/>
    <w:rsid w:val="00056D20"/>
    <w:rsid w:val="00057423"/>
    <w:rsid w:val="000577F0"/>
    <w:rsid w:val="00057A0B"/>
    <w:rsid w:val="00060BB2"/>
    <w:rsid w:val="00060FE0"/>
    <w:rsid w:val="000615B7"/>
    <w:rsid w:val="00061A08"/>
    <w:rsid w:val="0006201A"/>
    <w:rsid w:val="00062D41"/>
    <w:rsid w:val="00062E07"/>
    <w:rsid w:val="00063B9E"/>
    <w:rsid w:val="00064042"/>
    <w:rsid w:val="000641F9"/>
    <w:rsid w:val="00064325"/>
    <w:rsid w:val="00064EEC"/>
    <w:rsid w:val="00065C46"/>
    <w:rsid w:val="000660C4"/>
    <w:rsid w:val="00066C15"/>
    <w:rsid w:val="000674F2"/>
    <w:rsid w:val="00070190"/>
    <w:rsid w:val="0007077F"/>
    <w:rsid w:val="00070786"/>
    <w:rsid w:val="00071642"/>
    <w:rsid w:val="000721E3"/>
    <w:rsid w:val="000725E4"/>
    <w:rsid w:val="00073243"/>
    <w:rsid w:val="0007324E"/>
    <w:rsid w:val="000735F9"/>
    <w:rsid w:val="000738D0"/>
    <w:rsid w:val="00073B15"/>
    <w:rsid w:val="00073CBC"/>
    <w:rsid w:val="00074016"/>
    <w:rsid w:val="00074D9E"/>
    <w:rsid w:val="00074E78"/>
    <w:rsid w:val="00075616"/>
    <w:rsid w:val="0007563E"/>
    <w:rsid w:val="000764C7"/>
    <w:rsid w:val="00076AE7"/>
    <w:rsid w:val="00076B90"/>
    <w:rsid w:val="000772A5"/>
    <w:rsid w:val="00080A64"/>
    <w:rsid w:val="00080EE0"/>
    <w:rsid w:val="00081049"/>
    <w:rsid w:val="00082288"/>
    <w:rsid w:val="00083684"/>
    <w:rsid w:val="00083899"/>
    <w:rsid w:val="00083DD7"/>
    <w:rsid w:val="00085702"/>
    <w:rsid w:val="0008663E"/>
    <w:rsid w:val="00090BB4"/>
    <w:rsid w:val="0009107C"/>
    <w:rsid w:val="0009110C"/>
    <w:rsid w:val="00091970"/>
    <w:rsid w:val="00093386"/>
    <w:rsid w:val="00093ADA"/>
    <w:rsid w:val="00093D8C"/>
    <w:rsid w:val="00093E5E"/>
    <w:rsid w:val="00094098"/>
    <w:rsid w:val="000941F9"/>
    <w:rsid w:val="00094F74"/>
    <w:rsid w:val="00095333"/>
    <w:rsid w:val="00096411"/>
    <w:rsid w:val="0009697A"/>
    <w:rsid w:val="00097246"/>
    <w:rsid w:val="0009751D"/>
    <w:rsid w:val="00097719"/>
    <w:rsid w:val="00097EA4"/>
    <w:rsid w:val="000A0108"/>
    <w:rsid w:val="000A0274"/>
    <w:rsid w:val="000A1AF6"/>
    <w:rsid w:val="000A1DA0"/>
    <w:rsid w:val="000A20BE"/>
    <w:rsid w:val="000A33E0"/>
    <w:rsid w:val="000A3872"/>
    <w:rsid w:val="000A3AC0"/>
    <w:rsid w:val="000A3C90"/>
    <w:rsid w:val="000A440B"/>
    <w:rsid w:val="000A4752"/>
    <w:rsid w:val="000A4FEE"/>
    <w:rsid w:val="000A51FD"/>
    <w:rsid w:val="000A5691"/>
    <w:rsid w:val="000A5B0D"/>
    <w:rsid w:val="000A6241"/>
    <w:rsid w:val="000A62FD"/>
    <w:rsid w:val="000A7D3E"/>
    <w:rsid w:val="000B0E61"/>
    <w:rsid w:val="000B1204"/>
    <w:rsid w:val="000B1CD6"/>
    <w:rsid w:val="000B202A"/>
    <w:rsid w:val="000B24BB"/>
    <w:rsid w:val="000B3633"/>
    <w:rsid w:val="000B38C4"/>
    <w:rsid w:val="000B3EF8"/>
    <w:rsid w:val="000B4BDA"/>
    <w:rsid w:val="000B51E7"/>
    <w:rsid w:val="000B5898"/>
    <w:rsid w:val="000B59E2"/>
    <w:rsid w:val="000B639D"/>
    <w:rsid w:val="000B65EC"/>
    <w:rsid w:val="000B66F6"/>
    <w:rsid w:val="000B6D22"/>
    <w:rsid w:val="000B71E8"/>
    <w:rsid w:val="000B781C"/>
    <w:rsid w:val="000C0EBC"/>
    <w:rsid w:val="000C10C5"/>
    <w:rsid w:val="000C11ED"/>
    <w:rsid w:val="000C15C2"/>
    <w:rsid w:val="000C19B0"/>
    <w:rsid w:val="000C1A8B"/>
    <w:rsid w:val="000C1F46"/>
    <w:rsid w:val="000C2905"/>
    <w:rsid w:val="000C3873"/>
    <w:rsid w:val="000C3B12"/>
    <w:rsid w:val="000C3CDA"/>
    <w:rsid w:val="000C479F"/>
    <w:rsid w:val="000C49AB"/>
    <w:rsid w:val="000C4C7E"/>
    <w:rsid w:val="000C52A8"/>
    <w:rsid w:val="000C538E"/>
    <w:rsid w:val="000C55B6"/>
    <w:rsid w:val="000C6321"/>
    <w:rsid w:val="000C6DD1"/>
    <w:rsid w:val="000C72F0"/>
    <w:rsid w:val="000C7EA9"/>
    <w:rsid w:val="000D018E"/>
    <w:rsid w:val="000D0ABB"/>
    <w:rsid w:val="000D0B96"/>
    <w:rsid w:val="000D0FAB"/>
    <w:rsid w:val="000D0FAC"/>
    <w:rsid w:val="000D1956"/>
    <w:rsid w:val="000D2596"/>
    <w:rsid w:val="000D25EF"/>
    <w:rsid w:val="000D2C85"/>
    <w:rsid w:val="000D2D46"/>
    <w:rsid w:val="000D31DD"/>
    <w:rsid w:val="000D3339"/>
    <w:rsid w:val="000D3470"/>
    <w:rsid w:val="000D40CA"/>
    <w:rsid w:val="000D47A2"/>
    <w:rsid w:val="000D4A4F"/>
    <w:rsid w:val="000D4C03"/>
    <w:rsid w:val="000D50F8"/>
    <w:rsid w:val="000D5733"/>
    <w:rsid w:val="000D6C33"/>
    <w:rsid w:val="000D6F31"/>
    <w:rsid w:val="000D7256"/>
    <w:rsid w:val="000D7E27"/>
    <w:rsid w:val="000D7E7C"/>
    <w:rsid w:val="000E024F"/>
    <w:rsid w:val="000E0361"/>
    <w:rsid w:val="000E071D"/>
    <w:rsid w:val="000E1875"/>
    <w:rsid w:val="000E1B56"/>
    <w:rsid w:val="000E2A43"/>
    <w:rsid w:val="000E2E26"/>
    <w:rsid w:val="000E3936"/>
    <w:rsid w:val="000E3C2B"/>
    <w:rsid w:val="000E433B"/>
    <w:rsid w:val="000E4C94"/>
    <w:rsid w:val="000E4F84"/>
    <w:rsid w:val="000E52E6"/>
    <w:rsid w:val="000E5373"/>
    <w:rsid w:val="000E606F"/>
    <w:rsid w:val="000E6B63"/>
    <w:rsid w:val="000E7124"/>
    <w:rsid w:val="000F023E"/>
    <w:rsid w:val="000F0EA3"/>
    <w:rsid w:val="000F1DC2"/>
    <w:rsid w:val="000F2989"/>
    <w:rsid w:val="000F3019"/>
    <w:rsid w:val="000F31F1"/>
    <w:rsid w:val="000F3EDF"/>
    <w:rsid w:val="000F3F87"/>
    <w:rsid w:val="000F43D5"/>
    <w:rsid w:val="000F4F43"/>
    <w:rsid w:val="000F5019"/>
    <w:rsid w:val="000F537C"/>
    <w:rsid w:val="000F5E5D"/>
    <w:rsid w:val="000F6177"/>
    <w:rsid w:val="000F67D6"/>
    <w:rsid w:val="000F6D5E"/>
    <w:rsid w:val="000F70DE"/>
    <w:rsid w:val="000F71B5"/>
    <w:rsid w:val="000F7667"/>
    <w:rsid w:val="000F7EAA"/>
    <w:rsid w:val="000F7F80"/>
    <w:rsid w:val="001009A6"/>
    <w:rsid w:val="00100B6B"/>
    <w:rsid w:val="00100CB9"/>
    <w:rsid w:val="001017C0"/>
    <w:rsid w:val="0010186A"/>
    <w:rsid w:val="00101976"/>
    <w:rsid w:val="00101AD1"/>
    <w:rsid w:val="00101D20"/>
    <w:rsid w:val="00102260"/>
    <w:rsid w:val="0010227F"/>
    <w:rsid w:val="00102639"/>
    <w:rsid w:val="001030F1"/>
    <w:rsid w:val="00103539"/>
    <w:rsid w:val="001042A8"/>
    <w:rsid w:val="0010557A"/>
    <w:rsid w:val="001060D4"/>
    <w:rsid w:val="001067DB"/>
    <w:rsid w:val="0010681E"/>
    <w:rsid w:val="001107A3"/>
    <w:rsid w:val="0011341A"/>
    <w:rsid w:val="00113651"/>
    <w:rsid w:val="0011513E"/>
    <w:rsid w:val="001154C7"/>
    <w:rsid w:val="00115DA9"/>
    <w:rsid w:val="00117198"/>
    <w:rsid w:val="0011725A"/>
    <w:rsid w:val="00117558"/>
    <w:rsid w:val="00117953"/>
    <w:rsid w:val="00117CAC"/>
    <w:rsid w:val="00120221"/>
    <w:rsid w:val="00120BC0"/>
    <w:rsid w:val="00120D52"/>
    <w:rsid w:val="0012184C"/>
    <w:rsid w:val="00121F8F"/>
    <w:rsid w:val="0012297A"/>
    <w:rsid w:val="00124683"/>
    <w:rsid w:val="00124D0F"/>
    <w:rsid w:val="00125009"/>
    <w:rsid w:val="0012524D"/>
    <w:rsid w:val="00126092"/>
    <w:rsid w:val="00126288"/>
    <w:rsid w:val="0012692D"/>
    <w:rsid w:val="00126A04"/>
    <w:rsid w:val="00126DEB"/>
    <w:rsid w:val="0013027A"/>
    <w:rsid w:val="00130BFE"/>
    <w:rsid w:val="00130C49"/>
    <w:rsid w:val="00131FA7"/>
    <w:rsid w:val="0013247D"/>
    <w:rsid w:val="00132C6F"/>
    <w:rsid w:val="00132D0A"/>
    <w:rsid w:val="001335D5"/>
    <w:rsid w:val="0013381D"/>
    <w:rsid w:val="0013485A"/>
    <w:rsid w:val="001349B6"/>
    <w:rsid w:val="001351DC"/>
    <w:rsid w:val="001361B5"/>
    <w:rsid w:val="001371D6"/>
    <w:rsid w:val="00137726"/>
    <w:rsid w:val="00137E53"/>
    <w:rsid w:val="00140E6D"/>
    <w:rsid w:val="001418F9"/>
    <w:rsid w:val="001419D0"/>
    <w:rsid w:val="00143478"/>
    <w:rsid w:val="00143521"/>
    <w:rsid w:val="00143A3B"/>
    <w:rsid w:val="00143D12"/>
    <w:rsid w:val="00144C34"/>
    <w:rsid w:val="00145E82"/>
    <w:rsid w:val="00145F1F"/>
    <w:rsid w:val="00146181"/>
    <w:rsid w:val="00146D07"/>
    <w:rsid w:val="001504AF"/>
    <w:rsid w:val="0015060B"/>
    <w:rsid w:val="00150849"/>
    <w:rsid w:val="001509BE"/>
    <w:rsid w:val="0015155E"/>
    <w:rsid w:val="001523D6"/>
    <w:rsid w:val="00152932"/>
    <w:rsid w:val="00152991"/>
    <w:rsid w:val="001530C1"/>
    <w:rsid w:val="00153B19"/>
    <w:rsid w:val="00154A77"/>
    <w:rsid w:val="00155830"/>
    <w:rsid w:val="00155AB7"/>
    <w:rsid w:val="00155B3C"/>
    <w:rsid w:val="00156496"/>
    <w:rsid w:val="00156A6B"/>
    <w:rsid w:val="00160657"/>
    <w:rsid w:val="00160711"/>
    <w:rsid w:val="00161208"/>
    <w:rsid w:val="0016140A"/>
    <w:rsid w:val="00161C18"/>
    <w:rsid w:val="00162169"/>
    <w:rsid w:val="0016260B"/>
    <w:rsid w:val="001626D8"/>
    <w:rsid w:val="00163193"/>
    <w:rsid w:val="00163877"/>
    <w:rsid w:val="001644D0"/>
    <w:rsid w:val="001654D7"/>
    <w:rsid w:val="0016586C"/>
    <w:rsid w:val="0016598C"/>
    <w:rsid w:val="00166173"/>
    <w:rsid w:val="00166AEB"/>
    <w:rsid w:val="00167192"/>
    <w:rsid w:val="0016768C"/>
    <w:rsid w:val="0017044D"/>
    <w:rsid w:val="00170F09"/>
    <w:rsid w:val="001723DE"/>
    <w:rsid w:val="001728DB"/>
    <w:rsid w:val="001731AE"/>
    <w:rsid w:val="001740B5"/>
    <w:rsid w:val="00174138"/>
    <w:rsid w:val="00174AD7"/>
    <w:rsid w:val="00175CEF"/>
    <w:rsid w:val="00175D52"/>
    <w:rsid w:val="00176610"/>
    <w:rsid w:val="001766E7"/>
    <w:rsid w:val="001768F4"/>
    <w:rsid w:val="00176C44"/>
    <w:rsid w:val="001772CC"/>
    <w:rsid w:val="00177F07"/>
    <w:rsid w:val="0018054F"/>
    <w:rsid w:val="00180B59"/>
    <w:rsid w:val="00180E5C"/>
    <w:rsid w:val="001813B9"/>
    <w:rsid w:val="00181412"/>
    <w:rsid w:val="00181C50"/>
    <w:rsid w:val="00182683"/>
    <w:rsid w:val="001827BD"/>
    <w:rsid w:val="00182E33"/>
    <w:rsid w:val="00183FAE"/>
    <w:rsid w:val="00184A0B"/>
    <w:rsid w:val="00184B5C"/>
    <w:rsid w:val="00184BA3"/>
    <w:rsid w:val="001858BF"/>
    <w:rsid w:val="00186DC2"/>
    <w:rsid w:val="00187C9F"/>
    <w:rsid w:val="00187EBC"/>
    <w:rsid w:val="0019085E"/>
    <w:rsid w:val="00190BB7"/>
    <w:rsid w:val="00191973"/>
    <w:rsid w:val="00191B72"/>
    <w:rsid w:val="00191D55"/>
    <w:rsid w:val="0019220D"/>
    <w:rsid w:val="001929D6"/>
    <w:rsid w:val="00192CE0"/>
    <w:rsid w:val="00192D08"/>
    <w:rsid w:val="001930BE"/>
    <w:rsid w:val="0019441D"/>
    <w:rsid w:val="00194E33"/>
    <w:rsid w:val="0019550B"/>
    <w:rsid w:val="001955F0"/>
    <w:rsid w:val="00197134"/>
    <w:rsid w:val="001A0303"/>
    <w:rsid w:val="001A04E3"/>
    <w:rsid w:val="001A08F3"/>
    <w:rsid w:val="001A0F6B"/>
    <w:rsid w:val="001A1218"/>
    <w:rsid w:val="001A1552"/>
    <w:rsid w:val="001A1A17"/>
    <w:rsid w:val="001A1BD9"/>
    <w:rsid w:val="001A1F19"/>
    <w:rsid w:val="001A2A9E"/>
    <w:rsid w:val="001A390F"/>
    <w:rsid w:val="001A4419"/>
    <w:rsid w:val="001A569D"/>
    <w:rsid w:val="001A5F13"/>
    <w:rsid w:val="001A6F6D"/>
    <w:rsid w:val="001A7BB2"/>
    <w:rsid w:val="001A7C68"/>
    <w:rsid w:val="001B0D19"/>
    <w:rsid w:val="001B0E7D"/>
    <w:rsid w:val="001B1005"/>
    <w:rsid w:val="001B1097"/>
    <w:rsid w:val="001B1954"/>
    <w:rsid w:val="001B1B6D"/>
    <w:rsid w:val="001B21FF"/>
    <w:rsid w:val="001B33BE"/>
    <w:rsid w:val="001B3552"/>
    <w:rsid w:val="001B4184"/>
    <w:rsid w:val="001B4B12"/>
    <w:rsid w:val="001B4C6B"/>
    <w:rsid w:val="001B4E7D"/>
    <w:rsid w:val="001B5289"/>
    <w:rsid w:val="001B552F"/>
    <w:rsid w:val="001B5CA7"/>
    <w:rsid w:val="001B5FD2"/>
    <w:rsid w:val="001B6ADC"/>
    <w:rsid w:val="001B7372"/>
    <w:rsid w:val="001B74D1"/>
    <w:rsid w:val="001B7A1B"/>
    <w:rsid w:val="001C00B4"/>
    <w:rsid w:val="001C040C"/>
    <w:rsid w:val="001C04A8"/>
    <w:rsid w:val="001C1A5C"/>
    <w:rsid w:val="001C1C35"/>
    <w:rsid w:val="001C1F4F"/>
    <w:rsid w:val="001C2F6F"/>
    <w:rsid w:val="001C2FAF"/>
    <w:rsid w:val="001C33C7"/>
    <w:rsid w:val="001C484E"/>
    <w:rsid w:val="001C5EE9"/>
    <w:rsid w:val="001C5FAA"/>
    <w:rsid w:val="001C649A"/>
    <w:rsid w:val="001C67A1"/>
    <w:rsid w:val="001C73C3"/>
    <w:rsid w:val="001C7862"/>
    <w:rsid w:val="001D076F"/>
    <w:rsid w:val="001D2FD9"/>
    <w:rsid w:val="001D36B6"/>
    <w:rsid w:val="001D51F7"/>
    <w:rsid w:val="001D56C1"/>
    <w:rsid w:val="001D5E70"/>
    <w:rsid w:val="001D5F32"/>
    <w:rsid w:val="001E08EE"/>
    <w:rsid w:val="001E1E29"/>
    <w:rsid w:val="001E1EDF"/>
    <w:rsid w:val="001E2434"/>
    <w:rsid w:val="001E2F68"/>
    <w:rsid w:val="001E3277"/>
    <w:rsid w:val="001E38EA"/>
    <w:rsid w:val="001E5B17"/>
    <w:rsid w:val="001E6291"/>
    <w:rsid w:val="001E687C"/>
    <w:rsid w:val="001E68AB"/>
    <w:rsid w:val="001E7F5A"/>
    <w:rsid w:val="001F0A28"/>
    <w:rsid w:val="001F0A3C"/>
    <w:rsid w:val="001F1100"/>
    <w:rsid w:val="001F262E"/>
    <w:rsid w:val="001F2A21"/>
    <w:rsid w:val="001F31BB"/>
    <w:rsid w:val="001F3559"/>
    <w:rsid w:val="001F3E0B"/>
    <w:rsid w:val="001F4657"/>
    <w:rsid w:val="001F48CE"/>
    <w:rsid w:val="001F531B"/>
    <w:rsid w:val="001F565A"/>
    <w:rsid w:val="001F68D3"/>
    <w:rsid w:val="001F7561"/>
    <w:rsid w:val="00200D5D"/>
    <w:rsid w:val="002012E6"/>
    <w:rsid w:val="0020151D"/>
    <w:rsid w:val="00201B01"/>
    <w:rsid w:val="002027D5"/>
    <w:rsid w:val="0020288C"/>
    <w:rsid w:val="002030BB"/>
    <w:rsid w:val="00204B43"/>
    <w:rsid w:val="002065B5"/>
    <w:rsid w:val="00206618"/>
    <w:rsid w:val="00206630"/>
    <w:rsid w:val="002069D8"/>
    <w:rsid w:val="0020748A"/>
    <w:rsid w:val="0020774D"/>
    <w:rsid w:val="00210181"/>
    <w:rsid w:val="0021045F"/>
    <w:rsid w:val="002104C9"/>
    <w:rsid w:val="00210770"/>
    <w:rsid w:val="00210F5B"/>
    <w:rsid w:val="002111B3"/>
    <w:rsid w:val="00212236"/>
    <w:rsid w:val="002128CC"/>
    <w:rsid w:val="00212A37"/>
    <w:rsid w:val="00212AFD"/>
    <w:rsid w:val="0021332D"/>
    <w:rsid w:val="00213776"/>
    <w:rsid w:val="00213D43"/>
    <w:rsid w:val="00214297"/>
    <w:rsid w:val="00214B05"/>
    <w:rsid w:val="002162B2"/>
    <w:rsid w:val="00216FB3"/>
    <w:rsid w:val="00220DA4"/>
    <w:rsid w:val="002219E9"/>
    <w:rsid w:val="00221E98"/>
    <w:rsid w:val="0022208A"/>
    <w:rsid w:val="002246C4"/>
    <w:rsid w:val="002248E8"/>
    <w:rsid w:val="00224CD9"/>
    <w:rsid w:val="002257E3"/>
    <w:rsid w:val="002262F5"/>
    <w:rsid w:val="00226FAA"/>
    <w:rsid w:val="00227B5B"/>
    <w:rsid w:val="00230E47"/>
    <w:rsid w:val="00231215"/>
    <w:rsid w:val="00231253"/>
    <w:rsid w:val="00231A02"/>
    <w:rsid w:val="00231A20"/>
    <w:rsid w:val="00231EEF"/>
    <w:rsid w:val="0023200C"/>
    <w:rsid w:val="0023259A"/>
    <w:rsid w:val="00232BA0"/>
    <w:rsid w:val="00235BE2"/>
    <w:rsid w:val="00236713"/>
    <w:rsid w:val="00236C51"/>
    <w:rsid w:val="0023792A"/>
    <w:rsid w:val="00237A70"/>
    <w:rsid w:val="00237C09"/>
    <w:rsid w:val="002402E5"/>
    <w:rsid w:val="00240615"/>
    <w:rsid w:val="0024126C"/>
    <w:rsid w:val="002412C0"/>
    <w:rsid w:val="0024177D"/>
    <w:rsid w:val="00241A9A"/>
    <w:rsid w:val="00241BEB"/>
    <w:rsid w:val="002423E4"/>
    <w:rsid w:val="002427B9"/>
    <w:rsid w:val="0024287D"/>
    <w:rsid w:val="00242A6D"/>
    <w:rsid w:val="00242CCB"/>
    <w:rsid w:val="00243A5E"/>
    <w:rsid w:val="00244933"/>
    <w:rsid w:val="002458C6"/>
    <w:rsid w:val="002458E3"/>
    <w:rsid w:val="00245DC7"/>
    <w:rsid w:val="00246911"/>
    <w:rsid w:val="00247FC7"/>
    <w:rsid w:val="0025020E"/>
    <w:rsid w:val="002508E8"/>
    <w:rsid w:val="00250BB6"/>
    <w:rsid w:val="0025127A"/>
    <w:rsid w:val="002515FC"/>
    <w:rsid w:val="0025180A"/>
    <w:rsid w:val="00252411"/>
    <w:rsid w:val="002526AE"/>
    <w:rsid w:val="00252AB2"/>
    <w:rsid w:val="00252C23"/>
    <w:rsid w:val="002533EB"/>
    <w:rsid w:val="00253643"/>
    <w:rsid w:val="0025443C"/>
    <w:rsid w:val="00254608"/>
    <w:rsid w:val="0025514C"/>
    <w:rsid w:val="002559BD"/>
    <w:rsid w:val="00255B4E"/>
    <w:rsid w:val="002565A4"/>
    <w:rsid w:val="00257ADE"/>
    <w:rsid w:val="00257B61"/>
    <w:rsid w:val="00260D17"/>
    <w:rsid w:val="00261249"/>
    <w:rsid w:val="00261FC4"/>
    <w:rsid w:val="00263090"/>
    <w:rsid w:val="00263658"/>
    <w:rsid w:val="00263662"/>
    <w:rsid w:val="00263903"/>
    <w:rsid w:val="00263E6D"/>
    <w:rsid w:val="002640A2"/>
    <w:rsid w:val="00264EF1"/>
    <w:rsid w:val="00264F48"/>
    <w:rsid w:val="00264F6B"/>
    <w:rsid w:val="00265048"/>
    <w:rsid w:val="002651C5"/>
    <w:rsid w:val="00265C8C"/>
    <w:rsid w:val="002666A2"/>
    <w:rsid w:val="002672D4"/>
    <w:rsid w:val="00267A58"/>
    <w:rsid w:val="00270861"/>
    <w:rsid w:val="002708E3"/>
    <w:rsid w:val="00270D1B"/>
    <w:rsid w:val="00271768"/>
    <w:rsid w:val="00271CFE"/>
    <w:rsid w:val="00271E31"/>
    <w:rsid w:val="00272C2D"/>
    <w:rsid w:val="0027360B"/>
    <w:rsid w:val="00273FF8"/>
    <w:rsid w:val="0027447B"/>
    <w:rsid w:val="002746D4"/>
    <w:rsid w:val="00274DD5"/>
    <w:rsid w:val="00275668"/>
    <w:rsid w:val="00275D51"/>
    <w:rsid w:val="00275D55"/>
    <w:rsid w:val="00275DA7"/>
    <w:rsid w:val="0027666F"/>
    <w:rsid w:val="002779DC"/>
    <w:rsid w:val="002819E2"/>
    <w:rsid w:val="00281DAD"/>
    <w:rsid w:val="00281E7C"/>
    <w:rsid w:val="00282B4F"/>
    <w:rsid w:val="002835AD"/>
    <w:rsid w:val="00283A29"/>
    <w:rsid w:val="002843E0"/>
    <w:rsid w:val="00284902"/>
    <w:rsid w:val="00284BB4"/>
    <w:rsid w:val="00284BC6"/>
    <w:rsid w:val="00285AA0"/>
    <w:rsid w:val="00285B2C"/>
    <w:rsid w:val="00285D09"/>
    <w:rsid w:val="00285F9B"/>
    <w:rsid w:val="0028710D"/>
    <w:rsid w:val="00287E24"/>
    <w:rsid w:val="002903A7"/>
    <w:rsid w:val="00290DFB"/>
    <w:rsid w:val="00290FF2"/>
    <w:rsid w:val="002915AE"/>
    <w:rsid w:val="00291F86"/>
    <w:rsid w:val="00292648"/>
    <w:rsid w:val="00292D12"/>
    <w:rsid w:val="00293C99"/>
    <w:rsid w:val="00294B09"/>
    <w:rsid w:val="00294CCF"/>
    <w:rsid w:val="00296179"/>
    <w:rsid w:val="002964C4"/>
    <w:rsid w:val="00296512"/>
    <w:rsid w:val="00296B29"/>
    <w:rsid w:val="00296D58"/>
    <w:rsid w:val="002976EC"/>
    <w:rsid w:val="002A03B0"/>
    <w:rsid w:val="002A076B"/>
    <w:rsid w:val="002A0AC0"/>
    <w:rsid w:val="002A0C74"/>
    <w:rsid w:val="002A268F"/>
    <w:rsid w:val="002A2961"/>
    <w:rsid w:val="002A3B3F"/>
    <w:rsid w:val="002A3F27"/>
    <w:rsid w:val="002A46A5"/>
    <w:rsid w:val="002A4AAF"/>
    <w:rsid w:val="002A6657"/>
    <w:rsid w:val="002A6E02"/>
    <w:rsid w:val="002A7061"/>
    <w:rsid w:val="002A75B6"/>
    <w:rsid w:val="002A7C09"/>
    <w:rsid w:val="002B0ECB"/>
    <w:rsid w:val="002B0FF7"/>
    <w:rsid w:val="002B17AD"/>
    <w:rsid w:val="002B2E05"/>
    <w:rsid w:val="002B31FE"/>
    <w:rsid w:val="002B35B1"/>
    <w:rsid w:val="002B3918"/>
    <w:rsid w:val="002B3E94"/>
    <w:rsid w:val="002B3F6E"/>
    <w:rsid w:val="002B3F70"/>
    <w:rsid w:val="002B40E5"/>
    <w:rsid w:val="002B4127"/>
    <w:rsid w:val="002B46C9"/>
    <w:rsid w:val="002B4760"/>
    <w:rsid w:val="002B4C13"/>
    <w:rsid w:val="002B58E5"/>
    <w:rsid w:val="002B5B5F"/>
    <w:rsid w:val="002B7200"/>
    <w:rsid w:val="002B76E0"/>
    <w:rsid w:val="002C009C"/>
    <w:rsid w:val="002C0100"/>
    <w:rsid w:val="002C0386"/>
    <w:rsid w:val="002C0401"/>
    <w:rsid w:val="002C0575"/>
    <w:rsid w:val="002C09F3"/>
    <w:rsid w:val="002C1047"/>
    <w:rsid w:val="002C194A"/>
    <w:rsid w:val="002C1A3F"/>
    <w:rsid w:val="002C2012"/>
    <w:rsid w:val="002C22A8"/>
    <w:rsid w:val="002C2307"/>
    <w:rsid w:val="002C4225"/>
    <w:rsid w:val="002C45C8"/>
    <w:rsid w:val="002C4B27"/>
    <w:rsid w:val="002C4CFB"/>
    <w:rsid w:val="002C4F17"/>
    <w:rsid w:val="002C61B1"/>
    <w:rsid w:val="002C6267"/>
    <w:rsid w:val="002C64E0"/>
    <w:rsid w:val="002C6874"/>
    <w:rsid w:val="002C6CC2"/>
    <w:rsid w:val="002D0A0C"/>
    <w:rsid w:val="002D0D87"/>
    <w:rsid w:val="002D114E"/>
    <w:rsid w:val="002D11EB"/>
    <w:rsid w:val="002D1DAD"/>
    <w:rsid w:val="002D2475"/>
    <w:rsid w:val="002D2930"/>
    <w:rsid w:val="002D2A18"/>
    <w:rsid w:val="002D3180"/>
    <w:rsid w:val="002D35E9"/>
    <w:rsid w:val="002D377E"/>
    <w:rsid w:val="002D396D"/>
    <w:rsid w:val="002D3C45"/>
    <w:rsid w:val="002D3C46"/>
    <w:rsid w:val="002D4AD0"/>
    <w:rsid w:val="002D58F2"/>
    <w:rsid w:val="002D6C59"/>
    <w:rsid w:val="002D6C91"/>
    <w:rsid w:val="002D6E16"/>
    <w:rsid w:val="002D7BDF"/>
    <w:rsid w:val="002D7ED9"/>
    <w:rsid w:val="002E036F"/>
    <w:rsid w:val="002E053B"/>
    <w:rsid w:val="002E09FD"/>
    <w:rsid w:val="002E0A04"/>
    <w:rsid w:val="002E122F"/>
    <w:rsid w:val="002E123F"/>
    <w:rsid w:val="002E1986"/>
    <w:rsid w:val="002E1C15"/>
    <w:rsid w:val="002E4407"/>
    <w:rsid w:val="002E4516"/>
    <w:rsid w:val="002E5181"/>
    <w:rsid w:val="002E59A2"/>
    <w:rsid w:val="002E76AD"/>
    <w:rsid w:val="002E7C5B"/>
    <w:rsid w:val="002E7E4D"/>
    <w:rsid w:val="002F02F4"/>
    <w:rsid w:val="002F0E5F"/>
    <w:rsid w:val="002F1213"/>
    <w:rsid w:val="002F1EA2"/>
    <w:rsid w:val="002F1F21"/>
    <w:rsid w:val="002F285E"/>
    <w:rsid w:val="002F2945"/>
    <w:rsid w:val="002F2ED8"/>
    <w:rsid w:val="002F3171"/>
    <w:rsid w:val="002F3CA6"/>
    <w:rsid w:val="002F4AFF"/>
    <w:rsid w:val="002F5150"/>
    <w:rsid w:val="002F5D49"/>
    <w:rsid w:val="002F5DBF"/>
    <w:rsid w:val="002F638E"/>
    <w:rsid w:val="002F678A"/>
    <w:rsid w:val="002F6B99"/>
    <w:rsid w:val="002F6F34"/>
    <w:rsid w:val="002F73FE"/>
    <w:rsid w:val="002F7884"/>
    <w:rsid w:val="00300235"/>
    <w:rsid w:val="00300DA6"/>
    <w:rsid w:val="00302314"/>
    <w:rsid w:val="00302393"/>
    <w:rsid w:val="00302722"/>
    <w:rsid w:val="00303005"/>
    <w:rsid w:val="00303850"/>
    <w:rsid w:val="00304053"/>
    <w:rsid w:val="00304940"/>
    <w:rsid w:val="003050C4"/>
    <w:rsid w:val="00305517"/>
    <w:rsid w:val="003058DB"/>
    <w:rsid w:val="0030597C"/>
    <w:rsid w:val="00305C5C"/>
    <w:rsid w:val="00306E6E"/>
    <w:rsid w:val="00307CAC"/>
    <w:rsid w:val="00310654"/>
    <w:rsid w:val="00310D0F"/>
    <w:rsid w:val="00311357"/>
    <w:rsid w:val="00312193"/>
    <w:rsid w:val="003128A0"/>
    <w:rsid w:val="00312BF3"/>
    <w:rsid w:val="00313173"/>
    <w:rsid w:val="003134DC"/>
    <w:rsid w:val="00315297"/>
    <w:rsid w:val="003154FF"/>
    <w:rsid w:val="00315686"/>
    <w:rsid w:val="00315695"/>
    <w:rsid w:val="0031725B"/>
    <w:rsid w:val="00320104"/>
    <w:rsid w:val="00320243"/>
    <w:rsid w:val="00320FF2"/>
    <w:rsid w:val="00321233"/>
    <w:rsid w:val="0032176B"/>
    <w:rsid w:val="00322688"/>
    <w:rsid w:val="003233A5"/>
    <w:rsid w:val="003233D5"/>
    <w:rsid w:val="00323915"/>
    <w:rsid w:val="00324D3B"/>
    <w:rsid w:val="00325AB6"/>
    <w:rsid w:val="00325F9A"/>
    <w:rsid w:val="00326218"/>
    <w:rsid w:val="00326B65"/>
    <w:rsid w:val="00327942"/>
    <w:rsid w:val="003279E9"/>
    <w:rsid w:val="00327F8F"/>
    <w:rsid w:val="00330391"/>
    <w:rsid w:val="00330A34"/>
    <w:rsid w:val="00330AD7"/>
    <w:rsid w:val="00331025"/>
    <w:rsid w:val="00331223"/>
    <w:rsid w:val="00331296"/>
    <w:rsid w:val="00331515"/>
    <w:rsid w:val="00331599"/>
    <w:rsid w:val="0033199B"/>
    <w:rsid w:val="003324AE"/>
    <w:rsid w:val="00332A07"/>
    <w:rsid w:val="00332A6E"/>
    <w:rsid w:val="003332DC"/>
    <w:rsid w:val="00333A5D"/>
    <w:rsid w:val="00333AFC"/>
    <w:rsid w:val="00334020"/>
    <w:rsid w:val="0033413E"/>
    <w:rsid w:val="00334813"/>
    <w:rsid w:val="0033592A"/>
    <w:rsid w:val="00335AEC"/>
    <w:rsid w:val="00335B40"/>
    <w:rsid w:val="003373DA"/>
    <w:rsid w:val="0033763B"/>
    <w:rsid w:val="0034009C"/>
    <w:rsid w:val="003400FB"/>
    <w:rsid w:val="003404C0"/>
    <w:rsid w:val="0034095D"/>
    <w:rsid w:val="00342206"/>
    <w:rsid w:val="003423FF"/>
    <w:rsid w:val="0034291E"/>
    <w:rsid w:val="00342D8E"/>
    <w:rsid w:val="0034351A"/>
    <w:rsid w:val="003436C0"/>
    <w:rsid w:val="00344776"/>
    <w:rsid w:val="0034492E"/>
    <w:rsid w:val="00344DC4"/>
    <w:rsid w:val="003451F2"/>
    <w:rsid w:val="00345533"/>
    <w:rsid w:val="00345E5E"/>
    <w:rsid w:val="003460F4"/>
    <w:rsid w:val="0034714D"/>
    <w:rsid w:val="003475A6"/>
    <w:rsid w:val="00347F0A"/>
    <w:rsid w:val="00350D8E"/>
    <w:rsid w:val="00351787"/>
    <w:rsid w:val="003520D2"/>
    <w:rsid w:val="0035238B"/>
    <w:rsid w:val="003524E1"/>
    <w:rsid w:val="00352799"/>
    <w:rsid w:val="00352B35"/>
    <w:rsid w:val="00353974"/>
    <w:rsid w:val="00354271"/>
    <w:rsid w:val="00354AC4"/>
    <w:rsid w:val="00354B83"/>
    <w:rsid w:val="00354C77"/>
    <w:rsid w:val="003553E0"/>
    <w:rsid w:val="00355985"/>
    <w:rsid w:val="00355FA1"/>
    <w:rsid w:val="003572F1"/>
    <w:rsid w:val="00357552"/>
    <w:rsid w:val="0035761B"/>
    <w:rsid w:val="0035790F"/>
    <w:rsid w:val="00361490"/>
    <w:rsid w:val="0036192E"/>
    <w:rsid w:val="00361E6D"/>
    <w:rsid w:val="0036256C"/>
    <w:rsid w:val="003630EE"/>
    <w:rsid w:val="0036382D"/>
    <w:rsid w:val="00363B9C"/>
    <w:rsid w:val="00363DF0"/>
    <w:rsid w:val="00363F96"/>
    <w:rsid w:val="0036420C"/>
    <w:rsid w:val="0036437C"/>
    <w:rsid w:val="00364743"/>
    <w:rsid w:val="003648FC"/>
    <w:rsid w:val="00366034"/>
    <w:rsid w:val="003669AB"/>
    <w:rsid w:val="00366A94"/>
    <w:rsid w:val="003677D9"/>
    <w:rsid w:val="003705FC"/>
    <w:rsid w:val="00370AE3"/>
    <w:rsid w:val="0037228A"/>
    <w:rsid w:val="00372764"/>
    <w:rsid w:val="003728EA"/>
    <w:rsid w:val="003728FF"/>
    <w:rsid w:val="0037304B"/>
    <w:rsid w:val="0037337A"/>
    <w:rsid w:val="0037387B"/>
    <w:rsid w:val="00374B15"/>
    <w:rsid w:val="0037672D"/>
    <w:rsid w:val="00380C1F"/>
    <w:rsid w:val="00380DB7"/>
    <w:rsid w:val="00381054"/>
    <w:rsid w:val="00382264"/>
    <w:rsid w:val="003823A0"/>
    <w:rsid w:val="00382893"/>
    <w:rsid w:val="003839C3"/>
    <w:rsid w:val="003839FE"/>
    <w:rsid w:val="00383D1A"/>
    <w:rsid w:val="0038491B"/>
    <w:rsid w:val="00384DAB"/>
    <w:rsid w:val="003853CA"/>
    <w:rsid w:val="003854EE"/>
    <w:rsid w:val="00386BFD"/>
    <w:rsid w:val="00386CF5"/>
    <w:rsid w:val="003876D4"/>
    <w:rsid w:val="00391F4C"/>
    <w:rsid w:val="003920B0"/>
    <w:rsid w:val="003928CE"/>
    <w:rsid w:val="00392C3B"/>
    <w:rsid w:val="00393CEA"/>
    <w:rsid w:val="00393FA0"/>
    <w:rsid w:val="003943E8"/>
    <w:rsid w:val="0039458A"/>
    <w:rsid w:val="003965B8"/>
    <w:rsid w:val="00396885"/>
    <w:rsid w:val="00396D6F"/>
    <w:rsid w:val="00396E6A"/>
    <w:rsid w:val="00397850"/>
    <w:rsid w:val="003A0760"/>
    <w:rsid w:val="003A1563"/>
    <w:rsid w:val="003A1FAE"/>
    <w:rsid w:val="003A4846"/>
    <w:rsid w:val="003A4C8F"/>
    <w:rsid w:val="003A4D21"/>
    <w:rsid w:val="003A5BAF"/>
    <w:rsid w:val="003A5F92"/>
    <w:rsid w:val="003A6034"/>
    <w:rsid w:val="003A641D"/>
    <w:rsid w:val="003A65D0"/>
    <w:rsid w:val="003A7198"/>
    <w:rsid w:val="003A719D"/>
    <w:rsid w:val="003A728C"/>
    <w:rsid w:val="003A7E3F"/>
    <w:rsid w:val="003B0BDC"/>
    <w:rsid w:val="003B1A69"/>
    <w:rsid w:val="003B1D9D"/>
    <w:rsid w:val="003B2295"/>
    <w:rsid w:val="003B2523"/>
    <w:rsid w:val="003B2BE8"/>
    <w:rsid w:val="003B388E"/>
    <w:rsid w:val="003B3F11"/>
    <w:rsid w:val="003B55B9"/>
    <w:rsid w:val="003B561A"/>
    <w:rsid w:val="003B5B1E"/>
    <w:rsid w:val="003B6037"/>
    <w:rsid w:val="003B665F"/>
    <w:rsid w:val="003B735D"/>
    <w:rsid w:val="003B752D"/>
    <w:rsid w:val="003C02E6"/>
    <w:rsid w:val="003C0622"/>
    <w:rsid w:val="003C0900"/>
    <w:rsid w:val="003C0D93"/>
    <w:rsid w:val="003C1003"/>
    <w:rsid w:val="003C177F"/>
    <w:rsid w:val="003C1B2A"/>
    <w:rsid w:val="003C1F63"/>
    <w:rsid w:val="003C2D77"/>
    <w:rsid w:val="003C351B"/>
    <w:rsid w:val="003C38A4"/>
    <w:rsid w:val="003C3D24"/>
    <w:rsid w:val="003C4A77"/>
    <w:rsid w:val="003C54B1"/>
    <w:rsid w:val="003C604A"/>
    <w:rsid w:val="003C6AF1"/>
    <w:rsid w:val="003C7662"/>
    <w:rsid w:val="003D11EC"/>
    <w:rsid w:val="003D1251"/>
    <w:rsid w:val="003D12C0"/>
    <w:rsid w:val="003D2666"/>
    <w:rsid w:val="003D347B"/>
    <w:rsid w:val="003D35C7"/>
    <w:rsid w:val="003D3642"/>
    <w:rsid w:val="003D416E"/>
    <w:rsid w:val="003D45A8"/>
    <w:rsid w:val="003D4F7F"/>
    <w:rsid w:val="003D4F95"/>
    <w:rsid w:val="003D4FE0"/>
    <w:rsid w:val="003D50C6"/>
    <w:rsid w:val="003D513A"/>
    <w:rsid w:val="003D5227"/>
    <w:rsid w:val="003D6F3E"/>
    <w:rsid w:val="003D6F84"/>
    <w:rsid w:val="003D6FE6"/>
    <w:rsid w:val="003D761F"/>
    <w:rsid w:val="003D7FA5"/>
    <w:rsid w:val="003E00EF"/>
    <w:rsid w:val="003E0661"/>
    <w:rsid w:val="003E0C1A"/>
    <w:rsid w:val="003E2021"/>
    <w:rsid w:val="003E2E51"/>
    <w:rsid w:val="003E4674"/>
    <w:rsid w:val="003E4CE8"/>
    <w:rsid w:val="003E4FC1"/>
    <w:rsid w:val="003E53DA"/>
    <w:rsid w:val="003E55F6"/>
    <w:rsid w:val="003E5BDC"/>
    <w:rsid w:val="003E628C"/>
    <w:rsid w:val="003E64AC"/>
    <w:rsid w:val="003E6B76"/>
    <w:rsid w:val="003E70C5"/>
    <w:rsid w:val="003F015A"/>
    <w:rsid w:val="003F049F"/>
    <w:rsid w:val="003F0CBC"/>
    <w:rsid w:val="003F1C15"/>
    <w:rsid w:val="003F1E17"/>
    <w:rsid w:val="003F1F72"/>
    <w:rsid w:val="003F2BF6"/>
    <w:rsid w:val="003F38D2"/>
    <w:rsid w:val="003F3A21"/>
    <w:rsid w:val="003F4A88"/>
    <w:rsid w:val="003F4B83"/>
    <w:rsid w:val="003F4F15"/>
    <w:rsid w:val="003F536F"/>
    <w:rsid w:val="003F5881"/>
    <w:rsid w:val="00400742"/>
    <w:rsid w:val="00400CCB"/>
    <w:rsid w:val="00401816"/>
    <w:rsid w:val="00401F69"/>
    <w:rsid w:val="004021BE"/>
    <w:rsid w:val="004026F2"/>
    <w:rsid w:val="004028E5"/>
    <w:rsid w:val="00402DC0"/>
    <w:rsid w:val="0040420B"/>
    <w:rsid w:val="004047D2"/>
    <w:rsid w:val="00405029"/>
    <w:rsid w:val="00405E25"/>
    <w:rsid w:val="00406174"/>
    <w:rsid w:val="00406266"/>
    <w:rsid w:val="00406DC5"/>
    <w:rsid w:val="00406F38"/>
    <w:rsid w:val="00407C1C"/>
    <w:rsid w:val="004103FC"/>
    <w:rsid w:val="00411BE6"/>
    <w:rsid w:val="004129C7"/>
    <w:rsid w:val="00413ED5"/>
    <w:rsid w:val="00414836"/>
    <w:rsid w:val="00414B93"/>
    <w:rsid w:val="00414BF2"/>
    <w:rsid w:val="0041707D"/>
    <w:rsid w:val="0041742B"/>
    <w:rsid w:val="00417466"/>
    <w:rsid w:val="004177BB"/>
    <w:rsid w:val="00420FD7"/>
    <w:rsid w:val="00421E8E"/>
    <w:rsid w:val="00421F68"/>
    <w:rsid w:val="004221B9"/>
    <w:rsid w:val="004221F5"/>
    <w:rsid w:val="00422208"/>
    <w:rsid w:val="00422A7F"/>
    <w:rsid w:val="00423B65"/>
    <w:rsid w:val="004250A7"/>
    <w:rsid w:val="004256D9"/>
    <w:rsid w:val="00425D12"/>
    <w:rsid w:val="0042629D"/>
    <w:rsid w:val="00426471"/>
    <w:rsid w:val="0042669A"/>
    <w:rsid w:val="004268AB"/>
    <w:rsid w:val="00426ABC"/>
    <w:rsid w:val="00426B11"/>
    <w:rsid w:val="0043055B"/>
    <w:rsid w:val="004305D7"/>
    <w:rsid w:val="004317D9"/>
    <w:rsid w:val="00432891"/>
    <w:rsid w:val="004333F1"/>
    <w:rsid w:val="00433428"/>
    <w:rsid w:val="00434B25"/>
    <w:rsid w:val="00435458"/>
    <w:rsid w:val="0043553F"/>
    <w:rsid w:val="0043563F"/>
    <w:rsid w:val="00435B22"/>
    <w:rsid w:val="00435EE7"/>
    <w:rsid w:val="004365EB"/>
    <w:rsid w:val="00436FEC"/>
    <w:rsid w:val="004370BA"/>
    <w:rsid w:val="00437940"/>
    <w:rsid w:val="00440504"/>
    <w:rsid w:val="00440AEC"/>
    <w:rsid w:val="00442881"/>
    <w:rsid w:val="0044391E"/>
    <w:rsid w:val="00443B80"/>
    <w:rsid w:val="0044458D"/>
    <w:rsid w:val="00447DC6"/>
    <w:rsid w:val="004524F9"/>
    <w:rsid w:val="00452770"/>
    <w:rsid w:val="0045282E"/>
    <w:rsid w:val="0045284B"/>
    <w:rsid w:val="004530D4"/>
    <w:rsid w:val="00454625"/>
    <w:rsid w:val="00454EAE"/>
    <w:rsid w:val="004557F5"/>
    <w:rsid w:val="004558D6"/>
    <w:rsid w:val="00455990"/>
    <w:rsid w:val="00455CD2"/>
    <w:rsid w:val="00456174"/>
    <w:rsid w:val="00456BC0"/>
    <w:rsid w:val="00456E5D"/>
    <w:rsid w:val="00460DD2"/>
    <w:rsid w:val="004623A0"/>
    <w:rsid w:val="00462F06"/>
    <w:rsid w:val="004633B2"/>
    <w:rsid w:val="00463DC0"/>
    <w:rsid w:val="00463E77"/>
    <w:rsid w:val="004641C7"/>
    <w:rsid w:val="00464740"/>
    <w:rsid w:val="00464984"/>
    <w:rsid w:val="00464D0E"/>
    <w:rsid w:val="00464D68"/>
    <w:rsid w:val="00464DCD"/>
    <w:rsid w:val="00464FAA"/>
    <w:rsid w:val="00465390"/>
    <w:rsid w:val="0046647B"/>
    <w:rsid w:val="00466BF9"/>
    <w:rsid w:val="00466C9F"/>
    <w:rsid w:val="004673F6"/>
    <w:rsid w:val="00471E11"/>
    <w:rsid w:val="0047223B"/>
    <w:rsid w:val="00472D0E"/>
    <w:rsid w:val="00472DB0"/>
    <w:rsid w:val="0047317D"/>
    <w:rsid w:val="00473244"/>
    <w:rsid w:val="00473749"/>
    <w:rsid w:val="00473E65"/>
    <w:rsid w:val="004740BC"/>
    <w:rsid w:val="00474346"/>
    <w:rsid w:val="004746ED"/>
    <w:rsid w:val="00474743"/>
    <w:rsid w:val="00475888"/>
    <w:rsid w:val="0047625D"/>
    <w:rsid w:val="00476323"/>
    <w:rsid w:val="00477305"/>
    <w:rsid w:val="00477416"/>
    <w:rsid w:val="0048000E"/>
    <w:rsid w:val="004801F8"/>
    <w:rsid w:val="00480348"/>
    <w:rsid w:val="00480351"/>
    <w:rsid w:val="0048063E"/>
    <w:rsid w:val="004809DA"/>
    <w:rsid w:val="00481B00"/>
    <w:rsid w:val="0048217B"/>
    <w:rsid w:val="00482EC2"/>
    <w:rsid w:val="00483516"/>
    <w:rsid w:val="00483A74"/>
    <w:rsid w:val="00485650"/>
    <w:rsid w:val="004859C8"/>
    <w:rsid w:val="0048609C"/>
    <w:rsid w:val="00486802"/>
    <w:rsid w:val="0048699A"/>
    <w:rsid w:val="004870FE"/>
    <w:rsid w:val="00487103"/>
    <w:rsid w:val="004873AB"/>
    <w:rsid w:val="00487D0A"/>
    <w:rsid w:val="00487E2F"/>
    <w:rsid w:val="00490457"/>
    <w:rsid w:val="00490718"/>
    <w:rsid w:val="00491B2B"/>
    <w:rsid w:val="004920F5"/>
    <w:rsid w:val="0049277E"/>
    <w:rsid w:val="00493919"/>
    <w:rsid w:val="00493D84"/>
    <w:rsid w:val="00493E51"/>
    <w:rsid w:val="00493F25"/>
    <w:rsid w:val="004947EE"/>
    <w:rsid w:val="0049588A"/>
    <w:rsid w:val="00495AB9"/>
    <w:rsid w:val="0049664A"/>
    <w:rsid w:val="00496845"/>
    <w:rsid w:val="004978C2"/>
    <w:rsid w:val="00497C25"/>
    <w:rsid w:val="004A081D"/>
    <w:rsid w:val="004A1D31"/>
    <w:rsid w:val="004A24F0"/>
    <w:rsid w:val="004A27EB"/>
    <w:rsid w:val="004A2CAE"/>
    <w:rsid w:val="004A2D2A"/>
    <w:rsid w:val="004A3039"/>
    <w:rsid w:val="004A3305"/>
    <w:rsid w:val="004A3582"/>
    <w:rsid w:val="004A363A"/>
    <w:rsid w:val="004A373F"/>
    <w:rsid w:val="004A3DB4"/>
    <w:rsid w:val="004A58B8"/>
    <w:rsid w:val="004B0576"/>
    <w:rsid w:val="004B0687"/>
    <w:rsid w:val="004B077C"/>
    <w:rsid w:val="004B0A18"/>
    <w:rsid w:val="004B0E2F"/>
    <w:rsid w:val="004B13AC"/>
    <w:rsid w:val="004B164E"/>
    <w:rsid w:val="004B2DB2"/>
    <w:rsid w:val="004B358B"/>
    <w:rsid w:val="004B3791"/>
    <w:rsid w:val="004B384C"/>
    <w:rsid w:val="004B40F4"/>
    <w:rsid w:val="004B441D"/>
    <w:rsid w:val="004B4CA8"/>
    <w:rsid w:val="004B52CB"/>
    <w:rsid w:val="004B52DC"/>
    <w:rsid w:val="004B55CC"/>
    <w:rsid w:val="004B59EC"/>
    <w:rsid w:val="004B6923"/>
    <w:rsid w:val="004C0430"/>
    <w:rsid w:val="004C0BBC"/>
    <w:rsid w:val="004C1196"/>
    <w:rsid w:val="004C2044"/>
    <w:rsid w:val="004C2200"/>
    <w:rsid w:val="004C249B"/>
    <w:rsid w:val="004C26B2"/>
    <w:rsid w:val="004C29AD"/>
    <w:rsid w:val="004C2DF1"/>
    <w:rsid w:val="004C31CB"/>
    <w:rsid w:val="004C3286"/>
    <w:rsid w:val="004C3393"/>
    <w:rsid w:val="004C3BD7"/>
    <w:rsid w:val="004C47E3"/>
    <w:rsid w:val="004C4BCA"/>
    <w:rsid w:val="004C5195"/>
    <w:rsid w:val="004C5376"/>
    <w:rsid w:val="004C5C8A"/>
    <w:rsid w:val="004C65A8"/>
    <w:rsid w:val="004C71AD"/>
    <w:rsid w:val="004C7C2B"/>
    <w:rsid w:val="004D0937"/>
    <w:rsid w:val="004D122E"/>
    <w:rsid w:val="004D19F8"/>
    <w:rsid w:val="004D1B48"/>
    <w:rsid w:val="004D2533"/>
    <w:rsid w:val="004D3113"/>
    <w:rsid w:val="004D4F5F"/>
    <w:rsid w:val="004D5C11"/>
    <w:rsid w:val="004D6040"/>
    <w:rsid w:val="004D6152"/>
    <w:rsid w:val="004D6AA5"/>
    <w:rsid w:val="004D6F5A"/>
    <w:rsid w:val="004D732E"/>
    <w:rsid w:val="004D7670"/>
    <w:rsid w:val="004E056B"/>
    <w:rsid w:val="004E06B8"/>
    <w:rsid w:val="004E07DB"/>
    <w:rsid w:val="004E0A08"/>
    <w:rsid w:val="004E1015"/>
    <w:rsid w:val="004E13D8"/>
    <w:rsid w:val="004E188A"/>
    <w:rsid w:val="004E2B63"/>
    <w:rsid w:val="004E3454"/>
    <w:rsid w:val="004E3460"/>
    <w:rsid w:val="004E3936"/>
    <w:rsid w:val="004E565E"/>
    <w:rsid w:val="004E5665"/>
    <w:rsid w:val="004E635D"/>
    <w:rsid w:val="004E64C6"/>
    <w:rsid w:val="004E7068"/>
    <w:rsid w:val="004E77C2"/>
    <w:rsid w:val="004F0A49"/>
    <w:rsid w:val="004F1623"/>
    <w:rsid w:val="004F16AB"/>
    <w:rsid w:val="004F17E0"/>
    <w:rsid w:val="004F1F4A"/>
    <w:rsid w:val="004F3AD1"/>
    <w:rsid w:val="004F3E4E"/>
    <w:rsid w:val="004F471C"/>
    <w:rsid w:val="004F4E9C"/>
    <w:rsid w:val="004F50CC"/>
    <w:rsid w:val="004F5AEA"/>
    <w:rsid w:val="004F5CCF"/>
    <w:rsid w:val="004F5D3C"/>
    <w:rsid w:val="004F6062"/>
    <w:rsid w:val="004F641B"/>
    <w:rsid w:val="004F6631"/>
    <w:rsid w:val="004F7B4A"/>
    <w:rsid w:val="004F7EEE"/>
    <w:rsid w:val="00500373"/>
    <w:rsid w:val="005006DE"/>
    <w:rsid w:val="00500B78"/>
    <w:rsid w:val="005014A0"/>
    <w:rsid w:val="00502797"/>
    <w:rsid w:val="0050296B"/>
    <w:rsid w:val="00502C0C"/>
    <w:rsid w:val="00503D17"/>
    <w:rsid w:val="005047EC"/>
    <w:rsid w:val="00504F6E"/>
    <w:rsid w:val="005050DE"/>
    <w:rsid w:val="00505839"/>
    <w:rsid w:val="00505BB8"/>
    <w:rsid w:val="00506149"/>
    <w:rsid w:val="00506A52"/>
    <w:rsid w:val="005077AF"/>
    <w:rsid w:val="00507996"/>
    <w:rsid w:val="00507C79"/>
    <w:rsid w:val="00507F55"/>
    <w:rsid w:val="005102A0"/>
    <w:rsid w:val="00510572"/>
    <w:rsid w:val="0051152D"/>
    <w:rsid w:val="0051196F"/>
    <w:rsid w:val="0051200C"/>
    <w:rsid w:val="00512B7D"/>
    <w:rsid w:val="00512C5C"/>
    <w:rsid w:val="0051384F"/>
    <w:rsid w:val="00513A0B"/>
    <w:rsid w:val="00514EF6"/>
    <w:rsid w:val="005156DF"/>
    <w:rsid w:val="00515CD7"/>
    <w:rsid w:val="00517352"/>
    <w:rsid w:val="00517827"/>
    <w:rsid w:val="0051795D"/>
    <w:rsid w:val="00517B56"/>
    <w:rsid w:val="00520470"/>
    <w:rsid w:val="0052102D"/>
    <w:rsid w:val="005213C1"/>
    <w:rsid w:val="00521642"/>
    <w:rsid w:val="005229B5"/>
    <w:rsid w:val="005233A5"/>
    <w:rsid w:val="0052388C"/>
    <w:rsid w:val="00523919"/>
    <w:rsid w:val="00523A9C"/>
    <w:rsid w:val="00523F45"/>
    <w:rsid w:val="00523F5D"/>
    <w:rsid w:val="0052626D"/>
    <w:rsid w:val="00526C7F"/>
    <w:rsid w:val="0052709E"/>
    <w:rsid w:val="00531348"/>
    <w:rsid w:val="00531794"/>
    <w:rsid w:val="00531A4C"/>
    <w:rsid w:val="005324AA"/>
    <w:rsid w:val="005334D4"/>
    <w:rsid w:val="0053377E"/>
    <w:rsid w:val="0053450A"/>
    <w:rsid w:val="00534A4D"/>
    <w:rsid w:val="00540C05"/>
    <w:rsid w:val="0054186F"/>
    <w:rsid w:val="00541B47"/>
    <w:rsid w:val="005420C3"/>
    <w:rsid w:val="00542263"/>
    <w:rsid w:val="0054366C"/>
    <w:rsid w:val="00543DCE"/>
    <w:rsid w:val="00544A7B"/>
    <w:rsid w:val="00544CE9"/>
    <w:rsid w:val="005453EE"/>
    <w:rsid w:val="00545A95"/>
    <w:rsid w:val="00545BCA"/>
    <w:rsid w:val="00545D95"/>
    <w:rsid w:val="00545E97"/>
    <w:rsid w:val="00546428"/>
    <w:rsid w:val="00546C2A"/>
    <w:rsid w:val="00546D74"/>
    <w:rsid w:val="005472EA"/>
    <w:rsid w:val="00547316"/>
    <w:rsid w:val="005474EB"/>
    <w:rsid w:val="00547793"/>
    <w:rsid w:val="005478EB"/>
    <w:rsid w:val="00547C43"/>
    <w:rsid w:val="00547EA2"/>
    <w:rsid w:val="005503F7"/>
    <w:rsid w:val="00551078"/>
    <w:rsid w:val="00552753"/>
    <w:rsid w:val="0055282C"/>
    <w:rsid w:val="00554DDE"/>
    <w:rsid w:val="0055528E"/>
    <w:rsid w:val="005554E1"/>
    <w:rsid w:val="0055566B"/>
    <w:rsid w:val="00555AD1"/>
    <w:rsid w:val="00555DDF"/>
    <w:rsid w:val="00555EE6"/>
    <w:rsid w:val="00555F60"/>
    <w:rsid w:val="005560A2"/>
    <w:rsid w:val="005560CD"/>
    <w:rsid w:val="005561FD"/>
    <w:rsid w:val="00556447"/>
    <w:rsid w:val="00556783"/>
    <w:rsid w:val="00556B09"/>
    <w:rsid w:val="005577E5"/>
    <w:rsid w:val="00557CBA"/>
    <w:rsid w:val="00557F6F"/>
    <w:rsid w:val="00560042"/>
    <w:rsid w:val="00560057"/>
    <w:rsid w:val="00560F00"/>
    <w:rsid w:val="005610E6"/>
    <w:rsid w:val="00561356"/>
    <w:rsid w:val="00563033"/>
    <w:rsid w:val="00563172"/>
    <w:rsid w:val="005632B1"/>
    <w:rsid w:val="005634A6"/>
    <w:rsid w:val="0056451F"/>
    <w:rsid w:val="0056481F"/>
    <w:rsid w:val="00565DAD"/>
    <w:rsid w:val="00566196"/>
    <w:rsid w:val="0056655F"/>
    <w:rsid w:val="005677F3"/>
    <w:rsid w:val="00567D47"/>
    <w:rsid w:val="005701CC"/>
    <w:rsid w:val="005707D7"/>
    <w:rsid w:val="00571347"/>
    <w:rsid w:val="005715FF"/>
    <w:rsid w:val="00571712"/>
    <w:rsid w:val="00571E02"/>
    <w:rsid w:val="005724F4"/>
    <w:rsid w:val="00573CC9"/>
    <w:rsid w:val="00574307"/>
    <w:rsid w:val="005745CF"/>
    <w:rsid w:val="0057488F"/>
    <w:rsid w:val="00574950"/>
    <w:rsid w:val="005749CA"/>
    <w:rsid w:val="00575B04"/>
    <w:rsid w:val="00577111"/>
    <w:rsid w:val="005774F2"/>
    <w:rsid w:val="0057792E"/>
    <w:rsid w:val="00577BE9"/>
    <w:rsid w:val="00577C79"/>
    <w:rsid w:val="00577C93"/>
    <w:rsid w:val="00580628"/>
    <w:rsid w:val="0058074E"/>
    <w:rsid w:val="00580A03"/>
    <w:rsid w:val="005811D4"/>
    <w:rsid w:val="0058127C"/>
    <w:rsid w:val="00581320"/>
    <w:rsid w:val="0058148F"/>
    <w:rsid w:val="00581547"/>
    <w:rsid w:val="0058174B"/>
    <w:rsid w:val="00581A48"/>
    <w:rsid w:val="00581CA1"/>
    <w:rsid w:val="00581CB2"/>
    <w:rsid w:val="00581CBA"/>
    <w:rsid w:val="00582D4E"/>
    <w:rsid w:val="0058367D"/>
    <w:rsid w:val="00583B6F"/>
    <w:rsid w:val="00583EC6"/>
    <w:rsid w:val="00584834"/>
    <w:rsid w:val="00584AF4"/>
    <w:rsid w:val="00584E86"/>
    <w:rsid w:val="00585908"/>
    <w:rsid w:val="00585E09"/>
    <w:rsid w:val="005864DB"/>
    <w:rsid w:val="00586BB7"/>
    <w:rsid w:val="00587572"/>
    <w:rsid w:val="00590B19"/>
    <w:rsid w:val="00590BDF"/>
    <w:rsid w:val="00591795"/>
    <w:rsid w:val="00591C6F"/>
    <w:rsid w:val="00591D5F"/>
    <w:rsid w:val="005921B6"/>
    <w:rsid w:val="005923C9"/>
    <w:rsid w:val="00592E53"/>
    <w:rsid w:val="005935C1"/>
    <w:rsid w:val="00594699"/>
    <w:rsid w:val="00594E78"/>
    <w:rsid w:val="00594ECA"/>
    <w:rsid w:val="00595440"/>
    <w:rsid w:val="005955BF"/>
    <w:rsid w:val="005957DE"/>
    <w:rsid w:val="0059589B"/>
    <w:rsid w:val="00596080"/>
    <w:rsid w:val="005963B9"/>
    <w:rsid w:val="00596A06"/>
    <w:rsid w:val="005973C6"/>
    <w:rsid w:val="00597E91"/>
    <w:rsid w:val="005A06E9"/>
    <w:rsid w:val="005A0E0F"/>
    <w:rsid w:val="005A0F99"/>
    <w:rsid w:val="005A1ACB"/>
    <w:rsid w:val="005A2650"/>
    <w:rsid w:val="005A2983"/>
    <w:rsid w:val="005A33B5"/>
    <w:rsid w:val="005A3AEF"/>
    <w:rsid w:val="005A3EA9"/>
    <w:rsid w:val="005A41BB"/>
    <w:rsid w:val="005A4BBA"/>
    <w:rsid w:val="005A4E84"/>
    <w:rsid w:val="005A55A6"/>
    <w:rsid w:val="005A5A1F"/>
    <w:rsid w:val="005A62A0"/>
    <w:rsid w:val="005A67CC"/>
    <w:rsid w:val="005A6D74"/>
    <w:rsid w:val="005A7BD7"/>
    <w:rsid w:val="005B0740"/>
    <w:rsid w:val="005B0AD2"/>
    <w:rsid w:val="005B0BD5"/>
    <w:rsid w:val="005B0FC9"/>
    <w:rsid w:val="005B11B9"/>
    <w:rsid w:val="005B1250"/>
    <w:rsid w:val="005B1E85"/>
    <w:rsid w:val="005B2902"/>
    <w:rsid w:val="005B3218"/>
    <w:rsid w:val="005B379B"/>
    <w:rsid w:val="005B3A67"/>
    <w:rsid w:val="005B4279"/>
    <w:rsid w:val="005B4747"/>
    <w:rsid w:val="005B47BF"/>
    <w:rsid w:val="005B52C5"/>
    <w:rsid w:val="005B5FC6"/>
    <w:rsid w:val="005B66BF"/>
    <w:rsid w:val="005B7168"/>
    <w:rsid w:val="005B74EC"/>
    <w:rsid w:val="005B7526"/>
    <w:rsid w:val="005B7709"/>
    <w:rsid w:val="005C099A"/>
    <w:rsid w:val="005C12C6"/>
    <w:rsid w:val="005C1F07"/>
    <w:rsid w:val="005C2A4D"/>
    <w:rsid w:val="005C2E61"/>
    <w:rsid w:val="005C305D"/>
    <w:rsid w:val="005C372C"/>
    <w:rsid w:val="005C3A34"/>
    <w:rsid w:val="005C3DF0"/>
    <w:rsid w:val="005C4795"/>
    <w:rsid w:val="005C49F4"/>
    <w:rsid w:val="005C57C8"/>
    <w:rsid w:val="005C6735"/>
    <w:rsid w:val="005C68CD"/>
    <w:rsid w:val="005C7023"/>
    <w:rsid w:val="005C7679"/>
    <w:rsid w:val="005C7803"/>
    <w:rsid w:val="005D0480"/>
    <w:rsid w:val="005D071A"/>
    <w:rsid w:val="005D075F"/>
    <w:rsid w:val="005D0766"/>
    <w:rsid w:val="005D0C15"/>
    <w:rsid w:val="005D2C33"/>
    <w:rsid w:val="005D31BA"/>
    <w:rsid w:val="005D54B6"/>
    <w:rsid w:val="005D5EA6"/>
    <w:rsid w:val="005D621F"/>
    <w:rsid w:val="005D6D79"/>
    <w:rsid w:val="005D6F26"/>
    <w:rsid w:val="005D71FD"/>
    <w:rsid w:val="005D7712"/>
    <w:rsid w:val="005D7DF4"/>
    <w:rsid w:val="005E05ED"/>
    <w:rsid w:val="005E0B83"/>
    <w:rsid w:val="005E1156"/>
    <w:rsid w:val="005E2121"/>
    <w:rsid w:val="005E28DB"/>
    <w:rsid w:val="005E2B17"/>
    <w:rsid w:val="005E342C"/>
    <w:rsid w:val="005E3E26"/>
    <w:rsid w:val="005E4036"/>
    <w:rsid w:val="005E4D63"/>
    <w:rsid w:val="005E4E13"/>
    <w:rsid w:val="005E5032"/>
    <w:rsid w:val="005E5D97"/>
    <w:rsid w:val="005E691F"/>
    <w:rsid w:val="005E7974"/>
    <w:rsid w:val="005F005D"/>
    <w:rsid w:val="005F023D"/>
    <w:rsid w:val="005F02D5"/>
    <w:rsid w:val="005F0625"/>
    <w:rsid w:val="005F0C8E"/>
    <w:rsid w:val="005F10F0"/>
    <w:rsid w:val="005F139C"/>
    <w:rsid w:val="005F1D93"/>
    <w:rsid w:val="005F1E3E"/>
    <w:rsid w:val="005F1E8E"/>
    <w:rsid w:val="005F22B5"/>
    <w:rsid w:val="005F2AF5"/>
    <w:rsid w:val="005F2ED8"/>
    <w:rsid w:val="005F317A"/>
    <w:rsid w:val="005F34AC"/>
    <w:rsid w:val="005F36D9"/>
    <w:rsid w:val="005F3ABF"/>
    <w:rsid w:val="005F4827"/>
    <w:rsid w:val="005F4BBA"/>
    <w:rsid w:val="005F4C99"/>
    <w:rsid w:val="005F4FE2"/>
    <w:rsid w:val="005F6FA5"/>
    <w:rsid w:val="005F705B"/>
    <w:rsid w:val="005F7DD8"/>
    <w:rsid w:val="00600EC7"/>
    <w:rsid w:val="00601590"/>
    <w:rsid w:val="006017D3"/>
    <w:rsid w:val="00601D53"/>
    <w:rsid w:val="0060231B"/>
    <w:rsid w:val="00602575"/>
    <w:rsid w:val="00602789"/>
    <w:rsid w:val="00603087"/>
    <w:rsid w:val="00603742"/>
    <w:rsid w:val="00603A9D"/>
    <w:rsid w:val="0060400C"/>
    <w:rsid w:val="006041D3"/>
    <w:rsid w:val="00604278"/>
    <w:rsid w:val="00604815"/>
    <w:rsid w:val="00605A28"/>
    <w:rsid w:val="00605A4D"/>
    <w:rsid w:val="00605CBD"/>
    <w:rsid w:val="006060BB"/>
    <w:rsid w:val="0060622B"/>
    <w:rsid w:val="00606926"/>
    <w:rsid w:val="00606977"/>
    <w:rsid w:val="00606BCE"/>
    <w:rsid w:val="00607837"/>
    <w:rsid w:val="006079B8"/>
    <w:rsid w:val="00607CA7"/>
    <w:rsid w:val="00610347"/>
    <w:rsid w:val="00610761"/>
    <w:rsid w:val="00610B90"/>
    <w:rsid w:val="00610BFE"/>
    <w:rsid w:val="00610F00"/>
    <w:rsid w:val="00611612"/>
    <w:rsid w:val="00611DB0"/>
    <w:rsid w:val="006121F7"/>
    <w:rsid w:val="00612B95"/>
    <w:rsid w:val="00612FF6"/>
    <w:rsid w:val="006133F3"/>
    <w:rsid w:val="00614C98"/>
    <w:rsid w:val="00615212"/>
    <w:rsid w:val="006153D1"/>
    <w:rsid w:val="0061585F"/>
    <w:rsid w:val="00615B5B"/>
    <w:rsid w:val="00615EE3"/>
    <w:rsid w:val="0061703C"/>
    <w:rsid w:val="00617D86"/>
    <w:rsid w:val="00620034"/>
    <w:rsid w:val="006207C6"/>
    <w:rsid w:val="006209F4"/>
    <w:rsid w:val="00620F13"/>
    <w:rsid w:val="0062138D"/>
    <w:rsid w:val="006214A3"/>
    <w:rsid w:val="006227A0"/>
    <w:rsid w:val="006229E3"/>
    <w:rsid w:val="00623098"/>
    <w:rsid w:val="00623946"/>
    <w:rsid w:val="0062422B"/>
    <w:rsid w:val="00624792"/>
    <w:rsid w:val="006259B8"/>
    <w:rsid w:val="00626212"/>
    <w:rsid w:val="006262D5"/>
    <w:rsid w:val="006269CB"/>
    <w:rsid w:val="00626BB5"/>
    <w:rsid w:val="00627156"/>
    <w:rsid w:val="006277B4"/>
    <w:rsid w:val="006278D2"/>
    <w:rsid w:val="0063053C"/>
    <w:rsid w:val="006306D7"/>
    <w:rsid w:val="00631DDE"/>
    <w:rsid w:val="00632731"/>
    <w:rsid w:val="00632A13"/>
    <w:rsid w:val="0063430C"/>
    <w:rsid w:val="00634D15"/>
    <w:rsid w:val="00635302"/>
    <w:rsid w:val="006359F2"/>
    <w:rsid w:val="006376F1"/>
    <w:rsid w:val="006378F4"/>
    <w:rsid w:val="00637E92"/>
    <w:rsid w:val="00637F89"/>
    <w:rsid w:val="00640557"/>
    <w:rsid w:val="00640DF9"/>
    <w:rsid w:val="00641FB6"/>
    <w:rsid w:val="00642988"/>
    <w:rsid w:val="00642B7C"/>
    <w:rsid w:val="006433E7"/>
    <w:rsid w:val="00643C41"/>
    <w:rsid w:val="0064403B"/>
    <w:rsid w:val="006442F6"/>
    <w:rsid w:val="00644358"/>
    <w:rsid w:val="006449FE"/>
    <w:rsid w:val="00644F5B"/>
    <w:rsid w:val="0064559B"/>
    <w:rsid w:val="006455CE"/>
    <w:rsid w:val="00646780"/>
    <w:rsid w:val="006478B7"/>
    <w:rsid w:val="00647E58"/>
    <w:rsid w:val="00650C8C"/>
    <w:rsid w:val="0065148E"/>
    <w:rsid w:val="0065167E"/>
    <w:rsid w:val="0065261E"/>
    <w:rsid w:val="00652900"/>
    <w:rsid w:val="006535F1"/>
    <w:rsid w:val="00654065"/>
    <w:rsid w:val="006541EB"/>
    <w:rsid w:val="006543B2"/>
    <w:rsid w:val="006546AB"/>
    <w:rsid w:val="0065548B"/>
    <w:rsid w:val="006558AD"/>
    <w:rsid w:val="00655CD6"/>
    <w:rsid w:val="00655D92"/>
    <w:rsid w:val="00656024"/>
    <w:rsid w:val="00656118"/>
    <w:rsid w:val="00656D76"/>
    <w:rsid w:val="00657249"/>
    <w:rsid w:val="00657A79"/>
    <w:rsid w:val="00657BE1"/>
    <w:rsid w:val="0066027A"/>
    <w:rsid w:val="00660465"/>
    <w:rsid w:val="00660F36"/>
    <w:rsid w:val="00661466"/>
    <w:rsid w:val="00661542"/>
    <w:rsid w:val="00661C2C"/>
    <w:rsid w:val="0066212E"/>
    <w:rsid w:val="00662552"/>
    <w:rsid w:val="00662CBA"/>
    <w:rsid w:val="00663AB8"/>
    <w:rsid w:val="00663EC6"/>
    <w:rsid w:val="0066426D"/>
    <w:rsid w:val="00664B2E"/>
    <w:rsid w:val="00665755"/>
    <w:rsid w:val="00665F36"/>
    <w:rsid w:val="0066638E"/>
    <w:rsid w:val="00666902"/>
    <w:rsid w:val="00666A88"/>
    <w:rsid w:val="00666AF4"/>
    <w:rsid w:val="0066765E"/>
    <w:rsid w:val="00667BA1"/>
    <w:rsid w:val="006707BA"/>
    <w:rsid w:val="006708BC"/>
    <w:rsid w:val="00670A51"/>
    <w:rsid w:val="00671569"/>
    <w:rsid w:val="006724FE"/>
    <w:rsid w:val="00672B9D"/>
    <w:rsid w:val="00673D10"/>
    <w:rsid w:val="0067402D"/>
    <w:rsid w:val="00675400"/>
    <w:rsid w:val="00675AC1"/>
    <w:rsid w:val="006770ED"/>
    <w:rsid w:val="0067787E"/>
    <w:rsid w:val="006779CF"/>
    <w:rsid w:val="006806F7"/>
    <w:rsid w:val="006808DE"/>
    <w:rsid w:val="00680B9D"/>
    <w:rsid w:val="006819AF"/>
    <w:rsid w:val="00681D7A"/>
    <w:rsid w:val="00681E93"/>
    <w:rsid w:val="006829AB"/>
    <w:rsid w:val="00682D18"/>
    <w:rsid w:val="0068310B"/>
    <w:rsid w:val="00683152"/>
    <w:rsid w:val="00683362"/>
    <w:rsid w:val="00683BC8"/>
    <w:rsid w:val="00683F50"/>
    <w:rsid w:val="00683F7B"/>
    <w:rsid w:val="00684A43"/>
    <w:rsid w:val="00685F96"/>
    <w:rsid w:val="00686531"/>
    <w:rsid w:val="00686616"/>
    <w:rsid w:val="006867E1"/>
    <w:rsid w:val="006870A2"/>
    <w:rsid w:val="006870F3"/>
    <w:rsid w:val="006873C7"/>
    <w:rsid w:val="00687424"/>
    <w:rsid w:val="00687744"/>
    <w:rsid w:val="00687861"/>
    <w:rsid w:val="00690BCA"/>
    <w:rsid w:val="0069199A"/>
    <w:rsid w:val="00692219"/>
    <w:rsid w:val="006927A9"/>
    <w:rsid w:val="00692969"/>
    <w:rsid w:val="00694287"/>
    <w:rsid w:val="00695788"/>
    <w:rsid w:val="0069601E"/>
    <w:rsid w:val="006960B5"/>
    <w:rsid w:val="0069621F"/>
    <w:rsid w:val="00696957"/>
    <w:rsid w:val="00696DF5"/>
    <w:rsid w:val="00697447"/>
    <w:rsid w:val="006A135E"/>
    <w:rsid w:val="006A2A16"/>
    <w:rsid w:val="006A2D6F"/>
    <w:rsid w:val="006A3BA8"/>
    <w:rsid w:val="006A3F6C"/>
    <w:rsid w:val="006A404A"/>
    <w:rsid w:val="006A55A3"/>
    <w:rsid w:val="006A5BF8"/>
    <w:rsid w:val="006A6020"/>
    <w:rsid w:val="006A6B64"/>
    <w:rsid w:val="006A6EFA"/>
    <w:rsid w:val="006A73E7"/>
    <w:rsid w:val="006A7D79"/>
    <w:rsid w:val="006B190B"/>
    <w:rsid w:val="006B2290"/>
    <w:rsid w:val="006B33FF"/>
    <w:rsid w:val="006B348A"/>
    <w:rsid w:val="006B3B19"/>
    <w:rsid w:val="006B4619"/>
    <w:rsid w:val="006B4C60"/>
    <w:rsid w:val="006B4F20"/>
    <w:rsid w:val="006B59C5"/>
    <w:rsid w:val="006B5C6F"/>
    <w:rsid w:val="006B660E"/>
    <w:rsid w:val="006B67E9"/>
    <w:rsid w:val="006B6C32"/>
    <w:rsid w:val="006B6E22"/>
    <w:rsid w:val="006B7DE7"/>
    <w:rsid w:val="006C06CE"/>
    <w:rsid w:val="006C0B85"/>
    <w:rsid w:val="006C13CA"/>
    <w:rsid w:val="006C17AD"/>
    <w:rsid w:val="006C267A"/>
    <w:rsid w:val="006C342B"/>
    <w:rsid w:val="006C3D58"/>
    <w:rsid w:val="006C4E64"/>
    <w:rsid w:val="006C4EE4"/>
    <w:rsid w:val="006C5C9F"/>
    <w:rsid w:val="006C6033"/>
    <w:rsid w:val="006C686C"/>
    <w:rsid w:val="006C77E3"/>
    <w:rsid w:val="006C78CE"/>
    <w:rsid w:val="006C7D69"/>
    <w:rsid w:val="006D02A4"/>
    <w:rsid w:val="006D1D27"/>
    <w:rsid w:val="006D2206"/>
    <w:rsid w:val="006D2359"/>
    <w:rsid w:val="006D29C2"/>
    <w:rsid w:val="006D2EF8"/>
    <w:rsid w:val="006D31C2"/>
    <w:rsid w:val="006D3687"/>
    <w:rsid w:val="006D529E"/>
    <w:rsid w:val="006D5D6B"/>
    <w:rsid w:val="006D602C"/>
    <w:rsid w:val="006D666A"/>
    <w:rsid w:val="006D703F"/>
    <w:rsid w:val="006D726D"/>
    <w:rsid w:val="006D792A"/>
    <w:rsid w:val="006D7E11"/>
    <w:rsid w:val="006D7EAE"/>
    <w:rsid w:val="006E01E8"/>
    <w:rsid w:val="006E218E"/>
    <w:rsid w:val="006E2662"/>
    <w:rsid w:val="006E32D3"/>
    <w:rsid w:val="006E3D4A"/>
    <w:rsid w:val="006E4105"/>
    <w:rsid w:val="006E4306"/>
    <w:rsid w:val="006E4E44"/>
    <w:rsid w:val="006E5458"/>
    <w:rsid w:val="006E56DE"/>
    <w:rsid w:val="006E58CC"/>
    <w:rsid w:val="006E5DCD"/>
    <w:rsid w:val="006E6722"/>
    <w:rsid w:val="006E70FC"/>
    <w:rsid w:val="006E71E1"/>
    <w:rsid w:val="006E7C62"/>
    <w:rsid w:val="006E7E9A"/>
    <w:rsid w:val="006F0206"/>
    <w:rsid w:val="006F0351"/>
    <w:rsid w:val="006F0861"/>
    <w:rsid w:val="006F17C0"/>
    <w:rsid w:val="006F326C"/>
    <w:rsid w:val="006F3838"/>
    <w:rsid w:val="006F568C"/>
    <w:rsid w:val="006F670B"/>
    <w:rsid w:val="006F6AE6"/>
    <w:rsid w:val="006F70C1"/>
    <w:rsid w:val="006F7919"/>
    <w:rsid w:val="006F7CFF"/>
    <w:rsid w:val="00701455"/>
    <w:rsid w:val="00702299"/>
    <w:rsid w:val="00702543"/>
    <w:rsid w:val="007026A2"/>
    <w:rsid w:val="0070290C"/>
    <w:rsid w:val="00702B94"/>
    <w:rsid w:val="007030CF"/>
    <w:rsid w:val="00703B3B"/>
    <w:rsid w:val="0070403D"/>
    <w:rsid w:val="007047C7"/>
    <w:rsid w:val="007054C6"/>
    <w:rsid w:val="007059FF"/>
    <w:rsid w:val="0070622D"/>
    <w:rsid w:val="00706905"/>
    <w:rsid w:val="00706B0F"/>
    <w:rsid w:val="00706B1B"/>
    <w:rsid w:val="00706F40"/>
    <w:rsid w:val="00707A65"/>
    <w:rsid w:val="00707CF3"/>
    <w:rsid w:val="00707D61"/>
    <w:rsid w:val="00707E6F"/>
    <w:rsid w:val="0071018A"/>
    <w:rsid w:val="007101E5"/>
    <w:rsid w:val="0071052A"/>
    <w:rsid w:val="0071097B"/>
    <w:rsid w:val="00710A4D"/>
    <w:rsid w:val="007115DF"/>
    <w:rsid w:val="00711F0E"/>
    <w:rsid w:val="00712255"/>
    <w:rsid w:val="0071249E"/>
    <w:rsid w:val="007126FA"/>
    <w:rsid w:val="0071272A"/>
    <w:rsid w:val="00713387"/>
    <w:rsid w:val="0071338F"/>
    <w:rsid w:val="007134EE"/>
    <w:rsid w:val="00714188"/>
    <w:rsid w:val="0071543E"/>
    <w:rsid w:val="0071548A"/>
    <w:rsid w:val="007154F5"/>
    <w:rsid w:val="00715CE5"/>
    <w:rsid w:val="00716500"/>
    <w:rsid w:val="0071729B"/>
    <w:rsid w:val="0072002F"/>
    <w:rsid w:val="007203AA"/>
    <w:rsid w:val="00720764"/>
    <w:rsid w:val="0072088E"/>
    <w:rsid w:val="00721B95"/>
    <w:rsid w:val="007239E3"/>
    <w:rsid w:val="00723E0C"/>
    <w:rsid w:val="00725031"/>
    <w:rsid w:val="0072504C"/>
    <w:rsid w:val="00726997"/>
    <w:rsid w:val="007270BD"/>
    <w:rsid w:val="007275AA"/>
    <w:rsid w:val="00727B87"/>
    <w:rsid w:val="00727CCC"/>
    <w:rsid w:val="00730BF5"/>
    <w:rsid w:val="00732090"/>
    <w:rsid w:val="0073235A"/>
    <w:rsid w:val="00732376"/>
    <w:rsid w:val="00732684"/>
    <w:rsid w:val="00732D08"/>
    <w:rsid w:val="007331A2"/>
    <w:rsid w:val="00733811"/>
    <w:rsid w:val="00733D4E"/>
    <w:rsid w:val="007349D9"/>
    <w:rsid w:val="00735477"/>
    <w:rsid w:val="007354A6"/>
    <w:rsid w:val="0073561D"/>
    <w:rsid w:val="00735CE0"/>
    <w:rsid w:val="00735D7F"/>
    <w:rsid w:val="007366AE"/>
    <w:rsid w:val="00737272"/>
    <w:rsid w:val="0073760A"/>
    <w:rsid w:val="007379E1"/>
    <w:rsid w:val="00737CBC"/>
    <w:rsid w:val="00737D98"/>
    <w:rsid w:val="00740018"/>
    <w:rsid w:val="00741000"/>
    <w:rsid w:val="00741293"/>
    <w:rsid w:val="00741317"/>
    <w:rsid w:val="00741589"/>
    <w:rsid w:val="0074183C"/>
    <w:rsid w:val="00741CE5"/>
    <w:rsid w:val="0074275F"/>
    <w:rsid w:val="00742E1D"/>
    <w:rsid w:val="0074340C"/>
    <w:rsid w:val="00743E2F"/>
    <w:rsid w:val="0074498D"/>
    <w:rsid w:val="00746755"/>
    <w:rsid w:val="007469C5"/>
    <w:rsid w:val="0074706F"/>
    <w:rsid w:val="0074755C"/>
    <w:rsid w:val="007479D8"/>
    <w:rsid w:val="00747FCA"/>
    <w:rsid w:val="00751103"/>
    <w:rsid w:val="00751B79"/>
    <w:rsid w:val="00751CB2"/>
    <w:rsid w:val="00752508"/>
    <w:rsid w:val="0075258D"/>
    <w:rsid w:val="00752EF7"/>
    <w:rsid w:val="007534AA"/>
    <w:rsid w:val="00753916"/>
    <w:rsid w:val="00753A4B"/>
    <w:rsid w:val="00753F0E"/>
    <w:rsid w:val="00754A99"/>
    <w:rsid w:val="00756826"/>
    <w:rsid w:val="00756CDA"/>
    <w:rsid w:val="00756F16"/>
    <w:rsid w:val="00757458"/>
    <w:rsid w:val="007619D8"/>
    <w:rsid w:val="00761FDD"/>
    <w:rsid w:val="00762070"/>
    <w:rsid w:val="00762FF7"/>
    <w:rsid w:val="00763481"/>
    <w:rsid w:val="0076390F"/>
    <w:rsid w:val="00763C00"/>
    <w:rsid w:val="00764545"/>
    <w:rsid w:val="00764CAE"/>
    <w:rsid w:val="00765967"/>
    <w:rsid w:val="00765BBC"/>
    <w:rsid w:val="00766C3F"/>
    <w:rsid w:val="00770543"/>
    <w:rsid w:val="0077130A"/>
    <w:rsid w:val="0077172D"/>
    <w:rsid w:val="00771FD4"/>
    <w:rsid w:val="007726AB"/>
    <w:rsid w:val="00772797"/>
    <w:rsid w:val="00773769"/>
    <w:rsid w:val="00773963"/>
    <w:rsid w:val="00774C4F"/>
    <w:rsid w:val="00775278"/>
    <w:rsid w:val="0077540F"/>
    <w:rsid w:val="00775769"/>
    <w:rsid w:val="00775F67"/>
    <w:rsid w:val="0077611E"/>
    <w:rsid w:val="00776646"/>
    <w:rsid w:val="00777D39"/>
    <w:rsid w:val="00777E8C"/>
    <w:rsid w:val="007807F9"/>
    <w:rsid w:val="00780812"/>
    <w:rsid w:val="00780AED"/>
    <w:rsid w:val="00781221"/>
    <w:rsid w:val="00781521"/>
    <w:rsid w:val="007815DF"/>
    <w:rsid w:val="00781E39"/>
    <w:rsid w:val="0078262A"/>
    <w:rsid w:val="007827D2"/>
    <w:rsid w:val="007832B1"/>
    <w:rsid w:val="007834D6"/>
    <w:rsid w:val="00783B27"/>
    <w:rsid w:val="00785CBE"/>
    <w:rsid w:val="00785F36"/>
    <w:rsid w:val="0078665F"/>
    <w:rsid w:val="00787223"/>
    <w:rsid w:val="00787C37"/>
    <w:rsid w:val="00787F50"/>
    <w:rsid w:val="007905EC"/>
    <w:rsid w:val="007906FA"/>
    <w:rsid w:val="00790BE5"/>
    <w:rsid w:val="007914EB"/>
    <w:rsid w:val="0079159F"/>
    <w:rsid w:val="007919BE"/>
    <w:rsid w:val="00791CC3"/>
    <w:rsid w:val="00793390"/>
    <w:rsid w:val="007942E9"/>
    <w:rsid w:val="00794364"/>
    <w:rsid w:val="007948BF"/>
    <w:rsid w:val="00795592"/>
    <w:rsid w:val="00796D3E"/>
    <w:rsid w:val="00797486"/>
    <w:rsid w:val="00797ED3"/>
    <w:rsid w:val="007A0274"/>
    <w:rsid w:val="007A02A3"/>
    <w:rsid w:val="007A0C9F"/>
    <w:rsid w:val="007A1693"/>
    <w:rsid w:val="007A1E65"/>
    <w:rsid w:val="007A20EC"/>
    <w:rsid w:val="007A2132"/>
    <w:rsid w:val="007A25E9"/>
    <w:rsid w:val="007A34F4"/>
    <w:rsid w:val="007A3631"/>
    <w:rsid w:val="007A415F"/>
    <w:rsid w:val="007A56A1"/>
    <w:rsid w:val="007A6104"/>
    <w:rsid w:val="007A6768"/>
    <w:rsid w:val="007A67E8"/>
    <w:rsid w:val="007A691F"/>
    <w:rsid w:val="007A6A54"/>
    <w:rsid w:val="007A6ACB"/>
    <w:rsid w:val="007A7454"/>
    <w:rsid w:val="007A79A2"/>
    <w:rsid w:val="007B05DC"/>
    <w:rsid w:val="007B09AF"/>
    <w:rsid w:val="007B09C2"/>
    <w:rsid w:val="007B1555"/>
    <w:rsid w:val="007B2739"/>
    <w:rsid w:val="007B2976"/>
    <w:rsid w:val="007B3C6F"/>
    <w:rsid w:val="007B4486"/>
    <w:rsid w:val="007B4488"/>
    <w:rsid w:val="007B47F9"/>
    <w:rsid w:val="007B5369"/>
    <w:rsid w:val="007B552D"/>
    <w:rsid w:val="007B6100"/>
    <w:rsid w:val="007C0142"/>
    <w:rsid w:val="007C0CAB"/>
    <w:rsid w:val="007C1486"/>
    <w:rsid w:val="007C2730"/>
    <w:rsid w:val="007C2B6B"/>
    <w:rsid w:val="007C2ED4"/>
    <w:rsid w:val="007C2F1E"/>
    <w:rsid w:val="007C4016"/>
    <w:rsid w:val="007C4E55"/>
    <w:rsid w:val="007C547A"/>
    <w:rsid w:val="007C5538"/>
    <w:rsid w:val="007C6AF9"/>
    <w:rsid w:val="007C77AA"/>
    <w:rsid w:val="007C7E34"/>
    <w:rsid w:val="007D0253"/>
    <w:rsid w:val="007D0679"/>
    <w:rsid w:val="007D09DD"/>
    <w:rsid w:val="007D1F76"/>
    <w:rsid w:val="007D41AA"/>
    <w:rsid w:val="007D44B4"/>
    <w:rsid w:val="007D4529"/>
    <w:rsid w:val="007D4A91"/>
    <w:rsid w:val="007D4C10"/>
    <w:rsid w:val="007D59CF"/>
    <w:rsid w:val="007D5C66"/>
    <w:rsid w:val="007D5D1A"/>
    <w:rsid w:val="007D5E21"/>
    <w:rsid w:val="007D7031"/>
    <w:rsid w:val="007D7089"/>
    <w:rsid w:val="007D760A"/>
    <w:rsid w:val="007E0E87"/>
    <w:rsid w:val="007E1472"/>
    <w:rsid w:val="007E2287"/>
    <w:rsid w:val="007E2479"/>
    <w:rsid w:val="007E27D8"/>
    <w:rsid w:val="007E28BD"/>
    <w:rsid w:val="007E323E"/>
    <w:rsid w:val="007E3EE6"/>
    <w:rsid w:val="007E462E"/>
    <w:rsid w:val="007E4B26"/>
    <w:rsid w:val="007E6999"/>
    <w:rsid w:val="007E6CED"/>
    <w:rsid w:val="007E6EB1"/>
    <w:rsid w:val="007E714F"/>
    <w:rsid w:val="007E7E2B"/>
    <w:rsid w:val="007F0538"/>
    <w:rsid w:val="007F065A"/>
    <w:rsid w:val="007F2A07"/>
    <w:rsid w:val="007F34CB"/>
    <w:rsid w:val="007F384B"/>
    <w:rsid w:val="007F3C8B"/>
    <w:rsid w:val="007F4206"/>
    <w:rsid w:val="007F4709"/>
    <w:rsid w:val="007F540D"/>
    <w:rsid w:val="007F5903"/>
    <w:rsid w:val="007F5D60"/>
    <w:rsid w:val="007F60DF"/>
    <w:rsid w:val="007F61C5"/>
    <w:rsid w:val="007F635A"/>
    <w:rsid w:val="007F6DBD"/>
    <w:rsid w:val="008002B9"/>
    <w:rsid w:val="00801418"/>
    <w:rsid w:val="00801DF6"/>
    <w:rsid w:val="00801E98"/>
    <w:rsid w:val="008024E2"/>
    <w:rsid w:val="008034D7"/>
    <w:rsid w:val="008039A2"/>
    <w:rsid w:val="008039B1"/>
    <w:rsid w:val="00803BA5"/>
    <w:rsid w:val="0080578B"/>
    <w:rsid w:val="00805D4D"/>
    <w:rsid w:val="00806FFE"/>
    <w:rsid w:val="0080735B"/>
    <w:rsid w:val="00807461"/>
    <w:rsid w:val="00807932"/>
    <w:rsid w:val="0081035A"/>
    <w:rsid w:val="008106C8"/>
    <w:rsid w:val="00811167"/>
    <w:rsid w:val="00811187"/>
    <w:rsid w:val="00811479"/>
    <w:rsid w:val="00811AB3"/>
    <w:rsid w:val="008121FF"/>
    <w:rsid w:val="008123CE"/>
    <w:rsid w:val="00812D34"/>
    <w:rsid w:val="00813063"/>
    <w:rsid w:val="008140FD"/>
    <w:rsid w:val="00814565"/>
    <w:rsid w:val="00815117"/>
    <w:rsid w:val="00815C7A"/>
    <w:rsid w:val="00815D65"/>
    <w:rsid w:val="00816CA2"/>
    <w:rsid w:val="008170E1"/>
    <w:rsid w:val="0081764D"/>
    <w:rsid w:val="00820A7E"/>
    <w:rsid w:val="00821B15"/>
    <w:rsid w:val="00823197"/>
    <w:rsid w:val="008231F1"/>
    <w:rsid w:val="00823CF8"/>
    <w:rsid w:val="00824368"/>
    <w:rsid w:val="008244FB"/>
    <w:rsid w:val="008248AF"/>
    <w:rsid w:val="00824BAC"/>
    <w:rsid w:val="00824FFD"/>
    <w:rsid w:val="00825007"/>
    <w:rsid w:val="0082584C"/>
    <w:rsid w:val="008265B1"/>
    <w:rsid w:val="00826784"/>
    <w:rsid w:val="008267C5"/>
    <w:rsid w:val="0082690F"/>
    <w:rsid w:val="00826BC9"/>
    <w:rsid w:val="008277DB"/>
    <w:rsid w:val="00827FB3"/>
    <w:rsid w:val="00830011"/>
    <w:rsid w:val="00830B05"/>
    <w:rsid w:val="00831719"/>
    <w:rsid w:val="0083173A"/>
    <w:rsid w:val="00831882"/>
    <w:rsid w:val="008326DA"/>
    <w:rsid w:val="00832D83"/>
    <w:rsid w:val="00833C10"/>
    <w:rsid w:val="0083482E"/>
    <w:rsid w:val="0083489A"/>
    <w:rsid w:val="00835A39"/>
    <w:rsid w:val="00835FFE"/>
    <w:rsid w:val="00836636"/>
    <w:rsid w:val="008367E6"/>
    <w:rsid w:val="00836A32"/>
    <w:rsid w:val="00837013"/>
    <w:rsid w:val="008376D4"/>
    <w:rsid w:val="00837D25"/>
    <w:rsid w:val="008402FF"/>
    <w:rsid w:val="008412B0"/>
    <w:rsid w:val="00841C8F"/>
    <w:rsid w:val="00842093"/>
    <w:rsid w:val="00842AF7"/>
    <w:rsid w:val="00842E6E"/>
    <w:rsid w:val="00843513"/>
    <w:rsid w:val="0084436D"/>
    <w:rsid w:val="00845265"/>
    <w:rsid w:val="0084663D"/>
    <w:rsid w:val="00846A30"/>
    <w:rsid w:val="00847F85"/>
    <w:rsid w:val="0085025E"/>
    <w:rsid w:val="00850E34"/>
    <w:rsid w:val="00852226"/>
    <w:rsid w:val="00852BAE"/>
    <w:rsid w:val="00853105"/>
    <w:rsid w:val="0085550A"/>
    <w:rsid w:val="008555BC"/>
    <w:rsid w:val="00855608"/>
    <w:rsid w:val="00855A2E"/>
    <w:rsid w:val="00855D41"/>
    <w:rsid w:val="00855D89"/>
    <w:rsid w:val="0085750E"/>
    <w:rsid w:val="00857E0C"/>
    <w:rsid w:val="00857F79"/>
    <w:rsid w:val="00860EE5"/>
    <w:rsid w:val="008617E3"/>
    <w:rsid w:val="0086197B"/>
    <w:rsid w:val="0086265B"/>
    <w:rsid w:val="0086302E"/>
    <w:rsid w:val="008631BD"/>
    <w:rsid w:val="0086324E"/>
    <w:rsid w:val="00863F19"/>
    <w:rsid w:val="008640C4"/>
    <w:rsid w:val="0086559F"/>
    <w:rsid w:val="00865A71"/>
    <w:rsid w:val="00865C87"/>
    <w:rsid w:val="00866247"/>
    <w:rsid w:val="00866846"/>
    <w:rsid w:val="00866BE8"/>
    <w:rsid w:val="008674E9"/>
    <w:rsid w:val="00867F1F"/>
    <w:rsid w:val="00870699"/>
    <w:rsid w:val="00870F05"/>
    <w:rsid w:val="00870FEB"/>
    <w:rsid w:val="00871E2F"/>
    <w:rsid w:val="00871EB9"/>
    <w:rsid w:val="00872688"/>
    <w:rsid w:val="008727FE"/>
    <w:rsid w:val="00872922"/>
    <w:rsid w:val="00872BBC"/>
    <w:rsid w:val="00873643"/>
    <w:rsid w:val="00873BA1"/>
    <w:rsid w:val="00873D44"/>
    <w:rsid w:val="00873D86"/>
    <w:rsid w:val="00873DF8"/>
    <w:rsid w:val="0087451F"/>
    <w:rsid w:val="008746DE"/>
    <w:rsid w:val="00874A46"/>
    <w:rsid w:val="00874ACC"/>
    <w:rsid w:val="0087532B"/>
    <w:rsid w:val="008759DD"/>
    <w:rsid w:val="008761E8"/>
    <w:rsid w:val="008767F7"/>
    <w:rsid w:val="00876EE8"/>
    <w:rsid w:val="00877222"/>
    <w:rsid w:val="00877284"/>
    <w:rsid w:val="008804DE"/>
    <w:rsid w:val="008811BC"/>
    <w:rsid w:val="0088130B"/>
    <w:rsid w:val="00882235"/>
    <w:rsid w:val="0088240F"/>
    <w:rsid w:val="00882A0C"/>
    <w:rsid w:val="00882C3A"/>
    <w:rsid w:val="00882FAC"/>
    <w:rsid w:val="00882FAF"/>
    <w:rsid w:val="008832DB"/>
    <w:rsid w:val="00883367"/>
    <w:rsid w:val="008833D2"/>
    <w:rsid w:val="00883F71"/>
    <w:rsid w:val="00884C5B"/>
    <w:rsid w:val="00886B2D"/>
    <w:rsid w:val="00886B6C"/>
    <w:rsid w:val="00886DCD"/>
    <w:rsid w:val="00886F4B"/>
    <w:rsid w:val="00887163"/>
    <w:rsid w:val="00887269"/>
    <w:rsid w:val="00887920"/>
    <w:rsid w:val="00890097"/>
    <w:rsid w:val="008903E8"/>
    <w:rsid w:val="00890A22"/>
    <w:rsid w:val="00890A76"/>
    <w:rsid w:val="00891530"/>
    <w:rsid w:val="0089210B"/>
    <w:rsid w:val="008945D4"/>
    <w:rsid w:val="0089492B"/>
    <w:rsid w:val="00895492"/>
    <w:rsid w:val="0089659F"/>
    <w:rsid w:val="00896DB5"/>
    <w:rsid w:val="00897025"/>
    <w:rsid w:val="008A0178"/>
    <w:rsid w:val="008A0758"/>
    <w:rsid w:val="008A0ABB"/>
    <w:rsid w:val="008A176B"/>
    <w:rsid w:val="008A1BCB"/>
    <w:rsid w:val="008A1DC7"/>
    <w:rsid w:val="008A22EB"/>
    <w:rsid w:val="008A2314"/>
    <w:rsid w:val="008A2645"/>
    <w:rsid w:val="008A32BB"/>
    <w:rsid w:val="008A3F55"/>
    <w:rsid w:val="008A4531"/>
    <w:rsid w:val="008A4789"/>
    <w:rsid w:val="008A495E"/>
    <w:rsid w:val="008A4A13"/>
    <w:rsid w:val="008A4B7B"/>
    <w:rsid w:val="008A4BBB"/>
    <w:rsid w:val="008A56E9"/>
    <w:rsid w:val="008A5D24"/>
    <w:rsid w:val="008A64AD"/>
    <w:rsid w:val="008A7F52"/>
    <w:rsid w:val="008B0831"/>
    <w:rsid w:val="008B08BE"/>
    <w:rsid w:val="008B201C"/>
    <w:rsid w:val="008B211B"/>
    <w:rsid w:val="008B2C6D"/>
    <w:rsid w:val="008B2DC6"/>
    <w:rsid w:val="008B3243"/>
    <w:rsid w:val="008B34ED"/>
    <w:rsid w:val="008B36A4"/>
    <w:rsid w:val="008B43BE"/>
    <w:rsid w:val="008B447E"/>
    <w:rsid w:val="008B45EB"/>
    <w:rsid w:val="008B4AFD"/>
    <w:rsid w:val="008B4BD7"/>
    <w:rsid w:val="008B5C4D"/>
    <w:rsid w:val="008B62E4"/>
    <w:rsid w:val="008B65EB"/>
    <w:rsid w:val="008C064E"/>
    <w:rsid w:val="008C09C2"/>
    <w:rsid w:val="008C0B56"/>
    <w:rsid w:val="008C1174"/>
    <w:rsid w:val="008C1C8C"/>
    <w:rsid w:val="008C1F4E"/>
    <w:rsid w:val="008C36E2"/>
    <w:rsid w:val="008C3C47"/>
    <w:rsid w:val="008C3CF5"/>
    <w:rsid w:val="008C3DEB"/>
    <w:rsid w:val="008C4D92"/>
    <w:rsid w:val="008C51B6"/>
    <w:rsid w:val="008C602A"/>
    <w:rsid w:val="008C652D"/>
    <w:rsid w:val="008C6568"/>
    <w:rsid w:val="008D07A8"/>
    <w:rsid w:val="008D092E"/>
    <w:rsid w:val="008D12EA"/>
    <w:rsid w:val="008D1626"/>
    <w:rsid w:val="008D1736"/>
    <w:rsid w:val="008D1C96"/>
    <w:rsid w:val="008D1EFD"/>
    <w:rsid w:val="008D26AB"/>
    <w:rsid w:val="008D2CA8"/>
    <w:rsid w:val="008D31F8"/>
    <w:rsid w:val="008D3BAB"/>
    <w:rsid w:val="008D3F40"/>
    <w:rsid w:val="008D441B"/>
    <w:rsid w:val="008D567C"/>
    <w:rsid w:val="008D64E2"/>
    <w:rsid w:val="008D6903"/>
    <w:rsid w:val="008D6A6A"/>
    <w:rsid w:val="008D7429"/>
    <w:rsid w:val="008E046D"/>
    <w:rsid w:val="008E08D4"/>
    <w:rsid w:val="008E153D"/>
    <w:rsid w:val="008E1661"/>
    <w:rsid w:val="008E1CF7"/>
    <w:rsid w:val="008E3118"/>
    <w:rsid w:val="008E3158"/>
    <w:rsid w:val="008E334F"/>
    <w:rsid w:val="008E3C05"/>
    <w:rsid w:val="008E3CA4"/>
    <w:rsid w:val="008E4924"/>
    <w:rsid w:val="008E4CBD"/>
    <w:rsid w:val="008E4EA2"/>
    <w:rsid w:val="008E5C88"/>
    <w:rsid w:val="008E6708"/>
    <w:rsid w:val="008E69BE"/>
    <w:rsid w:val="008E6A5E"/>
    <w:rsid w:val="008E6EF0"/>
    <w:rsid w:val="008E76F7"/>
    <w:rsid w:val="008E7AAE"/>
    <w:rsid w:val="008F082A"/>
    <w:rsid w:val="008F12B5"/>
    <w:rsid w:val="008F199E"/>
    <w:rsid w:val="008F2B68"/>
    <w:rsid w:val="008F3362"/>
    <w:rsid w:val="008F347B"/>
    <w:rsid w:val="008F3A5D"/>
    <w:rsid w:val="008F3FC3"/>
    <w:rsid w:val="008F46FE"/>
    <w:rsid w:val="008F52A8"/>
    <w:rsid w:val="008F58ED"/>
    <w:rsid w:val="008F5A10"/>
    <w:rsid w:val="008F5DAF"/>
    <w:rsid w:val="008F6697"/>
    <w:rsid w:val="008F6870"/>
    <w:rsid w:val="008F689E"/>
    <w:rsid w:val="008F6BC6"/>
    <w:rsid w:val="008F7054"/>
    <w:rsid w:val="00900851"/>
    <w:rsid w:val="00901851"/>
    <w:rsid w:val="00901969"/>
    <w:rsid w:val="00902EB1"/>
    <w:rsid w:val="0090371C"/>
    <w:rsid w:val="009042E5"/>
    <w:rsid w:val="00904A10"/>
    <w:rsid w:val="00904C56"/>
    <w:rsid w:val="00905CD5"/>
    <w:rsid w:val="00905DBB"/>
    <w:rsid w:val="00905ECD"/>
    <w:rsid w:val="0090674D"/>
    <w:rsid w:val="00906D8E"/>
    <w:rsid w:val="009076B8"/>
    <w:rsid w:val="009100FC"/>
    <w:rsid w:val="00910363"/>
    <w:rsid w:val="00910771"/>
    <w:rsid w:val="00910AF5"/>
    <w:rsid w:val="009112A9"/>
    <w:rsid w:val="0091374A"/>
    <w:rsid w:val="0091453A"/>
    <w:rsid w:val="0091473A"/>
    <w:rsid w:val="00914EBB"/>
    <w:rsid w:val="00917431"/>
    <w:rsid w:val="00917D69"/>
    <w:rsid w:val="009209DC"/>
    <w:rsid w:val="00921B03"/>
    <w:rsid w:val="00923546"/>
    <w:rsid w:val="009236D4"/>
    <w:rsid w:val="00923E92"/>
    <w:rsid w:val="0092427E"/>
    <w:rsid w:val="009253FA"/>
    <w:rsid w:val="00925E8D"/>
    <w:rsid w:val="00925FE0"/>
    <w:rsid w:val="0092683B"/>
    <w:rsid w:val="0092719F"/>
    <w:rsid w:val="009278D2"/>
    <w:rsid w:val="00927CFC"/>
    <w:rsid w:val="00927EDE"/>
    <w:rsid w:val="00930AEE"/>
    <w:rsid w:val="00930E13"/>
    <w:rsid w:val="009312CF"/>
    <w:rsid w:val="00931546"/>
    <w:rsid w:val="00931B34"/>
    <w:rsid w:val="00931F4C"/>
    <w:rsid w:val="00932919"/>
    <w:rsid w:val="009335D0"/>
    <w:rsid w:val="0093489F"/>
    <w:rsid w:val="00934E4E"/>
    <w:rsid w:val="009353FE"/>
    <w:rsid w:val="009357E2"/>
    <w:rsid w:val="0093662A"/>
    <w:rsid w:val="0094032E"/>
    <w:rsid w:val="00940ED7"/>
    <w:rsid w:val="00940FA1"/>
    <w:rsid w:val="009419E3"/>
    <w:rsid w:val="00942E4D"/>
    <w:rsid w:val="00943D68"/>
    <w:rsid w:val="00944095"/>
    <w:rsid w:val="009440FF"/>
    <w:rsid w:val="00944349"/>
    <w:rsid w:val="00944C79"/>
    <w:rsid w:val="00944D09"/>
    <w:rsid w:val="00944D88"/>
    <w:rsid w:val="00945586"/>
    <w:rsid w:val="0094667B"/>
    <w:rsid w:val="00946981"/>
    <w:rsid w:val="00946A68"/>
    <w:rsid w:val="00946AF4"/>
    <w:rsid w:val="00946F19"/>
    <w:rsid w:val="009502A2"/>
    <w:rsid w:val="00951D6D"/>
    <w:rsid w:val="009532EF"/>
    <w:rsid w:val="0095390B"/>
    <w:rsid w:val="0095395E"/>
    <w:rsid w:val="00953B08"/>
    <w:rsid w:val="00954183"/>
    <w:rsid w:val="00954681"/>
    <w:rsid w:val="009546BE"/>
    <w:rsid w:val="00954926"/>
    <w:rsid w:val="00954CD9"/>
    <w:rsid w:val="009554F9"/>
    <w:rsid w:val="00955573"/>
    <w:rsid w:val="00956075"/>
    <w:rsid w:val="00956562"/>
    <w:rsid w:val="00957CAE"/>
    <w:rsid w:val="0096122E"/>
    <w:rsid w:val="009612D3"/>
    <w:rsid w:val="00961A3E"/>
    <w:rsid w:val="00961B6B"/>
    <w:rsid w:val="00961CB2"/>
    <w:rsid w:val="00962275"/>
    <w:rsid w:val="00963270"/>
    <w:rsid w:val="0096492D"/>
    <w:rsid w:val="00964C22"/>
    <w:rsid w:val="00964D0A"/>
    <w:rsid w:val="009664CD"/>
    <w:rsid w:val="0096664F"/>
    <w:rsid w:val="00971ABA"/>
    <w:rsid w:val="00971ECE"/>
    <w:rsid w:val="009727EE"/>
    <w:rsid w:val="00972B20"/>
    <w:rsid w:val="00973748"/>
    <w:rsid w:val="009737D3"/>
    <w:rsid w:val="009745F1"/>
    <w:rsid w:val="00974704"/>
    <w:rsid w:val="00974E0B"/>
    <w:rsid w:val="00974F93"/>
    <w:rsid w:val="00975162"/>
    <w:rsid w:val="00975CDA"/>
    <w:rsid w:val="0097663F"/>
    <w:rsid w:val="00977147"/>
    <w:rsid w:val="009771B6"/>
    <w:rsid w:val="00977A08"/>
    <w:rsid w:val="00977D3A"/>
    <w:rsid w:val="009817CE"/>
    <w:rsid w:val="00981994"/>
    <w:rsid w:val="0098239E"/>
    <w:rsid w:val="009829EA"/>
    <w:rsid w:val="00984598"/>
    <w:rsid w:val="00984617"/>
    <w:rsid w:val="00984AAC"/>
    <w:rsid w:val="009850D1"/>
    <w:rsid w:val="00985F60"/>
    <w:rsid w:val="009866AB"/>
    <w:rsid w:val="00986E5A"/>
    <w:rsid w:val="00990631"/>
    <w:rsid w:val="00990A17"/>
    <w:rsid w:val="00990D9B"/>
    <w:rsid w:val="0099158F"/>
    <w:rsid w:val="0099180A"/>
    <w:rsid w:val="00991F28"/>
    <w:rsid w:val="00992235"/>
    <w:rsid w:val="00992EA4"/>
    <w:rsid w:val="00993412"/>
    <w:rsid w:val="00993AD1"/>
    <w:rsid w:val="00993E05"/>
    <w:rsid w:val="00994F0F"/>
    <w:rsid w:val="009A16B1"/>
    <w:rsid w:val="009A176D"/>
    <w:rsid w:val="009A2668"/>
    <w:rsid w:val="009A2E15"/>
    <w:rsid w:val="009A2E71"/>
    <w:rsid w:val="009A312A"/>
    <w:rsid w:val="009A369A"/>
    <w:rsid w:val="009A37D6"/>
    <w:rsid w:val="009A3E22"/>
    <w:rsid w:val="009A497D"/>
    <w:rsid w:val="009A4B30"/>
    <w:rsid w:val="009A4F1A"/>
    <w:rsid w:val="009A5E89"/>
    <w:rsid w:val="009A600F"/>
    <w:rsid w:val="009A66CF"/>
    <w:rsid w:val="009A7533"/>
    <w:rsid w:val="009A785B"/>
    <w:rsid w:val="009A7D54"/>
    <w:rsid w:val="009B0FEB"/>
    <w:rsid w:val="009B1D03"/>
    <w:rsid w:val="009B214E"/>
    <w:rsid w:val="009B24F0"/>
    <w:rsid w:val="009B26B8"/>
    <w:rsid w:val="009B33CF"/>
    <w:rsid w:val="009B341D"/>
    <w:rsid w:val="009B3821"/>
    <w:rsid w:val="009B3A71"/>
    <w:rsid w:val="009B3C87"/>
    <w:rsid w:val="009B41F5"/>
    <w:rsid w:val="009B5538"/>
    <w:rsid w:val="009B593A"/>
    <w:rsid w:val="009B5B20"/>
    <w:rsid w:val="009B664B"/>
    <w:rsid w:val="009B6BBE"/>
    <w:rsid w:val="009B6E5F"/>
    <w:rsid w:val="009B7D2D"/>
    <w:rsid w:val="009C01E5"/>
    <w:rsid w:val="009C06F4"/>
    <w:rsid w:val="009C081B"/>
    <w:rsid w:val="009C0F6F"/>
    <w:rsid w:val="009C1172"/>
    <w:rsid w:val="009C2222"/>
    <w:rsid w:val="009C2383"/>
    <w:rsid w:val="009C2EAC"/>
    <w:rsid w:val="009C32BC"/>
    <w:rsid w:val="009C352A"/>
    <w:rsid w:val="009C549C"/>
    <w:rsid w:val="009C665D"/>
    <w:rsid w:val="009C7ED6"/>
    <w:rsid w:val="009C7EF7"/>
    <w:rsid w:val="009D0184"/>
    <w:rsid w:val="009D0CB3"/>
    <w:rsid w:val="009D15EF"/>
    <w:rsid w:val="009D24CE"/>
    <w:rsid w:val="009D268F"/>
    <w:rsid w:val="009D3386"/>
    <w:rsid w:val="009D4219"/>
    <w:rsid w:val="009D48D9"/>
    <w:rsid w:val="009D5464"/>
    <w:rsid w:val="009D679E"/>
    <w:rsid w:val="009D6BB9"/>
    <w:rsid w:val="009D6F4F"/>
    <w:rsid w:val="009D70B8"/>
    <w:rsid w:val="009D7EAA"/>
    <w:rsid w:val="009E00A0"/>
    <w:rsid w:val="009E1AAD"/>
    <w:rsid w:val="009E1B19"/>
    <w:rsid w:val="009E1E3F"/>
    <w:rsid w:val="009E21D3"/>
    <w:rsid w:val="009E23A7"/>
    <w:rsid w:val="009E26B8"/>
    <w:rsid w:val="009E26E7"/>
    <w:rsid w:val="009E29DF"/>
    <w:rsid w:val="009E3053"/>
    <w:rsid w:val="009E339B"/>
    <w:rsid w:val="009E3695"/>
    <w:rsid w:val="009E3E28"/>
    <w:rsid w:val="009E411A"/>
    <w:rsid w:val="009E4CEA"/>
    <w:rsid w:val="009E4E5A"/>
    <w:rsid w:val="009E52D2"/>
    <w:rsid w:val="009E7242"/>
    <w:rsid w:val="009E72BD"/>
    <w:rsid w:val="009E7632"/>
    <w:rsid w:val="009F0244"/>
    <w:rsid w:val="009F0A08"/>
    <w:rsid w:val="009F1590"/>
    <w:rsid w:val="009F19E3"/>
    <w:rsid w:val="009F213E"/>
    <w:rsid w:val="009F22FD"/>
    <w:rsid w:val="009F27F9"/>
    <w:rsid w:val="009F2B81"/>
    <w:rsid w:val="009F2FE5"/>
    <w:rsid w:val="009F32B9"/>
    <w:rsid w:val="009F3963"/>
    <w:rsid w:val="009F39A2"/>
    <w:rsid w:val="009F46B2"/>
    <w:rsid w:val="009F5E08"/>
    <w:rsid w:val="009F628C"/>
    <w:rsid w:val="009F67D6"/>
    <w:rsid w:val="009F6CD1"/>
    <w:rsid w:val="009F794A"/>
    <w:rsid w:val="00A00040"/>
    <w:rsid w:val="00A008E0"/>
    <w:rsid w:val="00A00B9E"/>
    <w:rsid w:val="00A00F1A"/>
    <w:rsid w:val="00A01657"/>
    <w:rsid w:val="00A01D60"/>
    <w:rsid w:val="00A026DC"/>
    <w:rsid w:val="00A026F0"/>
    <w:rsid w:val="00A029C1"/>
    <w:rsid w:val="00A03A3B"/>
    <w:rsid w:val="00A05299"/>
    <w:rsid w:val="00A054A4"/>
    <w:rsid w:val="00A05CE1"/>
    <w:rsid w:val="00A072B2"/>
    <w:rsid w:val="00A1190A"/>
    <w:rsid w:val="00A121CA"/>
    <w:rsid w:val="00A12244"/>
    <w:rsid w:val="00A12744"/>
    <w:rsid w:val="00A12BA4"/>
    <w:rsid w:val="00A12C61"/>
    <w:rsid w:val="00A12F34"/>
    <w:rsid w:val="00A13997"/>
    <w:rsid w:val="00A14248"/>
    <w:rsid w:val="00A1465C"/>
    <w:rsid w:val="00A149A7"/>
    <w:rsid w:val="00A15222"/>
    <w:rsid w:val="00A15EDE"/>
    <w:rsid w:val="00A1600D"/>
    <w:rsid w:val="00A16918"/>
    <w:rsid w:val="00A16929"/>
    <w:rsid w:val="00A16A4B"/>
    <w:rsid w:val="00A16B96"/>
    <w:rsid w:val="00A17B06"/>
    <w:rsid w:val="00A201BC"/>
    <w:rsid w:val="00A20270"/>
    <w:rsid w:val="00A2050E"/>
    <w:rsid w:val="00A2098B"/>
    <w:rsid w:val="00A20C09"/>
    <w:rsid w:val="00A217AC"/>
    <w:rsid w:val="00A2225E"/>
    <w:rsid w:val="00A22325"/>
    <w:rsid w:val="00A23E2E"/>
    <w:rsid w:val="00A23F90"/>
    <w:rsid w:val="00A24AD3"/>
    <w:rsid w:val="00A24CA4"/>
    <w:rsid w:val="00A25AD1"/>
    <w:rsid w:val="00A25CEB"/>
    <w:rsid w:val="00A264A8"/>
    <w:rsid w:val="00A269B4"/>
    <w:rsid w:val="00A31274"/>
    <w:rsid w:val="00A3131F"/>
    <w:rsid w:val="00A31718"/>
    <w:rsid w:val="00A318F3"/>
    <w:rsid w:val="00A31C48"/>
    <w:rsid w:val="00A31E1B"/>
    <w:rsid w:val="00A31E82"/>
    <w:rsid w:val="00A31F93"/>
    <w:rsid w:val="00A32FB9"/>
    <w:rsid w:val="00A330A1"/>
    <w:rsid w:val="00A3430D"/>
    <w:rsid w:val="00A34425"/>
    <w:rsid w:val="00A348A3"/>
    <w:rsid w:val="00A34956"/>
    <w:rsid w:val="00A354C2"/>
    <w:rsid w:val="00A357FA"/>
    <w:rsid w:val="00A358FB"/>
    <w:rsid w:val="00A361EB"/>
    <w:rsid w:val="00A36455"/>
    <w:rsid w:val="00A3689F"/>
    <w:rsid w:val="00A379CF"/>
    <w:rsid w:val="00A379F3"/>
    <w:rsid w:val="00A37DDA"/>
    <w:rsid w:val="00A408FB"/>
    <w:rsid w:val="00A4102E"/>
    <w:rsid w:val="00A4122E"/>
    <w:rsid w:val="00A41796"/>
    <w:rsid w:val="00A4221D"/>
    <w:rsid w:val="00A424C0"/>
    <w:rsid w:val="00A4259F"/>
    <w:rsid w:val="00A42950"/>
    <w:rsid w:val="00A445AF"/>
    <w:rsid w:val="00A445ED"/>
    <w:rsid w:val="00A44CC6"/>
    <w:rsid w:val="00A453E3"/>
    <w:rsid w:val="00A46846"/>
    <w:rsid w:val="00A46D39"/>
    <w:rsid w:val="00A472AE"/>
    <w:rsid w:val="00A47D4B"/>
    <w:rsid w:val="00A5092A"/>
    <w:rsid w:val="00A516C9"/>
    <w:rsid w:val="00A51991"/>
    <w:rsid w:val="00A52120"/>
    <w:rsid w:val="00A52969"/>
    <w:rsid w:val="00A53171"/>
    <w:rsid w:val="00A53249"/>
    <w:rsid w:val="00A53941"/>
    <w:rsid w:val="00A53A0A"/>
    <w:rsid w:val="00A55F46"/>
    <w:rsid w:val="00A60090"/>
    <w:rsid w:val="00A6074B"/>
    <w:rsid w:val="00A60AAC"/>
    <w:rsid w:val="00A61BE3"/>
    <w:rsid w:val="00A627B8"/>
    <w:rsid w:val="00A6354F"/>
    <w:rsid w:val="00A63C1C"/>
    <w:rsid w:val="00A63DDA"/>
    <w:rsid w:val="00A63EE5"/>
    <w:rsid w:val="00A64565"/>
    <w:rsid w:val="00A65292"/>
    <w:rsid w:val="00A65770"/>
    <w:rsid w:val="00A65C12"/>
    <w:rsid w:val="00A67355"/>
    <w:rsid w:val="00A67771"/>
    <w:rsid w:val="00A67C26"/>
    <w:rsid w:val="00A67EC1"/>
    <w:rsid w:val="00A67EDE"/>
    <w:rsid w:val="00A70163"/>
    <w:rsid w:val="00A703C7"/>
    <w:rsid w:val="00A70610"/>
    <w:rsid w:val="00A70C40"/>
    <w:rsid w:val="00A7106A"/>
    <w:rsid w:val="00A71FC7"/>
    <w:rsid w:val="00A72183"/>
    <w:rsid w:val="00A7244C"/>
    <w:rsid w:val="00A7254A"/>
    <w:rsid w:val="00A725A8"/>
    <w:rsid w:val="00A73AC5"/>
    <w:rsid w:val="00A74F8B"/>
    <w:rsid w:val="00A757D6"/>
    <w:rsid w:val="00A76609"/>
    <w:rsid w:val="00A76829"/>
    <w:rsid w:val="00A77110"/>
    <w:rsid w:val="00A7717E"/>
    <w:rsid w:val="00A776DE"/>
    <w:rsid w:val="00A8069F"/>
    <w:rsid w:val="00A808D3"/>
    <w:rsid w:val="00A814E8"/>
    <w:rsid w:val="00A817E4"/>
    <w:rsid w:val="00A823CA"/>
    <w:rsid w:val="00A83185"/>
    <w:rsid w:val="00A83D48"/>
    <w:rsid w:val="00A83EFC"/>
    <w:rsid w:val="00A84DD2"/>
    <w:rsid w:val="00A84E82"/>
    <w:rsid w:val="00A85288"/>
    <w:rsid w:val="00A852CA"/>
    <w:rsid w:val="00A855B4"/>
    <w:rsid w:val="00A85A9A"/>
    <w:rsid w:val="00A86CE6"/>
    <w:rsid w:val="00A8726A"/>
    <w:rsid w:val="00A872C1"/>
    <w:rsid w:val="00A87D85"/>
    <w:rsid w:val="00A902D6"/>
    <w:rsid w:val="00A9122E"/>
    <w:rsid w:val="00A916A9"/>
    <w:rsid w:val="00A91B26"/>
    <w:rsid w:val="00A92051"/>
    <w:rsid w:val="00A92355"/>
    <w:rsid w:val="00A92C33"/>
    <w:rsid w:val="00A93EE2"/>
    <w:rsid w:val="00A94632"/>
    <w:rsid w:val="00A94B6E"/>
    <w:rsid w:val="00A94F8D"/>
    <w:rsid w:val="00A955EC"/>
    <w:rsid w:val="00A96F11"/>
    <w:rsid w:val="00A9772D"/>
    <w:rsid w:val="00AA0BF0"/>
    <w:rsid w:val="00AA0FDC"/>
    <w:rsid w:val="00AA19BF"/>
    <w:rsid w:val="00AA1DC5"/>
    <w:rsid w:val="00AA2529"/>
    <w:rsid w:val="00AA2698"/>
    <w:rsid w:val="00AA2AAA"/>
    <w:rsid w:val="00AA2C4E"/>
    <w:rsid w:val="00AA37C7"/>
    <w:rsid w:val="00AA38C7"/>
    <w:rsid w:val="00AA4129"/>
    <w:rsid w:val="00AA4286"/>
    <w:rsid w:val="00AA430F"/>
    <w:rsid w:val="00AA4CB4"/>
    <w:rsid w:val="00AA4DA2"/>
    <w:rsid w:val="00AA52D6"/>
    <w:rsid w:val="00AA5921"/>
    <w:rsid w:val="00AA5C8A"/>
    <w:rsid w:val="00AA6174"/>
    <w:rsid w:val="00AA63DE"/>
    <w:rsid w:val="00AA6DCA"/>
    <w:rsid w:val="00AA773A"/>
    <w:rsid w:val="00AA78FA"/>
    <w:rsid w:val="00AB0840"/>
    <w:rsid w:val="00AB1330"/>
    <w:rsid w:val="00AB15B4"/>
    <w:rsid w:val="00AB177F"/>
    <w:rsid w:val="00AB1824"/>
    <w:rsid w:val="00AB23D3"/>
    <w:rsid w:val="00AB2F3A"/>
    <w:rsid w:val="00AB352C"/>
    <w:rsid w:val="00AB3DBD"/>
    <w:rsid w:val="00AB40FB"/>
    <w:rsid w:val="00AB4812"/>
    <w:rsid w:val="00AB4962"/>
    <w:rsid w:val="00AB49DC"/>
    <w:rsid w:val="00AB4B54"/>
    <w:rsid w:val="00AB4CB3"/>
    <w:rsid w:val="00AB543A"/>
    <w:rsid w:val="00AB5573"/>
    <w:rsid w:val="00AB5A40"/>
    <w:rsid w:val="00AB5CAB"/>
    <w:rsid w:val="00AB603F"/>
    <w:rsid w:val="00AB6E53"/>
    <w:rsid w:val="00AB6E9F"/>
    <w:rsid w:val="00AB76BD"/>
    <w:rsid w:val="00AB7937"/>
    <w:rsid w:val="00AB79C6"/>
    <w:rsid w:val="00AB7A64"/>
    <w:rsid w:val="00AC0731"/>
    <w:rsid w:val="00AC0AAE"/>
    <w:rsid w:val="00AC42CC"/>
    <w:rsid w:val="00AC56D6"/>
    <w:rsid w:val="00AC63DB"/>
    <w:rsid w:val="00AC6540"/>
    <w:rsid w:val="00AC7A5D"/>
    <w:rsid w:val="00AC7DFA"/>
    <w:rsid w:val="00AC7E05"/>
    <w:rsid w:val="00AD166D"/>
    <w:rsid w:val="00AD1A3D"/>
    <w:rsid w:val="00AD2049"/>
    <w:rsid w:val="00AD25D1"/>
    <w:rsid w:val="00AD2BBF"/>
    <w:rsid w:val="00AD2C13"/>
    <w:rsid w:val="00AD2FFB"/>
    <w:rsid w:val="00AD476C"/>
    <w:rsid w:val="00AD53C2"/>
    <w:rsid w:val="00AD6200"/>
    <w:rsid w:val="00AD7CAC"/>
    <w:rsid w:val="00AE0AEE"/>
    <w:rsid w:val="00AE1878"/>
    <w:rsid w:val="00AE2638"/>
    <w:rsid w:val="00AE2800"/>
    <w:rsid w:val="00AE3759"/>
    <w:rsid w:val="00AE38A9"/>
    <w:rsid w:val="00AE3D81"/>
    <w:rsid w:val="00AE4509"/>
    <w:rsid w:val="00AE4941"/>
    <w:rsid w:val="00AE5112"/>
    <w:rsid w:val="00AE5A06"/>
    <w:rsid w:val="00AE5AB3"/>
    <w:rsid w:val="00AE6A8D"/>
    <w:rsid w:val="00AE7A5C"/>
    <w:rsid w:val="00AE7E7E"/>
    <w:rsid w:val="00AF00E8"/>
    <w:rsid w:val="00AF0168"/>
    <w:rsid w:val="00AF1168"/>
    <w:rsid w:val="00AF187A"/>
    <w:rsid w:val="00AF1BEE"/>
    <w:rsid w:val="00AF29D4"/>
    <w:rsid w:val="00AF35E7"/>
    <w:rsid w:val="00AF3C4F"/>
    <w:rsid w:val="00AF5446"/>
    <w:rsid w:val="00AF5486"/>
    <w:rsid w:val="00AF54D8"/>
    <w:rsid w:val="00AF5839"/>
    <w:rsid w:val="00AF676A"/>
    <w:rsid w:val="00AF6821"/>
    <w:rsid w:val="00AF69F9"/>
    <w:rsid w:val="00AF6A0A"/>
    <w:rsid w:val="00AF7B8A"/>
    <w:rsid w:val="00B01008"/>
    <w:rsid w:val="00B01032"/>
    <w:rsid w:val="00B0198B"/>
    <w:rsid w:val="00B01CB6"/>
    <w:rsid w:val="00B021F1"/>
    <w:rsid w:val="00B02359"/>
    <w:rsid w:val="00B03B00"/>
    <w:rsid w:val="00B04259"/>
    <w:rsid w:val="00B04614"/>
    <w:rsid w:val="00B04DBD"/>
    <w:rsid w:val="00B05474"/>
    <w:rsid w:val="00B0582C"/>
    <w:rsid w:val="00B06941"/>
    <w:rsid w:val="00B06DFF"/>
    <w:rsid w:val="00B070AE"/>
    <w:rsid w:val="00B07895"/>
    <w:rsid w:val="00B07F94"/>
    <w:rsid w:val="00B10662"/>
    <w:rsid w:val="00B11725"/>
    <w:rsid w:val="00B11818"/>
    <w:rsid w:val="00B127E6"/>
    <w:rsid w:val="00B12CBE"/>
    <w:rsid w:val="00B14647"/>
    <w:rsid w:val="00B14D4E"/>
    <w:rsid w:val="00B15B62"/>
    <w:rsid w:val="00B16244"/>
    <w:rsid w:val="00B16399"/>
    <w:rsid w:val="00B17465"/>
    <w:rsid w:val="00B17822"/>
    <w:rsid w:val="00B20FF1"/>
    <w:rsid w:val="00B2109F"/>
    <w:rsid w:val="00B212CF"/>
    <w:rsid w:val="00B21326"/>
    <w:rsid w:val="00B223A6"/>
    <w:rsid w:val="00B22665"/>
    <w:rsid w:val="00B22F3F"/>
    <w:rsid w:val="00B24249"/>
    <w:rsid w:val="00B24411"/>
    <w:rsid w:val="00B2450F"/>
    <w:rsid w:val="00B25326"/>
    <w:rsid w:val="00B26363"/>
    <w:rsid w:val="00B26699"/>
    <w:rsid w:val="00B26A0B"/>
    <w:rsid w:val="00B27333"/>
    <w:rsid w:val="00B2784E"/>
    <w:rsid w:val="00B27B85"/>
    <w:rsid w:val="00B30186"/>
    <w:rsid w:val="00B311B8"/>
    <w:rsid w:val="00B318CB"/>
    <w:rsid w:val="00B32851"/>
    <w:rsid w:val="00B32B5E"/>
    <w:rsid w:val="00B32EFE"/>
    <w:rsid w:val="00B3344B"/>
    <w:rsid w:val="00B3359E"/>
    <w:rsid w:val="00B33931"/>
    <w:rsid w:val="00B348BC"/>
    <w:rsid w:val="00B34A14"/>
    <w:rsid w:val="00B34D1F"/>
    <w:rsid w:val="00B34FE2"/>
    <w:rsid w:val="00B3554C"/>
    <w:rsid w:val="00B35AC9"/>
    <w:rsid w:val="00B36288"/>
    <w:rsid w:val="00B36534"/>
    <w:rsid w:val="00B36D09"/>
    <w:rsid w:val="00B36E13"/>
    <w:rsid w:val="00B377F6"/>
    <w:rsid w:val="00B40C70"/>
    <w:rsid w:val="00B42484"/>
    <w:rsid w:val="00B428DC"/>
    <w:rsid w:val="00B42DA3"/>
    <w:rsid w:val="00B438A3"/>
    <w:rsid w:val="00B45316"/>
    <w:rsid w:val="00B45B4E"/>
    <w:rsid w:val="00B45D5B"/>
    <w:rsid w:val="00B45D6D"/>
    <w:rsid w:val="00B46FAC"/>
    <w:rsid w:val="00B4750B"/>
    <w:rsid w:val="00B4764C"/>
    <w:rsid w:val="00B479A1"/>
    <w:rsid w:val="00B47B93"/>
    <w:rsid w:val="00B513C5"/>
    <w:rsid w:val="00B51929"/>
    <w:rsid w:val="00B52973"/>
    <w:rsid w:val="00B52EE5"/>
    <w:rsid w:val="00B53093"/>
    <w:rsid w:val="00B54804"/>
    <w:rsid w:val="00B54E13"/>
    <w:rsid w:val="00B54FB0"/>
    <w:rsid w:val="00B550CC"/>
    <w:rsid w:val="00B551D7"/>
    <w:rsid w:val="00B55C41"/>
    <w:rsid w:val="00B56D38"/>
    <w:rsid w:val="00B609CC"/>
    <w:rsid w:val="00B614E4"/>
    <w:rsid w:val="00B61507"/>
    <w:rsid w:val="00B615F4"/>
    <w:rsid w:val="00B61FE3"/>
    <w:rsid w:val="00B620C3"/>
    <w:rsid w:val="00B623B3"/>
    <w:rsid w:val="00B62842"/>
    <w:rsid w:val="00B63148"/>
    <w:rsid w:val="00B63366"/>
    <w:rsid w:val="00B639A2"/>
    <w:rsid w:val="00B63D6E"/>
    <w:rsid w:val="00B64E20"/>
    <w:rsid w:val="00B6679B"/>
    <w:rsid w:val="00B669E6"/>
    <w:rsid w:val="00B66A2F"/>
    <w:rsid w:val="00B6721F"/>
    <w:rsid w:val="00B67B1B"/>
    <w:rsid w:val="00B70587"/>
    <w:rsid w:val="00B72A90"/>
    <w:rsid w:val="00B73229"/>
    <w:rsid w:val="00B739C1"/>
    <w:rsid w:val="00B747F9"/>
    <w:rsid w:val="00B755AC"/>
    <w:rsid w:val="00B757E4"/>
    <w:rsid w:val="00B75CE2"/>
    <w:rsid w:val="00B76903"/>
    <w:rsid w:val="00B76B69"/>
    <w:rsid w:val="00B7790E"/>
    <w:rsid w:val="00B77A7F"/>
    <w:rsid w:val="00B77D31"/>
    <w:rsid w:val="00B8085F"/>
    <w:rsid w:val="00B80A8D"/>
    <w:rsid w:val="00B819C3"/>
    <w:rsid w:val="00B81E1A"/>
    <w:rsid w:val="00B8226A"/>
    <w:rsid w:val="00B82DC4"/>
    <w:rsid w:val="00B831FB"/>
    <w:rsid w:val="00B84352"/>
    <w:rsid w:val="00B866A6"/>
    <w:rsid w:val="00B86A61"/>
    <w:rsid w:val="00B87410"/>
    <w:rsid w:val="00B8762C"/>
    <w:rsid w:val="00B876EB"/>
    <w:rsid w:val="00B9001B"/>
    <w:rsid w:val="00B9018E"/>
    <w:rsid w:val="00B904B0"/>
    <w:rsid w:val="00B908E5"/>
    <w:rsid w:val="00B91D8E"/>
    <w:rsid w:val="00B92AE2"/>
    <w:rsid w:val="00B92C6B"/>
    <w:rsid w:val="00B92EBD"/>
    <w:rsid w:val="00B94C0C"/>
    <w:rsid w:val="00B94CF3"/>
    <w:rsid w:val="00B94D4E"/>
    <w:rsid w:val="00B950CB"/>
    <w:rsid w:val="00B95BFF"/>
    <w:rsid w:val="00B95CF5"/>
    <w:rsid w:val="00B95F80"/>
    <w:rsid w:val="00B96174"/>
    <w:rsid w:val="00B96C5F"/>
    <w:rsid w:val="00B96E6B"/>
    <w:rsid w:val="00B9715B"/>
    <w:rsid w:val="00B977FC"/>
    <w:rsid w:val="00B97F72"/>
    <w:rsid w:val="00BA0BD0"/>
    <w:rsid w:val="00BA10B2"/>
    <w:rsid w:val="00BA18FE"/>
    <w:rsid w:val="00BA2457"/>
    <w:rsid w:val="00BA2AC3"/>
    <w:rsid w:val="00BA2B6B"/>
    <w:rsid w:val="00BA2E9B"/>
    <w:rsid w:val="00BA32B0"/>
    <w:rsid w:val="00BA3313"/>
    <w:rsid w:val="00BA363D"/>
    <w:rsid w:val="00BA411E"/>
    <w:rsid w:val="00BA47A9"/>
    <w:rsid w:val="00BA4A02"/>
    <w:rsid w:val="00BA4B5C"/>
    <w:rsid w:val="00BA4FA4"/>
    <w:rsid w:val="00BA50B8"/>
    <w:rsid w:val="00BA58CD"/>
    <w:rsid w:val="00BA5F38"/>
    <w:rsid w:val="00BA5F67"/>
    <w:rsid w:val="00BA6C97"/>
    <w:rsid w:val="00BA7B0B"/>
    <w:rsid w:val="00BA7C45"/>
    <w:rsid w:val="00BB08D7"/>
    <w:rsid w:val="00BB0F96"/>
    <w:rsid w:val="00BB213B"/>
    <w:rsid w:val="00BB22A0"/>
    <w:rsid w:val="00BB32C3"/>
    <w:rsid w:val="00BB3B99"/>
    <w:rsid w:val="00BB4D26"/>
    <w:rsid w:val="00BB5C23"/>
    <w:rsid w:val="00BB685D"/>
    <w:rsid w:val="00BB6C41"/>
    <w:rsid w:val="00BB704B"/>
    <w:rsid w:val="00BB71DC"/>
    <w:rsid w:val="00BC01EB"/>
    <w:rsid w:val="00BC0BBC"/>
    <w:rsid w:val="00BC0DCE"/>
    <w:rsid w:val="00BC0E72"/>
    <w:rsid w:val="00BC190A"/>
    <w:rsid w:val="00BC2238"/>
    <w:rsid w:val="00BC3AAF"/>
    <w:rsid w:val="00BC47C9"/>
    <w:rsid w:val="00BC5E33"/>
    <w:rsid w:val="00BC5E57"/>
    <w:rsid w:val="00BC6177"/>
    <w:rsid w:val="00BC6EA5"/>
    <w:rsid w:val="00BC6EDE"/>
    <w:rsid w:val="00BD19EC"/>
    <w:rsid w:val="00BD3755"/>
    <w:rsid w:val="00BD43C0"/>
    <w:rsid w:val="00BD49B1"/>
    <w:rsid w:val="00BD5266"/>
    <w:rsid w:val="00BD6056"/>
    <w:rsid w:val="00BD66BA"/>
    <w:rsid w:val="00BD694D"/>
    <w:rsid w:val="00BE009B"/>
    <w:rsid w:val="00BE02E2"/>
    <w:rsid w:val="00BE146C"/>
    <w:rsid w:val="00BE1CCD"/>
    <w:rsid w:val="00BE240E"/>
    <w:rsid w:val="00BE27E6"/>
    <w:rsid w:val="00BE28C2"/>
    <w:rsid w:val="00BE2A0C"/>
    <w:rsid w:val="00BE2CEC"/>
    <w:rsid w:val="00BE36A4"/>
    <w:rsid w:val="00BE48B1"/>
    <w:rsid w:val="00BE491B"/>
    <w:rsid w:val="00BE5E4F"/>
    <w:rsid w:val="00BE67E0"/>
    <w:rsid w:val="00BE6D9B"/>
    <w:rsid w:val="00BE6F39"/>
    <w:rsid w:val="00BE74D0"/>
    <w:rsid w:val="00BE768A"/>
    <w:rsid w:val="00BE7BB5"/>
    <w:rsid w:val="00BF0052"/>
    <w:rsid w:val="00BF0184"/>
    <w:rsid w:val="00BF0D0F"/>
    <w:rsid w:val="00BF146F"/>
    <w:rsid w:val="00BF1831"/>
    <w:rsid w:val="00BF1B8A"/>
    <w:rsid w:val="00BF2413"/>
    <w:rsid w:val="00BF280C"/>
    <w:rsid w:val="00BF2F2B"/>
    <w:rsid w:val="00BF32FA"/>
    <w:rsid w:val="00BF34A9"/>
    <w:rsid w:val="00BF34E2"/>
    <w:rsid w:val="00BF43C5"/>
    <w:rsid w:val="00BF4755"/>
    <w:rsid w:val="00BF4871"/>
    <w:rsid w:val="00BF51C2"/>
    <w:rsid w:val="00BF53FA"/>
    <w:rsid w:val="00BF6381"/>
    <w:rsid w:val="00BF6DBC"/>
    <w:rsid w:val="00C0029C"/>
    <w:rsid w:val="00C00671"/>
    <w:rsid w:val="00C03810"/>
    <w:rsid w:val="00C046D5"/>
    <w:rsid w:val="00C04FC4"/>
    <w:rsid w:val="00C0533A"/>
    <w:rsid w:val="00C0552F"/>
    <w:rsid w:val="00C06073"/>
    <w:rsid w:val="00C07346"/>
    <w:rsid w:val="00C10247"/>
    <w:rsid w:val="00C11CBC"/>
    <w:rsid w:val="00C11CF1"/>
    <w:rsid w:val="00C12ABD"/>
    <w:rsid w:val="00C130D5"/>
    <w:rsid w:val="00C142D4"/>
    <w:rsid w:val="00C1493E"/>
    <w:rsid w:val="00C1677C"/>
    <w:rsid w:val="00C175F1"/>
    <w:rsid w:val="00C17C18"/>
    <w:rsid w:val="00C17DFD"/>
    <w:rsid w:val="00C202E1"/>
    <w:rsid w:val="00C21843"/>
    <w:rsid w:val="00C22EAF"/>
    <w:rsid w:val="00C23B43"/>
    <w:rsid w:val="00C23CA4"/>
    <w:rsid w:val="00C24221"/>
    <w:rsid w:val="00C24686"/>
    <w:rsid w:val="00C24946"/>
    <w:rsid w:val="00C2495B"/>
    <w:rsid w:val="00C24BD2"/>
    <w:rsid w:val="00C25575"/>
    <w:rsid w:val="00C264EC"/>
    <w:rsid w:val="00C305CF"/>
    <w:rsid w:val="00C30A83"/>
    <w:rsid w:val="00C30F97"/>
    <w:rsid w:val="00C31654"/>
    <w:rsid w:val="00C31808"/>
    <w:rsid w:val="00C31C77"/>
    <w:rsid w:val="00C34086"/>
    <w:rsid w:val="00C34DB0"/>
    <w:rsid w:val="00C353D4"/>
    <w:rsid w:val="00C356B8"/>
    <w:rsid w:val="00C358C8"/>
    <w:rsid w:val="00C35A4F"/>
    <w:rsid w:val="00C37BBA"/>
    <w:rsid w:val="00C37CEA"/>
    <w:rsid w:val="00C37E53"/>
    <w:rsid w:val="00C37E56"/>
    <w:rsid w:val="00C4020B"/>
    <w:rsid w:val="00C406B9"/>
    <w:rsid w:val="00C406D4"/>
    <w:rsid w:val="00C4090F"/>
    <w:rsid w:val="00C40FA2"/>
    <w:rsid w:val="00C414CA"/>
    <w:rsid w:val="00C42435"/>
    <w:rsid w:val="00C4291A"/>
    <w:rsid w:val="00C42A50"/>
    <w:rsid w:val="00C434B0"/>
    <w:rsid w:val="00C442FC"/>
    <w:rsid w:val="00C44378"/>
    <w:rsid w:val="00C44AF9"/>
    <w:rsid w:val="00C44ED8"/>
    <w:rsid w:val="00C473EA"/>
    <w:rsid w:val="00C525E1"/>
    <w:rsid w:val="00C528D2"/>
    <w:rsid w:val="00C52A52"/>
    <w:rsid w:val="00C52B2B"/>
    <w:rsid w:val="00C537F1"/>
    <w:rsid w:val="00C5482B"/>
    <w:rsid w:val="00C552F1"/>
    <w:rsid w:val="00C554EC"/>
    <w:rsid w:val="00C556DF"/>
    <w:rsid w:val="00C55FC8"/>
    <w:rsid w:val="00C564FB"/>
    <w:rsid w:val="00C57409"/>
    <w:rsid w:val="00C57C49"/>
    <w:rsid w:val="00C57FB7"/>
    <w:rsid w:val="00C6080E"/>
    <w:rsid w:val="00C61202"/>
    <w:rsid w:val="00C6145C"/>
    <w:rsid w:val="00C61CDC"/>
    <w:rsid w:val="00C6201C"/>
    <w:rsid w:val="00C6262C"/>
    <w:rsid w:val="00C62B1F"/>
    <w:rsid w:val="00C62B20"/>
    <w:rsid w:val="00C64396"/>
    <w:rsid w:val="00C648D7"/>
    <w:rsid w:val="00C648F1"/>
    <w:rsid w:val="00C64B26"/>
    <w:rsid w:val="00C65D21"/>
    <w:rsid w:val="00C65ED3"/>
    <w:rsid w:val="00C66BB3"/>
    <w:rsid w:val="00C6790B"/>
    <w:rsid w:val="00C71AF2"/>
    <w:rsid w:val="00C71D29"/>
    <w:rsid w:val="00C71E3A"/>
    <w:rsid w:val="00C71FDC"/>
    <w:rsid w:val="00C72739"/>
    <w:rsid w:val="00C72A4F"/>
    <w:rsid w:val="00C72CFB"/>
    <w:rsid w:val="00C72F7F"/>
    <w:rsid w:val="00C73931"/>
    <w:rsid w:val="00C758F6"/>
    <w:rsid w:val="00C759E3"/>
    <w:rsid w:val="00C761DC"/>
    <w:rsid w:val="00C77306"/>
    <w:rsid w:val="00C77307"/>
    <w:rsid w:val="00C77474"/>
    <w:rsid w:val="00C776D5"/>
    <w:rsid w:val="00C7779D"/>
    <w:rsid w:val="00C80664"/>
    <w:rsid w:val="00C8077E"/>
    <w:rsid w:val="00C81E3B"/>
    <w:rsid w:val="00C81E7C"/>
    <w:rsid w:val="00C82347"/>
    <w:rsid w:val="00C82C1E"/>
    <w:rsid w:val="00C83923"/>
    <w:rsid w:val="00C83D8E"/>
    <w:rsid w:val="00C83F3D"/>
    <w:rsid w:val="00C83F4B"/>
    <w:rsid w:val="00C843A8"/>
    <w:rsid w:val="00C844AB"/>
    <w:rsid w:val="00C85189"/>
    <w:rsid w:val="00C853C6"/>
    <w:rsid w:val="00C8645E"/>
    <w:rsid w:val="00C8693C"/>
    <w:rsid w:val="00C873CA"/>
    <w:rsid w:val="00C8799E"/>
    <w:rsid w:val="00C87A06"/>
    <w:rsid w:val="00C900BF"/>
    <w:rsid w:val="00C90B87"/>
    <w:rsid w:val="00C90DFE"/>
    <w:rsid w:val="00C91012"/>
    <w:rsid w:val="00C91451"/>
    <w:rsid w:val="00C917CC"/>
    <w:rsid w:val="00C91804"/>
    <w:rsid w:val="00C9297F"/>
    <w:rsid w:val="00C9299E"/>
    <w:rsid w:val="00C930E3"/>
    <w:rsid w:val="00C93BF7"/>
    <w:rsid w:val="00C93DD8"/>
    <w:rsid w:val="00C94C65"/>
    <w:rsid w:val="00C94FB7"/>
    <w:rsid w:val="00C94FEA"/>
    <w:rsid w:val="00C95333"/>
    <w:rsid w:val="00C95A48"/>
    <w:rsid w:val="00C96B2C"/>
    <w:rsid w:val="00C96C54"/>
    <w:rsid w:val="00C970B1"/>
    <w:rsid w:val="00C972FB"/>
    <w:rsid w:val="00CA074C"/>
    <w:rsid w:val="00CA0832"/>
    <w:rsid w:val="00CA0D58"/>
    <w:rsid w:val="00CA0D84"/>
    <w:rsid w:val="00CA1C98"/>
    <w:rsid w:val="00CA2368"/>
    <w:rsid w:val="00CA2B6B"/>
    <w:rsid w:val="00CA3832"/>
    <w:rsid w:val="00CA3907"/>
    <w:rsid w:val="00CA5682"/>
    <w:rsid w:val="00CA5D22"/>
    <w:rsid w:val="00CA6150"/>
    <w:rsid w:val="00CA7293"/>
    <w:rsid w:val="00CA732C"/>
    <w:rsid w:val="00CA7AD2"/>
    <w:rsid w:val="00CB0718"/>
    <w:rsid w:val="00CB07A7"/>
    <w:rsid w:val="00CB1084"/>
    <w:rsid w:val="00CB222A"/>
    <w:rsid w:val="00CB260D"/>
    <w:rsid w:val="00CB2651"/>
    <w:rsid w:val="00CB2E7A"/>
    <w:rsid w:val="00CB482C"/>
    <w:rsid w:val="00CB54B0"/>
    <w:rsid w:val="00CB5637"/>
    <w:rsid w:val="00CB6EF4"/>
    <w:rsid w:val="00CB72B4"/>
    <w:rsid w:val="00CB74AB"/>
    <w:rsid w:val="00CB7593"/>
    <w:rsid w:val="00CB7A98"/>
    <w:rsid w:val="00CB7B29"/>
    <w:rsid w:val="00CB7B9F"/>
    <w:rsid w:val="00CB7D01"/>
    <w:rsid w:val="00CC0266"/>
    <w:rsid w:val="00CC0463"/>
    <w:rsid w:val="00CC04E7"/>
    <w:rsid w:val="00CC1014"/>
    <w:rsid w:val="00CC19B0"/>
    <w:rsid w:val="00CC40C4"/>
    <w:rsid w:val="00CC4A50"/>
    <w:rsid w:val="00CC5174"/>
    <w:rsid w:val="00CC57E8"/>
    <w:rsid w:val="00CC5D36"/>
    <w:rsid w:val="00CC63AC"/>
    <w:rsid w:val="00CC64BD"/>
    <w:rsid w:val="00CC6825"/>
    <w:rsid w:val="00CC6A1C"/>
    <w:rsid w:val="00CC71DC"/>
    <w:rsid w:val="00CD0775"/>
    <w:rsid w:val="00CD082E"/>
    <w:rsid w:val="00CD09F2"/>
    <w:rsid w:val="00CD119A"/>
    <w:rsid w:val="00CD1F24"/>
    <w:rsid w:val="00CD229E"/>
    <w:rsid w:val="00CD2A75"/>
    <w:rsid w:val="00CD3036"/>
    <w:rsid w:val="00CD3794"/>
    <w:rsid w:val="00CD4555"/>
    <w:rsid w:val="00CD5F79"/>
    <w:rsid w:val="00CD6009"/>
    <w:rsid w:val="00CD64E4"/>
    <w:rsid w:val="00CD6B8B"/>
    <w:rsid w:val="00CD7928"/>
    <w:rsid w:val="00CD7E7F"/>
    <w:rsid w:val="00CE040C"/>
    <w:rsid w:val="00CE07D0"/>
    <w:rsid w:val="00CE0FC6"/>
    <w:rsid w:val="00CE1326"/>
    <w:rsid w:val="00CE148E"/>
    <w:rsid w:val="00CE23B7"/>
    <w:rsid w:val="00CE2677"/>
    <w:rsid w:val="00CE2F05"/>
    <w:rsid w:val="00CE3050"/>
    <w:rsid w:val="00CE348C"/>
    <w:rsid w:val="00CE3B98"/>
    <w:rsid w:val="00CE4EFB"/>
    <w:rsid w:val="00CE5315"/>
    <w:rsid w:val="00CE618F"/>
    <w:rsid w:val="00CE63E0"/>
    <w:rsid w:val="00CE65CD"/>
    <w:rsid w:val="00CE6B94"/>
    <w:rsid w:val="00CE6ECA"/>
    <w:rsid w:val="00CE77D8"/>
    <w:rsid w:val="00CE7C38"/>
    <w:rsid w:val="00CE7F1D"/>
    <w:rsid w:val="00CF0527"/>
    <w:rsid w:val="00CF0CBF"/>
    <w:rsid w:val="00CF0CDB"/>
    <w:rsid w:val="00CF1166"/>
    <w:rsid w:val="00CF14FB"/>
    <w:rsid w:val="00CF31FD"/>
    <w:rsid w:val="00CF3670"/>
    <w:rsid w:val="00CF445A"/>
    <w:rsid w:val="00CF52CB"/>
    <w:rsid w:val="00CF5491"/>
    <w:rsid w:val="00CF55B0"/>
    <w:rsid w:val="00CF590F"/>
    <w:rsid w:val="00CF5B50"/>
    <w:rsid w:val="00CF5F4F"/>
    <w:rsid w:val="00CF617F"/>
    <w:rsid w:val="00CF6512"/>
    <w:rsid w:val="00CF670C"/>
    <w:rsid w:val="00CF683B"/>
    <w:rsid w:val="00CF6A42"/>
    <w:rsid w:val="00CF6BB3"/>
    <w:rsid w:val="00CF7C8C"/>
    <w:rsid w:val="00D00DDD"/>
    <w:rsid w:val="00D00FE9"/>
    <w:rsid w:val="00D01614"/>
    <w:rsid w:val="00D0238F"/>
    <w:rsid w:val="00D0275F"/>
    <w:rsid w:val="00D031C8"/>
    <w:rsid w:val="00D03A1A"/>
    <w:rsid w:val="00D0447B"/>
    <w:rsid w:val="00D04671"/>
    <w:rsid w:val="00D0472F"/>
    <w:rsid w:val="00D0518F"/>
    <w:rsid w:val="00D06423"/>
    <w:rsid w:val="00D06CB8"/>
    <w:rsid w:val="00D073FC"/>
    <w:rsid w:val="00D075FC"/>
    <w:rsid w:val="00D07BCE"/>
    <w:rsid w:val="00D07C22"/>
    <w:rsid w:val="00D07F81"/>
    <w:rsid w:val="00D10DCE"/>
    <w:rsid w:val="00D10F19"/>
    <w:rsid w:val="00D1117B"/>
    <w:rsid w:val="00D115BE"/>
    <w:rsid w:val="00D115DD"/>
    <w:rsid w:val="00D11872"/>
    <w:rsid w:val="00D118E9"/>
    <w:rsid w:val="00D11D4A"/>
    <w:rsid w:val="00D1236B"/>
    <w:rsid w:val="00D12AE6"/>
    <w:rsid w:val="00D12B1B"/>
    <w:rsid w:val="00D1370B"/>
    <w:rsid w:val="00D1392F"/>
    <w:rsid w:val="00D13C20"/>
    <w:rsid w:val="00D1487B"/>
    <w:rsid w:val="00D14D0D"/>
    <w:rsid w:val="00D158FF"/>
    <w:rsid w:val="00D1738C"/>
    <w:rsid w:val="00D2087B"/>
    <w:rsid w:val="00D20996"/>
    <w:rsid w:val="00D21BAB"/>
    <w:rsid w:val="00D226B2"/>
    <w:rsid w:val="00D22A35"/>
    <w:rsid w:val="00D22CBE"/>
    <w:rsid w:val="00D22D6F"/>
    <w:rsid w:val="00D23207"/>
    <w:rsid w:val="00D236BD"/>
    <w:rsid w:val="00D240C7"/>
    <w:rsid w:val="00D24203"/>
    <w:rsid w:val="00D24C3D"/>
    <w:rsid w:val="00D253EE"/>
    <w:rsid w:val="00D2568D"/>
    <w:rsid w:val="00D26D62"/>
    <w:rsid w:val="00D27162"/>
    <w:rsid w:val="00D27F06"/>
    <w:rsid w:val="00D311E8"/>
    <w:rsid w:val="00D311EA"/>
    <w:rsid w:val="00D31254"/>
    <w:rsid w:val="00D32A23"/>
    <w:rsid w:val="00D33085"/>
    <w:rsid w:val="00D33326"/>
    <w:rsid w:val="00D33976"/>
    <w:rsid w:val="00D34599"/>
    <w:rsid w:val="00D3478A"/>
    <w:rsid w:val="00D36757"/>
    <w:rsid w:val="00D36E47"/>
    <w:rsid w:val="00D374E3"/>
    <w:rsid w:val="00D37F19"/>
    <w:rsid w:val="00D401E2"/>
    <w:rsid w:val="00D4062C"/>
    <w:rsid w:val="00D40947"/>
    <w:rsid w:val="00D40A7C"/>
    <w:rsid w:val="00D40B38"/>
    <w:rsid w:val="00D411D9"/>
    <w:rsid w:val="00D41891"/>
    <w:rsid w:val="00D41D42"/>
    <w:rsid w:val="00D424A5"/>
    <w:rsid w:val="00D42A56"/>
    <w:rsid w:val="00D42EE1"/>
    <w:rsid w:val="00D42FFF"/>
    <w:rsid w:val="00D43D1C"/>
    <w:rsid w:val="00D43F6F"/>
    <w:rsid w:val="00D443A9"/>
    <w:rsid w:val="00D44522"/>
    <w:rsid w:val="00D44ABC"/>
    <w:rsid w:val="00D44E1C"/>
    <w:rsid w:val="00D45A2A"/>
    <w:rsid w:val="00D4611F"/>
    <w:rsid w:val="00D46514"/>
    <w:rsid w:val="00D46781"/>
    <w:rsid w:val="00D47494"/>
    <w:rsid w:val="00D47850"/>
    <w:rsid w:val="00D47E23"/>
    <w:rsid w:val="00D50264"/>
    <w:rsid w:val="00D50C42"/>
    <w:rsid w:val="00D512EF"/>
    <w:rsid w:val="00D52259"/>
    <w:rsid w:val="00D52A12"/>
    <w:rsid w:val="00D52BA8"/>
    <w:rsid w:val="00D52FDD"/>
    <w:rsid w:val="00D5313F"/>
    <w:rsid w:val="00D53220"/>
    <w:rsid w:val="00D539B9"/>
    <w:rsid w:val="00D53D8C"/>
    <w:rsid w:val="00D545C2"/>
    <w:rsid w:val="00D549F1"/>
    <w:rsid w:val="00D54B9A"/>
    <w:rsid w:val="00D54D7E"/>
    <w:rsid w:val="00D5517A"/>
    <w:rsid w:val="00D55B5F"/>
    <w:rsid w:val="00D56147"/>
    <w:rsid w:val="00D57683"/>
    <w:rsid w:val="00D609FF"/>
    <w:rsid w:val="00D60FDC"/>
    <w:rsid w:val="00D611D7"/>
    <w:rsid w:val="00D61707"/>
    <w:rsid w:val="00D61B33"/>
    <w:rsid w:val="00D61B57"/>
    <w:rsid w:val="00D62A3F"/>
    <w:rsid w:val="00D62E7D"/>
    <w:rsid w:val="00D63527"/>
    <w:rsid w:val="00D63ADF"/>
    <w:rsid w:val="00D6403B"/>
    <w:rsid w:val="00D645E3"/>
    <w:rsid w:val="00D64F65"/>
    <w:rsid w:val="00D64FDE"/>
    <w:rsid w:val="00D6516E"/>
    <w:rsid w:val="00D65329"/>
    <w:rsid w:val="00D654F6"/>
    <w:rsid w:val="00D656EB"/>
    <w:rsid w:val="00D65C1D"/>
    <w:rsid w:val="00D65E53"/>
    <w:rsid w:val="00D72B02"/>
    <w:rsid w:val="00D7326E"/>
    <w:rsid w:val="00D737BF"/>
    <w:rsid w:val="00D74196"/>
    <w:rsid w:val="00D746ED"/>
    <w:rsid w:val="00D75618"/>
    <w:rsid w:val="00D756D4"/>
    <w:rsid w:val="00D76506"/>
    <w:rsid w:val="00D7650B"/>
    <w:rsid w:val="00D7662B"/>
    <w:rsid w:val="00D7693F"/>
    <w:rsid w:val="00D76E5F"/>
    <w:rsid w:val="00D77885"/>
    <w:rsid w:val="00D77FA5"/>
    <w:rsid w:val="00D80296"/>
    <w:rsid w:val="00D80654"/>
    <w:rsid w:val="00D806BB"/>
    <w:rsid w:val="00D820BC"/>
    <w:rsid w:val="00D8223A"/>
    <w:rsid w:val="00D82704"/>
    <w:rsid w:val="00D82ABD"/>
    <w:rsid w:val="00D82E2D"/>
    <w:rsid w:val="00D8307A"/>
    <w:rsid w:val="00D83544"/>
    <w:rsid w:val="00D83687"/>
    <w:rsid w:val="00D8475E"/>
    <w:rsid w:val="00D85FD8"/>
    <w:rsid w:val="00D868F4"/>
    <w:rsid w:val="00D86ADF"/>
    <w:rsid w:val="00D86D7C"/>
    <w:rsid w:val="00D87168"/>
    <w:rsid w:val="00D87F15"/>
    <w:rsid w:val="00D9017D"/>
    <w:rsid w:val="00D9275A"/>
    <w:rsid w:val="00D92AC1"/>
    <w:rsid w:val="00D93A5B"/>
    <w:rsid w:val="00D93A83"/>
    <w:rsid w:val="00D93BB8"/>
    <w:rsid w:val="00D945C0"/>
    <w:rsid w:val="00D94D72"/>
    <w:rsid w:val="00D94EF8"/>
    <w:rsid w:val="00D95618"/>
    <w:rsid w:val="00D96212"/>
    <w:rsid w:val="00D964C8"/>
    <w:rsid w:val="00D964D8"/>
    <w:rsid w:val="00D96686"/>
    <w:rsid w:val="00D96ABF"/>
    <w:rsid w:val="00D96BF9"/>
    <w:rsid w:val="00D96CDD"/>
    <w:rsid w:val="00D9731D"/>
    <w:rsid w:val="00D97363"/>
    <w:rsid w:val="00D97BE3"/>
    <w:rsid w:val="00DA1033"/>
    <w:rsid w:val="00DA2867"/>
    <w:rsid w:val="00DA2F6C"/>
    <w:rsid w:val="00DA3081"/>
    <w:rsid w:val="00DA3B52"/>
    <w:rsid w:val="00DA3E3C"/>
    <w:rsid w:val="00DA42F4"/>
    <w:rsid w:val="00DA4C32"/>
    <w:rsid w:val="00DA5B46"/>
    <w:rsid w:val="00DA615A"/>
    <w:rsid w:val="00DA6890"/>
    <w:rsid w:val="00DA6F49"/>
    <w:rsid w:val="00DA71AD"/>
    <w:rsid w:val="00DA7DF8"/>
    <w:rsid w:val="00DB0C92"/>
    <w:rsid w:val="00DB1738"/>
    <w:rsid w:val="00DB17F2"/>
    <w:rsid w:val="00DB1F86"/>
    <w:rsid w:val="00DB2CB6"/>
    <w:rsid w:val="00DB4555"/>
    <w:rsid w:val="00DB4B74"/>
    <w:rsid w:val="00DB51F9"/>
    <w:rsid w:val="00DB53BA"/>
    <w:rsid w:val="00DB5781"/>
    <w:rsid w:val="00DB5A22"/>
    <w:rsid w:val="00DB6324"/>
    <w:rsid w:val="00DB6AF6"/>
    <w:rsid w:val="00DB7D67"/>
    <w:rsid w:val="00DC03CC"/>
    <w:rsid w:val="00DC09BE"/>
    <w:rsid w:val="00DC1F29"/>
    <w:rsid w:val="00DC21BE"/>
    <w:rsid w:val="00DC3600"/>
    <w:rsid w:val="00DC372D"/>
    <w:rsid w:val="00DC3783"/>
    <w:rsid w:val="00DC4BDB"/>
    <w:rsid w:val="00DC5198"/>
    <w:rsid w:val="00DC652F"/>
    <w:rsid w:val="00DC6CD2"/>
    <w:rsid w:val="00DC710D"/>
    <w:rsid w:val="00DC78C3"/>
    <w:rsid w:val="00DC7913"/>
    <w:rsid w:val="00DD02C5"/>
    <w:rsid w:val="00DD139C"/>
    <w:rsid w:val="00DD159A"/>
    <w:rsid w:val="00DD1826"/>
    <w:rsid w:val="00DD231B"/>
    <w:rsid w:val="00DD27D5"/>
    <w:rsid w:val="00DD359C"/>
    <w:rsid w:val="00DD35BF"/>
    <w:rsid w:val="00DD3ACB"/>
    <w:rsid w:val="00DD3C09"/>
    <w:rsid w:val="00DD3F18"/>
    <w:rsid w:val="00DD4480"/>
    <w:rsid w:val="00DD4BEE"/>
    <w:rsid w:val="00DD56ED"/>
    <w:rsid w:val="00DD5941"/>
    <w:rsid w:val="00DD6E37"/>
    <w:rsid w:val="00DD7095"/>
    <w:rsid w:val="00DD7692"/>
    <w:rsid w:val="00DD76C3"/>
    <w:rsid w:val="00DD7791"/>
    <w:rsid w:val="00DD7EE8"/>
    <w:rsid w:val="00DD7F36"/>
    <w:rsid w:val="00DE1BD8"/>
    <w:rsid w:val="00DE206B"/>
    <w:rsid w:val="00DE2263"/>
    <w:rsid w:val="00DE25D3"/>
    <w:rsid w:val="00DE2D3D"/>
    <w:rsid w:val="00DE394D"/>
    <w:rsid w:val="00DE3AD3"/>
    <w:rsid w:val="00DE3B10"/>
    <w:rsid w:val="00DE44AD"/>
    <w:rsid w:val="00DE4522"/>
    <w:rsid w:val="00DE4B88"/>
    <w:rsid w:val="00DE4D6A"/>
    <w:rsid w:val="00DE57B3"/>
    <w:rsid w:val="00DE5832"/>
    <w:rsid w:val="00DE5850"/>
    <w:rsid w:val="00DE5A45"/>
    <w:rsid w:val="00DE5B5D"/>
    <w:rsid w:val="00DE5E18"/>
    <w:rsid w:val="00DE5FD7"/>
    <w:rsid w:val="00DE6688"/>
    <w:rsid w:val="00DE6D47"/>
    <w:rsid w:val="00DE6DC3"/>
    <w:rsid w:val="00DE7363"/>
    <w:rsid w:val="00DF0C5B"/>
    <w:rsid w:val="00DF0DBC"/>
    <w:rsid w:val="00DF0F46"/>
    <w:rsid w:val="00DF0F64"/>
    <w:rsid w:val="00DF129D"/>
    <w:rsid w:val="00DF156A"/>
    <w:rsid w:val="00DF1870"/>
    <w:rsid w:val="00DF33FF"/>
    <w:rsid w:val="00DF3EEC"/>
    <w:rsid w:val="00DF43EC"/>
    <w:rsid w:val="00DF4EA3"/>
    <w:rsid w:val="00DF5A83"/>
    <w:rsid w:val="00DF7030"/>
    <w:rsid w:val="00DF7AD9"/>
    <w:rsid w:val="00E00640"/>
    <w:rsid w:val="00E00A07"/>
    <w:rsid w:val="00E01353"/>
    <w:rsid w:val="00E0148F"/>
    <w:rsid w:val="00E0235D"/>
    <w:rsid w:val="00E02772"/>
    <w:rsid w:val="00E028F1"/>
    <w:rsid w:val="00E0350E"/>
    <w:rsid w:val="00E03C4C"/>
    <w:rsid w:val="00E03E93"/>
    <w:rsid w:val="00E0481E"/>
    <w:rsid w:val="00E04840"/>
    <w:rsid w:val="00E0498C"/>
    <w:rsid w:val="00E04C8C"/>
    <w:rsid w:val="00E04EE9"/>
    <w:rsid w:val="00E05007"/>
    <w:rsid w:val="00E0555F"/>
    <w:rsid w:val="00E05AEC"/>
    <w:rsid w:val="00E05CA0"/>
    <w:rsid w:val="00E065D4"/>
    <w:rsid w:val="00E0744D"/>
    <w:rsid w:val="00E114DD"/>
    <w:rsid w:val="00E115F9"/>
    <w:rsid w:val="00E11F7F"/>
    <w:rsid w:val="00E124B2"/>
    <w:rsid w:val="00E129E8"/>
    <w:rsid w:val="00E12BC7"/>
    <w:rsid w:val="00E138AB"/>
    <w:rsid w:val="00E143D6"/>
    <w:rsid w:val="00E14711"/>
    <w:rsid w:val="00E15A1B"/>
    <w:rsid w:val="00E1616C"/>
    <w:rsid w:val="00E162BD"/>
    <w:rsid w:val="00E164E8"/>
    <w:rsid w:val="00E17A11"/>
    <w:rsid w:val="00E20CF9"/>
    <w:rsid w:val="00E21993"/>
    <w:rsid w:val="00E21CAD"/>
    <w:rsid w:val="00E22171"/>
    <w:rsid w:val="00E2231A"/>
    <w:rsid w:val="00E22528"/>
    <w:rsid w:val="00E2261C"/>
    <w:rsid w:val="00E22AA5"/>
    <w:rsid w:val="00E23EDE"/>
    <w:rsid w:val="00E24E45"/>
    <w:rsid w:val="00E24F2A"/>
    <w:rsid w:val="00E25A9B"/>
    <w:rsid w:val="00E26EBC"/>
    <w:rsid w:val="00E2701D"/>
    <w:rsid w:val="00E27AB5"/>
    <w:rsid w:val="00E27D62"/>
    <w:rsid w:val="00E30740"/>
    <w:rsid w:val="00E3093F"/>
    <w:rsid w:val="00E30B19"/>
    <w:rsid w:val="00E311A4"/>
    <w:rsid w:val="00E31D72"/>
    <w:rsid w:val="00E34B81"/>
    <w:rsid w:val="00E34EFE"/>
    <w:rsid w:val="00E355FC"/>
    <w:rsid w:val="00E36668"/>
    <w:rsid w:val="00E3715E"/>
    <w:rsid w:val="00E371C8"/>
    <w:rsid w:val="00E372C7"/>
    <w:rsid w:val="00E37AA3"/>
    <w:rsid w:val="00E37C01"/>
    <w:rsid w:val="00E403E8"/>
    <w:rsid w:val="00E409C5"/>
    <w:rsid w:val="00E4120F"/>
    <w:rsid w:val="00E418ED"/>
    <w:rsid w:val="00E42B70"/>
    <w:rsid w:val="00E433BA"/>
    <w:rsid w:val="00E4349D"/>
    <w:rsid w:val="00E43A6B"/>
    <w:rsid w:val="00E4400B"/>
    <w:rsid w:val="00E4485E"/>
    <w:rsid w:val="00E454C1"/>
    <w:rsid w:val="00E461E4"/>
    <w:rsid w:val="00E46C73"/>
    <w:rsid w:val="00E474ED"/>
    <w:rsid w:val="00E47895"/>
    <w:rsid w:val="00E47CD3"/>
    <w:rsid w:val="00E47FB4"/>
    <w:rsid w:val="00E5016B"/>
    <w:rsid w:val="00E504FD"/>
    <w:rsid w:val="00E5097E"/>
    <w:rsid w:val="00E512EF"/>
    <w:rsid w:val="00E51337"/>
    <w:rsid w:val="00E51630"/>
    <w:rsid w:val="00E51AF2"/>
    <w:rsid w:val="00E522F6"/>
    <w:rsid w:val="00E52602"/>
    <w:rsid w:val="00E526DF"/>
    <w:rsid w:val="00E5297F"/>
    <w:rsid w:val="00E52A53"/>
    <w:rsid w:val="00E53669"/>
    <w:rsid w:val="00E538B5"/>
    <w:rsid w:val="00E53F40"/>
    <w:rsid w:val="00E542FF"/>
    <w:rsid w:val="00E55124"/>
    <w:rsid w:val="00E55127"/>
    <w:rsid w:val="00E5764B"/>
    <w:rsid w:val="00E6017D"/>
    <w:rsid w:val="00E60564"/>
    <w:rsid w:val="00E60622"/>
    <w:rsid w:val="00E609AF"/>
    <w:rsid w:val="00E60F6B"/>
    <w:rsid w:val="00E61F79"/>
    <w:rsid w:val="00E62BCA"/>
    <w:rsid w:val="00E63028"/>
    <w:rsid w:val="00E63130"/>
    <w:rsid w:val="00E6361F"/>
    <w:rsid w:val="00E637F7"/>
    <w:rsid w:val="00E64490"/>
    <w:rsid w:val="00E64D2B"/>
    <w:rsid w:val="00E65353"/>
    <w:rsid w:val="00E65739"/>
    <w:rsid w:val="00E66386"/>
    <w:rsid w:val="00E67288"/>
    <w:rsid w:val="00E6799B"/>
    <w:rsid w:val="00E70771"/>
    <w:rsid w:val="00E707D4"/>
    <w:rsid w:val="00E70B69"/>
    <w:rsid w:val="00E71345"/>
    <w:rsid w:val="00E72156"/>
    <w:rsid w:val="00E731C1"/>
    <w:rsid w:val="00E73B65"/>
    <w:rsid w:val="00E73D96"/>
    <w:rsid w:val="00E73E5C"/>
    <w:rsid w:val="00E74104"/>
    <w:rsid w:val="00E74121"/>
    <w:rsid w:val="00E74870"/>
    <w:rsid w:val="00E74DBC"/>
    <w:rsid w:val="00E75624"/>
    <w:rsid w:val="00E7562D"/>
    <w:rsid w:val="00E75800"/>
    <w:rsid w:val="00E75EEE"/>
    <w:rsid w:val="00E76FAE"/>
    <w:rsid w:val="00E77131"/>
    <w:rsid w:val="00E77676"/>
    <w:rsid w:val="00E80059"/>
    <w:rsid w:val="00E8018B"/>
    <w:rsid w:val="00E8135A"/>
    <w:rsid w:val="00E81945"/>
    <w:rsid w:val="00E82309"/>
    <w:rsid w:val="00E8248D"/>
    <w:rsid w:val="00E8302A"/>
    <w:rsid w:val="00E8352D"/>
    <w:rsid w:val="00E8372D"/>
    <w:rsid w:val="00E838C6"/>
    <w:rsid w:val="00E83A11"/>
    <w:rsid w:val="00E83A53"/>
    <w:rsid w:val="00E83D46"/>
    <w:rsid w:val="00E83E83"/>
    <w:rsid w:val="00E8495C"/>
    <w:rsid w:val="00E84D36"/>
    <w:rsid w:val="00E85289"/>
    <w:rsid w:val="00E85898"/>
    <w:rsid w:val="00E85FFC"/>
    <w:rsid w:val="00E86131"/>
    <w:rsid w:val="00E86734"/>
    <w:rsid w:val="00E8682D"/>
    <w:rsid w:val="00E86CD9"/>
    <w:rsid w:val="00E8713F"/>
    <w:rsid w:val="00E878E4"/>
    <w:rsid w:val="00E90655"/>
    <w:rsid w:val="00E906A3"/>
    <w:rsid w:val="00E9107B"/>
    <w:rsid w:val="00E92130"/>
    <w:rsid w:val="00E9228C"/>
    <w:rsid w:val="00E92946"/>
    <w:rsid w:val="00E9305A"/>
    <w:rsid w:val="00E93255"/>
    <w:rsid w:val="00E93B77"/>
    <w:rsid w:val="00E93E39"/>
    <w:rsid w:val="00E9404F"/>
    <w:rsid w:val="00E950F0"/>
    <w:rsid w:val="00E95477"/>
    <w:rsid w:val="00E9595B"/>
    <w:rsid w:val="00E95BA8"/>
    <w:rsid w:val="00E95FD0"/>
    <w:rsid w:val="00E96222"/>
    <w:rsid w:val="00E963B1"/>
    <w:rsid w:val="00E96488"/>
    <w:rsid w:val="00E96C07"/>
    <w:rsid w:val="00E96EDD"/>
    <w:rsid w:val="00E974E4"/>
    <w:rsid w:val="00E97631"/>
    <w:rsid w:val="00E97C12"/>
    <w:rsid w:val="00EA23F5"/>
    <w:rsid w:val="00EA2585"/>
    <w:rsid w:val="00EA2FA5"/>
    <w:rsid w:val="00EA3008"/>
    <w:rsid w:val="00EA31B8"/>
    <w:rsid w:val="00EA3A9F"/>
    <w:rsid w:val="00EA3AE4"/>
    <w:rsid w:val="00EA5434"/>
    <w:rsid w:val="00EA547C"/>
    <w:rsid w:val="00EA559E"/>
    <w:rsid w:val="00EA5769"/>
    <w:rsid w:val="00EA5A8A"/>
    <w:rsid w:val="00EA5CFC"/>
    <w:rsid w:val="00EA63FC"/>
    <w:rsid w:val="00EA664F"/>
    <w:rsid w:val="00EA6C78"/>
    <w:rsid w:val="00EB00DB"/>
    <w:rsid w:val="00EB019B"/>
    <w:rsid w:val="00EB0AC0"/>
    <w:rsid w:val="00EB1989"/>
    <w:rsid w:val="00EB1B53"/>
    <w:rsid w:val="00EB1F3B"/>
    <w:rsid w:val="00EB22DA"/>
    <w:rsid w:val="00EB2592"/>
    <w:rsid w:val="00EB25FE"/>
    <w:rsid w:val="00EB3264"/>
    <w:rsid w:val="00EB451A"/>
    <w:rsid w:val="00EB4673"/>
    <w:rsid w:val="00EB4703"/>
    <w:rsid w:val="00EB4CD9"/>
    <w:rsid w:val="00EB627A"/>
    <w:rsid w:val="00EB6337"/>
    <w:rsid w:val="00EB67DC"/>
    <w:rsid w:val="00EB702E"/>
    <w:rsid w:val="00EC15CC"/>
    <w:rsid w:val="00EC1E6F"/>
    <w:rsid w:val="00EC23A8"/>
    <w:rsid w:val="00EC24EC"/>
    <w:rsid w:val="00EC2577"/>
    <w:rsid w:val="00EC2711"/>
    <w:rsid w:val="00EC3D62"/>
    <w:rsid w:val="00EC4878"/>
    <w:rsid w:val="00ED058D"/>
    <w:rsid w:val="00ED076C"/>
    <w:rsid w:val="00ED14A9"/>
    <w:rsid w:val="00ED14CB"/>
    <w:rsid w:val="00ED18A8"/>
    <w:rsid w:val="00ED23E8"/>
    <w:rsid w:val="00ED25C8"/>
    <w:rsid w:val="00ED2745"/>
    <w:rsid w:val="00ED3EE1"/>
    <w:rsid w:val="00ED5399"/>
    <w:rsid w:val="00ED67A3"/>
    <w:rsid w:val="00ED6D95"/>
    <w:rsid w:val="00ED7858"/>
    <w:rsid w:val="00EE043E"/>
    <w:rsid w:val="00EE0468"/>
    <w:rsid w:val="00EE0B2E"/>
    <w:rsid w:val="00EE10CB"/>
    <w:rsid w:val="00EE24EC"/>
    <w:rsid w:val="00EE3890"/>
    <w:rsid w:val="00EE43B9"/>
    <w:rsid w:val="00EE4F95"/>
    <w:rsid w:val="00EE6295"/>
    <w:rsid w:val="00EE6743"/>
    <w:rsid w:val="00EE6C71"/>
    <w:rsid w:val="00EE7B23"/>
    <w:rsid w:val="00EE7CFB"/>
    <w:rsid w:val="00EE7DC3"/>
    <w:rsid w:val="00EE7DFB"/>
    <w:rsid w:val="00EF17D7"/>
    <w:rsid w:val="00EF2295"/>
    <w:rsid w:val="00EF296B"/>
    <w:rsid w:val="00EF2F66"/>
    <w:rsid w:val="00EF3F81"/>
    <w:rsid w:val="00EF3FAA"/>
    <w:rsid w:val="00EF4A79"/>
    <w:rsid w:val="00EF5602"/>
    <w:rsid w:val="00EF64F6"/>
    <w:rsid w:val="00EF680F"/>
    <w:rsid w:val="00EF69E4"/>
    <w:rsid w:val="00F00AAF"/>
    <w:rsid w:val="00F00C1B"/>
    <w:rsid w:val="00F00CB0"/>
    <w:rsid w:val="00F00F6E"/>
    <w:rsid w:val="00F0106B"/>
    <w:rsid w:val="00F025C0"/>
    <w:rsid w:val="00F02728"/>
    <w:rsid w:val="00F02A00"/>
    <w:rsid w:val="00F0315D"/>
    <w:rsid w:val="00F039F6"/>
    <w:rsid w:val="00F03EFF"/>
    <w:rsid w:val="00F04325"/>
    <w:rsid w:val="00F0590F"/>
    <w:rsid w:val="00F0663F"/>
    <w:rsid w:val="00F06CD3"/>
    <w:rsid w:val="00F06E9B"/>
    <w:rsid w:val="00F070FD"/>
    <w:rsid w:val="00F0768D"/>
    <w:rsid w:val="00F07CDB"/>
    <w:rsid w:val="00F07EC6"/>
    <w:rsid w:val="00F1235D"/>
    <w:rsid w:val="00F12828"/>
    <w:rsid w:val="00F12E41"/>
    <w:rsid w:val="00F137FB"/>
    <w:rsid w:val="00F14A98"/>
    <w:rsid w:val="00F14B2D"/>
    <w:rsid w:val="00F14CB6"/>
    <w:rsid w:val="00F1580D"/>
    <w:rsid w:val="00F15954"/>
    <w:rsid w:val="00F16174"/>
    <w:rsid w:val="00F16EF2"/>
    <w:rsid w:val="00F17043"/>
    <w:rsid w:val="00F17159"/>
    <w:rsid w:val="00F176FC"/>
    <w:rsid w:val="00F17950"/>
    <w:rsid w:val="00F17C68"/>
    <w:rsid w:val="00F2060A"/>
    <w:rsid w:val="00F20BA0"/>
    <w:rsid w:val="00F21DD9"/>
    <w:rsid w:val="00F241E2"/>
    <w:rsid w:val="00F2448E"/>
    <w:rsid w:val="00F24519"/>
    <w:rsid w:val="00F24A47"/>
    <w:rsid w:val="00F24AB0"/>
    <w:rsid w:val="00F2569C"/>
    <w:rsid w:val="00F25C1B"/>
    <w:rsid w:val="00F25D74"/>
    <w:rsid w:val="00F25F41"/>
    <w:rsid w:val="00F26991"/>
    <w:rsid w:val="00F26B8F"/>
    <w:rsid w:val="00F271F9"/>
    <w:rsid w:val="00F277C6"/>
    <w:rsid w:val="00F279D8"/>
    <w:rsid w:val="00F27D2F"/>
    <w:rsid w:val="00F3007E"/>
    <w:rsid w:val="00F30174"/>
    <w:rsid w:val="00F304C1"/>
    <w:rsid w:val="00F30A67"/>
    <w:rsid w:val="00F3125F"/>
    <w:rsid w:val="00F312FF"/>
    <w:rsid w:val="00F31BD4"/>
    <w:rsid w:val="00F32082"/>
    <w:rsid w:val="00F32352"/>
    <w:rsid w:val="00F3323A"/>
    <w:rsid w:val="00F346B9"/>
    <w:rsid w:val="00F35ACA"/>
    <w:rsid w:val="00F364DA"/>
    <w:rsid w:val="00F369D4"/>
    <w:rsid w:val="00F4005B"/>
    <w:rsid w:val="00F40221"/>
    <w:rsid w:val="00F405BE"/>
    <w:rsid w:val="00F40930"/>
    <w:rsid w:val="00F41C03"/>
    <w:rsid w:val="00F437BF"/>
    <w:rsid w:val="00F438F0"/>
    <w:rsid w:val="00F43D8C"/>
    <w:rsid w:val="00F4428E"/>
    <w:rsid w:val="00F44589"/>
    <w:rsid w:val="00F455EC"/>
    <w:rsid w:val="00F456CE"/>
    <w:rsid w:val="00F4591F"/>
    <w:rsid w:val="00F45F1A"/>
    <w:rsid w:val="00F46414"/>
    <w:rsid w:val="00F476AE"/>
    <w:rsid w:val="00F478E2"/>
    <w:rsid w:val="00F47CDE"/>
    <w:rsid w:val="00F50669"/>
    <w:rsid w:val="00F50886"/>
    <w:rsid w:val="00F50A81"/>
    <w:rsid w:val="00F5101F"/>
    <w:rsid w:val="00F5167D"/>
    <w:rsid w:val="00F51796"/>
    <w:rsid w:val="00F5218A"/>
    <w:rsid w:val="00F52BC8"/>
    <w:rsid w:val="00F5380E"/>
    <w:rsid w:val="00F53955"/>
    <w:rsid w:val="00F5416B"/>
    <w:rsid w:val="00F543C2"/>
    <w:rsid w:val="00F546B8"/>
    <w:rsid w:val="00F54833"/>
    <w:rsid w:val="00F54B05"/>
    <w:rsid w:val="00F5515F"/>
    <w:rsid w:val="00F551E5"/>
    <w:rsid w:val="00F570D3"/>
    <w:rsid w:val="00F61E93"/>
    <w:rsid w:val="00F621EF"/>
    <w:rsid w:val="00F62B08"/>
    <w:rsid w:val="00F63B17"/>
    <w:rsid w:val="00F651AF"/>
    <w:rsid w:val="00F653FC"/>
    <w:rsid w:val="00F65A0C"/>
    <w:rsid w:val="00F65D6A"/>
    <w:rsid w:val="00F65FE5"/>
    <w:rsid w:val="00F66306"/>
    <w:rsid w:val="00F66466"/>
    <w:rsid w:val="00F66E0E"/>
    <w:rsid w:val="00F6716C"/>
    <w:rsid w:val="00F67281"/>
    <w:rsid w:val="00F67498"/>
    <w:rsid w:val="00F67D7E"/>
    <w:rsid w:val="00F70823"/>
    <w:rsid w:val="00F714CC"/>
    <w:rsid w:val="00F717E0"/>
    <w:rsid w:val="00F71857"/>
    <w:rsid w:val="00F72717"/>
    <w:rsid w:val="00F7299D"/>
    <w:rsid w:val="00F73B02"/>
    <w:rsid w:val="00F73BBB"/>
    <w:rsid w:val="00F73D26"/>
    <w:rsid w:val="00F74254"/>
    <w:rsid w:val="00F74E74"/>
    <w:rsid w:val="00F7533B"/>
    <w:rsid w:val="00F76C66"/>
    <w:rsid w:val="00F76ECC"/>
    <w:rsid w:val="00F7783D"/>
    <w:rsid w:val="00F80F44"/>
    <w:rsid w:val="00F812D1"/>
    <w:rsid w:val="00F81401"/>
    <w:rsid w:val="00F81F6D"/>
    <w:rsid w:val="00F82220"/>
    <w:rsid w:val="00F82746"/>
    <w:rsid w:val="00F82D29"/>
    <w:rsid w:val="00F846A9"/>
    <w:rsid w:val="00F84714"/>
    <w:rsid w:val="00F84886"/>
    <w:rsid w:val="00F85730"/>
    <w:rsid w:val="00F867C1"/>
    <w:rsid w:val="00F87183"/>
    <w:rsid w:val="00F90471"/>
    <w:rsid w:val="00F90759"/>
    <w:rsid w:val="00F90FE3"/>
    <w:rsid w:val="00F917D9"/>
    <w:rsid w:val="00F9211F"/>
    <w:rsid w:val="00F9243C"/>
    <w:rsid w:val="00F924DD"/>
    <w:rsid w:val="00F926D9"/>
    <w:rsid w:val="00F93949"/>
    <w:rsid w:val="00F93C1F"/>
    <w:rsid w:val="00F93EA9"/>
    <w:rsid w:val="00F94358"/>
    <w:rsid w:val="00F9495A"/>
    <w:rsid w:val="00F94C1D"/>
    <w:rsid w:val="00F96007"/>
    <w:rsid w:val="00F9661D"/>
    <w:rsid w:val="00F96795"/>
    <w:rsid w:val="00F96CB5"/>
    <w:rsid w:val="00F96D7D"/>
    <w:rsid w:val="00F96F65"/>
    <w:rsid w:val="00F970F8"/>
    <w:rsid w:val="00F9768A"/>
    <w:rsid w:val="00FA00E1"/>
    <w:rsid w:val="00FA1296"/>
    <w:rsid w:val="00FA1584"/>
    <w:rsid w:val="00FA1723"/>
    <w:rsid w:val="00FA32C3"/>
    <w:rsid w:val="00FA33F6"/>
    <w:rsid w:val="00FA3B85"/>
    <w:rsid w:val="00FA3BDF"/>
    <w:rsid w:val="00FA43FB"/>
    <w:rsid w:val="00FA49A1"/>
    <w:rsid w:val="00FA5176"/>
    <w:rsid w:val="00FA5192"/>
    <w:rsid w:val="00FA5B4F"/>
    <w:rsid w:val="00FA7E37"/>
    <w:rsid w:val="00FB139F"/>
    <w:rsid w:val="00FB1C05"/>
    <w:rsid w:val="00FB201F"/>
    <w:rsid w:val="00FB26C3"/>
    <w:rsid w:val="00FB272A"/>
    <w:rsid w:val="00FB2CAC"/>
    <w:rsid w:val="00FB3651"/>
    <w:rsid w:val="00FB388B"/>
    <w:rsid w:val="00FB3A58"/>
    <w:rsid w:val="00FB414F"/>
    <w:rsid w:val="00FB4D25"/>
    <w:rsid w:val="00FB50A5"/>
    <w:rsid w:val="00FB59FB"/>
    <w:rsid w:val="00FB5C82"/>
    <w:rsid w:val="00FB6E8A"/>
    <w:rsid w:val="00FB6F5C"/>
    <w:rsid w:val="00FB781F"/>
    <w:rsid w:val="00FB7C81"/>
    <w:rsid w:val="00FB7DD3"/>
    <w:rsid w:val="00FC028A"/>
    <w:rsid w:val="00FC02AF"/>
    <w:rsid w:val="00FC0C8D"/>
    <w:rsid w:val="00FC20A7"/>
    <w:rsid w:val="00FC2863"/>
    <w:rsid w:val="00FC2B85"/>
    <w:rsid w:val="00FC2EF6"/>
    <w:rsid w:val="00FC346C"/>
    <w:rsid w:val="00FC5387"/>
    <w:rsid w:val="00FC557C"/>
    <w:rsid w:val="00FC5D4D"/>
    <w:rsid w:val="00FC7303"/>
    <w:rsid w:val="00FC7407"/>
    <w:rsid w:val="00FC7DF9"/>
    <w:rsid w:val="00FD0102"/>
    <w:rsid w:val="00FD13FE"/>
    <w:rsid w:val="00FD2407"/>
    <w:rsid w:val="00FD2CD8"/>
    <w:rsid w:val="00FD3B3D"/>
    <w:rsid w:val="00FD4355"/>
    <w:rsid w:val="00FD4DAC"/>
    <w:rsid w:val="00FD531F"/>
    <w:rsid w:val="00FD5CE2"/>
    <w:rsid w:val="00FD6183"/>
    <w:rsid w:val="00FD70CF"/>
    <w:rsid w:val="00FD722B"/>
    <w:rsid w:val="00FD7845"/>
    <w:rsid w:val="00FE08E5"/>
    <w:rsid w:val="00FE0953"/>
    <w:rsid w:val="00FE0967"/>
    <w:rsid w:val="00FE0B3B"/>
    <w:rsid w:val="00FE1173"/>
    <w:rsid w:val="00FE3C1B"/>
    <w:rsid w:val="00FE7D43"/>
    <w:rsid w:val="00FF045F"/>
    <w:rsid w:val="00FF07FD"/>
    <w:rsid w:val="00FF1A65"/>
    <w:rsid w:val="00FF2469"/>
    <w:rsid w:val="00FF2F31"/>
    <w:rsid w:val="00FF368A"/>
    <w:rsid w:val="00FF39C2"/>
    <w:rsid w:val="00FF39FF"/>
    <w:rsid w:val="00FF4562"/>
    <w:rsid w:val="00FF45FD"/>
    <w:rsid w:val="00FF4765"/>
    <w:rsid w:val="00FF47EC"/>
    <w:rsid w:val="00FF48FD"/>
    <w:rsid w:val="00FF4F84"/>
    <w:rsid w:val="00FF5161"/>
    <w:rsid w:val="00FF6BC1"/>
    <w:rsid w:val="00FF74BB"/>
    <w:rsid w:val="00FF7650"/>
    <w:rsid w:val="00FF7E5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6AD7E5DA-23A5-499C-AEC7-1195D22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771"/>
    <w:rPr>
      <w:rFonts w:ascii="Arial" w:hAnsi="Arial"/>
      <w:sz w:val="24"/>
      <w:szCs w:val="24"/>
      <w:lang w:eastAsia="zh-CN"/>
    </w:rPr>
  </w:style>
  <w:style w:type="paragraph" w:styleId="Heading1">
    <w:name w:val="heading 1"/>
    <w:aliases w:val="Heading 11,Titol 1,Titre 11,titre 1"/>
    <w:basedOn w:val="Normal"/>
    <w:next w:val="Paragraph"/>
    <w:link w:val="Heading1Char"/>
    <w:qFormat/>
    <w:rsid w:val="00A5092A"/>
    <w:pPr>
      <w:keepNext/>
      <w:numPr>
        <w:numId w:val="4"/>
      </w:numPr>
      <w:spacing w:after="160" w:line="300" w:lineRule="exact"/>
      <w:outlineLvl w:val="0"/>
    </w:pPr>
    <w:rPr>
      <w:rFonts w:cs="Arial"/>
      <w:b/>
      <w:bCs/>
      <w:caps/>
      <w:kern w:val="32"/>
      <w:szCs w:val="32"/>
      <w:u w:val="single"/>
    </w:rPr>
  </w:style>
  <w:style w:type="paragraph" w:styleId="Heading2">
    <w:name w:val="heading 2"/>
    <w:aliases w:val="Titre 21"/>
    <w:basedOn w:val="Heading1"/>
    <w:next w:val="Paragraph"/>
    <w:qFormat/>
    <w:rsid w:val="002104C9"/>
    <w:pPr>
      <w:numPr>
        <w:ilvl w:val="1"/>
      </w:numPr>
      <w:spacing w:after="100" w:line="260" w:lineRule="exact"/>
      <w:outlineLvl w:val="1"/>
    </w:pPr>
    <w:rPr>
      <w:bCs w:val="0"/>
      <w:iCs/>
      <w:szCs w:val="28"/>
      <w:u w:val="none"/>
    </w:rPr>
  </w:style>
  <w:style w:type="paragraph" w:styleId="Heading3">
    <w:name w:val="heading 3"/>
    <w:aliases w:val="PDP Heading 3,Titre 31"/>
    <w:basedOn w:val="Heading2"/>
    <w:next w:val="Paragraph"/>
    <w:link w:val="Heading3Char"/>
    <w:qFormat/>
    <w:rsid w:val="002104C9"/>
    <w:pPr>
      <w:numPr>
        <w:ilvl w:val="2"/>
      </w:numPr>
      <w:spacing w:after="60" w:line="280" w:lineRule="exact"/>
      <w:outlineLvl w:val="2"/>
    </w:pPr>
    <w:rPr>
      <w:bCs/>
      <w:caps w:val="0"/>
      <w:szCs w:val="26"/>
      <w:u w:val="single"/>
    </w:rPr>
  </w:style>
  <w:style w:type="paragraph" w:styleId="Heading4">
    <w:name w:val="heading 4"/>
    <w:aliases w:val="Heading 41,titre 4"/>
    <w:basedOn w:val="Heading3"/>
    <w:next w:val="Paragraph"/>
    <w:qFormat/>
    <w:rsid w:val="002104C9"/>
    <w:pPr>
      <w:numPr>
        <w:ilvl w:val="3"/>
      </w:numPr>
      <w:spacing w:after="20" w:line="260" w:lineRule="exact"/>
      <w:outlineLvl w:val="3"/>
    </w:pPr>
    <w:rPr>
      <w:bCs w:val="0"/>
      <w:szCs w:val="28"/>
      <w:u w:val="none"/>
    </w:rPr>
  </w:style>
  <w:style w:type="paragraph" w:styleId="Heading5">
    <w:name w:val="heading 5"/>
    <w:basedOn w:val="Heading4"/>
    <w:next w:val="Paragraph"/>
    <w:qFormat/>
    <w:rsid w:val="002104C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Paragraph"/>
    <w:qFormat/>
    <w:rsid w:val="002104C9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Paragraph"/>
    <w:qFormat/>
    <w:rsid w:val="002104C9"/>
    <w:pPr>
      <w:numPr>
        <w:ilvl w:val="6"/>
      </w:numPr>
      <w:outlineLvl w:val="6"/>
    </w:pPr>
  </w:style>
  <w:style w:type="paragraph" w:styleId="Heading8">
    <w:name w:val="heading 8"/>
    <w:basedOn w:val="Heading7"/>
    <w:next w:val="Paragraph"/>
    <w:qFormat/>
    <w:rsid w:val="002104C9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Paragraph"/>
    <w:qFormat/>
    <w:rsid w:val="002104C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E70771"/>
    <w:pPr>
      <w:spacing w:after="250" w:line="300" w:lineRule="atLeast"/>
    </w:pPr>
    <w:rPr>
      <w:sz w:val="22"/>
    </w:rPr>
  </w:style>
  <w:style w:type="character" w:customStyle="1" w:styleId="ParagraphChar">
    <w:name w:val="Paragraph Char"/>
    <w:link w:val="Paragraph"/>
    <w:rsid w:val="00FB50A5"/>
    <w:rPr>
      <w:rFonts w:ascii="Arial" w:hAnsi="Arial"/>
      <w:sz w:val="22"/>
      <w:szCs w:val="24"/>
      <w:lang w:eastAsia="zh-CN"/>
    </w:rPr>
  </w:style>
  <w:style w:type="character" w:customStyle="1" w:styleId="Heading1Char">
    <w:name w:val="Heading 1 Char"/>
    <w:aliases w:val="Heading 11 Char,Titol 1 Char,Titre 11 Char,titre 1 Char"/>
    <w:link w:val="Heading1"/>
    <w:rsid w:val="008A0758"/>
    <w:rPr>
      <w:rFonts w:ascii="Arial" w:hAnsi="Arial" w:cs="Arial"/>
      <w:b/>
      <w:bCs/>
      <w:caps/>
      <w:kern w:val="32"/>
      <w:sz w:val="24"/>
      <w:szCs w:val="32"/>
      <w:u w:val="single"/>
      <w:lang w:eastAsia="zh-CN"/>
    </w:rPr>
  </w:style>
  <w:style w:type="paragraph" w:customStyle="1" w:styleId="AppTitle">
    <w:name w:val="App Title"/>
    <w:basedOn w:val="Normal"/>
    <w:next w:val="Paragraph"/>
    <w:link w:val="AppTitleChar"/>
    <w:rsid w:val="00E70771"/>
    <w:pPr>
      <w:keepNext/>
      <w:keepLines/>
      <w:pageBreakBefore/>
      <w:spacing w:after="200" w:line="280" w:lineRule="exact"/>
      <w:jc w:val="center"/>
    </w:pPr>
    <w:rPr>
      <w:b/>
      <w:sz w:val="28"/>
    </w:rPr>
  </w:style>
  <w:style w:type="paragraph" w:customStyle="1" w:styleId="ParagraphList">
    <w:name w:val="Paragraph List"/>
    <w:basedOn w:val="Paragraph"/>
    <w:next w:val="Paragraph"/>
    <w:link w:val="ParagraphListChar"/>
    <w:rsid w:val="00E70771"/>
    <w:pPr>
      <w:keepNext/>
      <w:spacing w:after="100"/>
    </w:pPr>
  </w:style>
  <w:style w:type="character" w:customStyle="1" w:styleId="ParagraphListChar">
    <w:name w:val="Paragraph List Char"/>
    <w:link w:val="ParagraphList"/>
    <w:rsid w:val="0052709E"/>
    <w:rPr>
      <w:rFonts w:ascii="Arial" w:hAnsi="Arial"/>
      <w:sz w:val="22"/>
      <w:szCs w:val="24"/>
      <w:lang w:eastAsia="zh-CN"/>
    </w:rPr>
  </w:style>
  <w:style w:type="paragraph" w:customStyle="1" w:styleId="TableCell12Left">
    <w:name w:val="Table Cell 12 Left"/>
    <w:basedOn w:val="Normal"/>
    <w:rsid w:val="00E70771"/>
    <w:pPr>
      <w:keepNext/>
      <w:keepLines/>
      <w:spacing w:before="50" w:after="50" w:line="240" w:lineRule="exact"/>
    </w:pPr>
  </w:style>
  <w:style w:type="character" w:styleId="Hyperlink">
    <w:name w:val="Hyperlink"/>
    <w:rsid w:val="00E70771"/>
    <w:rPr>
      <w:color w:val="0000FF"/>
      <w:u w:val="single"/>
    </w:rPr>
  </w:style>
  <w:style w:type="paragraph" w:customStyle="1" w:styleId="AppContd">
    <w:name w:val="App Contd"/>
    <w:basedOn w:val="AppTitle"/>
    <w:next w:val="Paragraph"/>
    <w:rsid w:val="00E70771"/>
  </w:style>
  <w:style w:type="paragraph" w:customStyle="1" w:styleId="TableCell10Left">
    <w:name w:val="Table Cell 10 Left"/>
    <w:basedOn w:val="Normal"/>
    <w:link w:val="TableCell10LeftChar"/>
    <w:rsid w:val="00E70771"/>
    <w:pPr>
      <w:keepNext/>
      <w:keepLines/>
      <w:spacing w:before="50" w:after="50" w:line="240" w:lineRule="exact"/>
    </w:pPr>
    <w:rPr>
      <w:sz w:val="20"/>
    </w:rPr>
  </w:style>
  <w:style w:type="paragraph" w:customStyle="1" w:styleId="FigureTitle">
    <w:name w:val="Figure Title"/>
    <w:basedOn w:val="Normal"/>
    <w:next w:val="FigureHolder"/>
    <w:rsid w:val="00E70771"/>
    <w:pPr>
      <w:keepNext/>
      <w:keepLines/>
      <w:tabs>
        <w:tab w:val="left" w:pos="1152"/>
      </w:tabs>
      <w:spacing w:before="40" w:after="160" w:line="280" w:lineRule="exact"/>
      <w:ind w:left="1152" w:hanging="1152"/>
    </w:pPr>
    <w:rPr>
      <w:b/>
    </w:rPr>
  </w:style>
  <w:style w:type="paragraph" w:customStyle="1" w:styleId="FigureHolder">
    <w:name w:val="Figure Holder"/>
    <w:basedOn w:val="Normal"/>
    <w:next w:val="TabFigNote"/>
    <w:rsid w:val="00E70771"/>
    <w:pPr>
      <w:keepNext/>
      <w:keepLines/>
      <w:spacing w:after="120" w:line="240" w:lineRule="atLeast"/>
      <w:jc w:val="center"/>
    </w:pPr>
  </w:style>
  <w:style w:type="paragraph" w:customStyle="1" w:styleId="TabFigNote">
    <w:name w:val="TabFig Note"/>
    <w:basedOn w:val="Normal"/>
    <w:rsid w:val="00E70771"/>
    <w:pPr>
      <w:keepNext/>
      <w:keepLines/>
      <w:spacing w:before="40" w:line="240" w:lineRule="exact"/>
      <w:ind w:left="29"/>
    </w:pPr>
    <w:rPr>
      <w:sz w:val="20"/>
    </w:rPr>
  </w:style>
  <w:style w:type="paragraph" w:customStyle="1" w:styleId="TabFigFooter">
    <w:name w:val="TabFig Footer"/>
    <w:basedOn w:val="TabFigNote"/>
    <w:link w:val="TabFigFooterChar"/>
    <w:rsid w:val="00E70771"/>
    <w:pPr>
      <w:ind w:left="245" w:hanging="216"/>
    </w:pPr>
  </w:style>
  <w:style w:type="paragraph" w:customStyle="1" w:styleId="AppFigureTitle">
    <w:name w:val="App Figure Title"/>
    <w:basedOn w:val="FigureTitle"/>
    <w:next w:val="FigureHolder"/>
    <w:rsid w:val="00E70771"/>
  </w:style>
  <w:style w:type="paragraph" w:customStyle="1" w:styleId="AppHeading4">
    <w:name w:val="App Heading 4"/>
    <w:basedOn w:val="AppHeading3"/>
    <w:next w:val="Paragraph"/>
    <w:rsid w:val="00E70771"/>
    <w:pPr>
      <w:spacing w:after="20" w:line="260" w:lineRule="exact"/>
    </w:pPr>
    <w:rPr>
      <w:u w:val="none"/>
    </w:rPr>
  </w:style>
  <w:style w:type="paragraph" w:customStyle="1" w:styleId="AppHeading3">
    <w:name w:val="App Heading 3"/>
    <w:basedOn w:val="AppHeading2"/>
    <w:next w:val="Paragraph"/>
    <w:rsid w:val="00E70771"/>
    <w:pPr>
      <w:spacing w:after="60" w:line="280" w:lineRule="exact"/>
    </w:pPr>
    <w:rPr>
      <w:caps w:val="0"/>
      <w:u w:val="single"/>
    </w:rPr>
  </w:style>
  <w:style w:type="paragraph" w:customStyle="1" w:styleId="AppHeading2">
    <w:name w:val="App Heading 2"/>
    <w:basedOn w:val="AppHeading1"/>
    <w:next w:val="Paragraph"/>
    <w:rsid w:val="00E70771"/>
    <w:pPr>
      <w:spacing w:after="100" w:line="260" w:lineRule="exact"/>
    </w:pPr>
    <w:rPr>
      <w:u w:val="none"/>
    </w:rPr>
  </w:style>
  <w:style w:type="paragraph" w:customStyle="1" w:styleId="AppHeading1">
    <w:name w:val="App Heading 1"/>
    <w:basedOn w:val="Normal"/>
    <w:next w:val="Paragraph"/>
    <w:rsid w:val="00E70771"/>
    <w:pPr>
      <w:keepNext/>
      <w:spacing w:after="160" w:line="300" w:lineRule="exact"/>
    </w:pPr>
    <w:rPr>
      <w:b/>
      <w:caps/>
      <w:u w:val="single"/>
    </w:rPr>
  </w:style>
  <w:style w:type="paragraph" w:customStyle="1" w:styleId="TableTitle">
    <w:name w:val="Table Title"/>
    <w:basedOn w:val="FigureTitle"/>
    <w:next w:val="Paragraph"/>
    <w:rsid w:val="00E70771"/>
  </w:style>
  <w:style w:type="paragraph" w:customStyle="1" w:styleId="AppTableTitle">
    <w:name w:val="App Table Title"/>
    <w:basedOn w:val="TableTitle"/>
    <w:next w:val="Paragraph"/>
    <w:rsid w:val="00E70771"/>
  </w:style>
  <w:style w:type="paragraph" w:styleId="ListBullet">
    <w:name w:val="List Bullet"/>
    <w:basedOn w:val="Normal"/>
    <w:link w:val="ListBulletChar"/>
    <w:rsid w:val="00E70771"/>
    <w:pPr>
      <w:numPr>
        <w:numId w:val="6"/>
      </w:numPr>
      <w:spacing w:after="100" w:line="280" w:lineRule="atLeast"/>
    </w:pPr>
    <w:rPr>
      <w:sz w:val="22"/>
    </w:rPr>
  </w:style>
  <w:style w:type="character" w:customStyle="1" w:styleId="ListBulletChar">
    <w:name w:val="List Bullet Char"/>
    <w:link w:val="ListBullet"/>
    <w:rsid w:val="0052709E"/>
    <w:rPr>
      <w:rFonts w:ascii="Arial" w:hAnsi="Arial"/>
      <w:sz w:val="22"/>
      <w:szCs w:val="24"/>
      <w:lang w:eastAsia="zh-CN"/>
    </w:rPr>
  </w:style>
  <w:style w:type="paragraph" w:customStyle="1" w:styleId="BibliXRef">
    <w:name w:val="BibliXRef"/>
    <w:basedOn w:val="Normal"/>
    <w:rsid w:val="00E70771"/>
    <w:pPr>
      <w:spacing w:after="170" w:line="280" w:lineRule="exact"/>
    </w:pPr>
    <w:rPr>
      <w:rFonts w:eastAsia="Times New Roman"/>
      <w:b/>
      <w:sz w:val="18"/>
      <w:lang w:eastAsia="de-DE"/>
    </w:rPr>
  </w:style>
  <w:style w:type="paragraph" w:styleId="ListNumber">
    <w:name w:val="List Number"/>
    <w:basedOn w:val="Normal"/>
    <w:rsid w:val="00E70771"/>
    <w:pPr>
      <w:spacing w:after="100" w:line="280" w:lineRule="atLeast"/>
    </w:pPr>
    <w:rPr>
      <w:sz w:val="22"/>
    </w:rPr>
  </w:style>
  <w:style w:type="paragraph" w:customStyle="1" w:styleId="ListText">
    <w:name w:val="List Text"/>
    <w:basedOn w:val="Normal"/>
    <w:link w:val="ListTextChar"/>
    <w:rsid w:val="00E70771"/>
    <w:pPr>
      <w:spacing w:after="100" w:line="280" w:lineRule="atLeast"/>
      <w:ind w:left="432"/>
    </w:pPr>
    <w:rPr>
      <w:sz w:val="22"/>
    </w:rPr>
  </w:style>
  <w:style w:type="paragraph" w:customStyle="1" w:styleId="CNFigureTitle">
    <w:name w:val="CN Figure Title"/>
    <w:basedOn w:val="FigureTitle"/>
    <w:next w:val="Paragraph"/>
    <w:rsid w:val="00E70771"/>
    <w:pPr>
      <w:tabs>
        <w:tab w:val="clear" w:pos="1152"/>
        <w:tab w:val="left" w:pos="2520"/>
      </w:tabs>
      <w:ind w:left="2520" w:hanging="2520"/>
    </w:pPr>
  </w:style>
  <w:style w:type="paragraph" w:customStyle="1" w:styleId="TabFigContd">
    <w:name w:val="TabFig Contd"/>
    <w:basedOn w:val="Normal"/>
    <w:next w:val="Paragraph"/>
    <w:rsid w:val="00E70771"/>
    <w:pPr>
      <w:keepNext/>
      <w:keepLines/>
      <w:pageBreakBefore/>
      <w:tabs>
        <w:tab w:val="left" w:pos="1152"/>
      </w:tabs>
      <w:spacing w:before="40" w:after="160" w:line="280" w:lineRule="exact"/>
      <w:ind w:left="1152" w:hanging="1152"/>
    </w:pPr>
    <w:rPr>
      <w:b/>
    </w:rPr>
  </w:style>
  <w:style w:type="paragraph" w:customStyle="1" w:styleId="CNTabFigContd">
    <w:name w:val="CN TabFig Contd"/>
    <w:basedOn w:val="TabFigContd"/>
    <w:next w:val="Paragraph"/>
    <w:rsid w:val="00E70771"/>
    <w:pPr>
      <w:tabs>
        <w:tab w:val="clear" w:pos="1152"/>
        <w:tab w:val="left" w:pos="2520"/>
      </w:tabs>
      <w:ind w:left="2520" w:hanging="2520"/>
    </w:pPr>
  </w:style>
  <w:style w:type="paragraph" w:customStyle="1" w:styleId="CNTableTitle">
    <w:name w:val="CN Table Title"/>
    <w:basedOn w:val="CNFigureTitle"/>
    <w:next w:val="Paragraph"/>
    <w:rsid w:val="00E70771"/>
  </w:style>
  <w:style w:type="paragraph" w:customStyle="1" w:styleId="COSP">
    <w:name w:val="COSP"/>
    <w:basedOn w:val="Normal"/>
    <w:rsid w:val="00E70771"/>
    <w:pPr>
      <w:keepNext/>
      <w:keepLines/>
      <w:spacing w:after="120" w:line="240" w:lineRule="exact"/>
    </w:pPr>
    <w:rPr>
      <w:i/>
      <w:sz w:val="20"/>
    </w:rPr>
  </w:style>
  <w:style w:type="paragraph" w:customStyle="1" w:styleId="FormText">
    <w:name w:val="Form Text"/>
    <w:basedOn w:val="Normal"/>
    <w:rsid w:val="00E70771"/>
    <w:pPr>
      <w:spacing w:before="20" w:after="20"/>
    </w:pPr>
    <w:rPr>
      <w:sz w:val="16"/>
    </w:rPr>
  </w:style>
  <w:style w:type="paragraph" w:customStyle="1" w:styleId="Heading3NoNum">
    <w:name w:val="Heading 3 NoNum"/>
    <w:basedOn w:val="Heading2NoNum"/>
    <w:next w:val="Paragraph"/>
    <w:rsid w:val="00E70771"/>
    <w:pPr>
      <w:spacing w:after="60" w:line="280" w:lineRule="exact"/>
      <w:outlineLvl w:val="2"/>
    </w:pPr>
    <w:rPr>
      <w:caps w:val="0"/>
      <w:u w:val="single"/>
    </w:rPr>
  </w:style>
  <w:style w:type="paragraph" w:customStyle="1" w:styleId="Heading2NoNum">
    <w:name w:val="Heading 2 NoNum"/>
    <w:basedOn w:val="Heading1NoNum"/>
    <w:next w:val="Paragraph"/>
    <w:rsid w:val="00E70771"/>
    <w:pPr>
      <w:spacing w:after="0" w:line="260" w:lineRule="exact"/>
      <w:outlineLvl w:val="1"/>
    </w:pPr>
    <w:rPr>
      <w:u w:val="none"/>
    </w:rPr>
  </w:style>
  <w:style w:type="paragraph" w:customStyle="1" w:styleId="Heading1NoNum">
    <w:name w:val="Heading 1 NoNum"/>
    <w:basedOn w:val="Normal"/>
    <w:next w:val="Paragraph"/>
    <w:rsid w:val="00E70771"/>
    <w:pPr>
      <w:keepNext/>
      <w:spacing w:after="160" w:line="300" w:lineRule="exact"/>
      <w:outlineLvl w:val="0"/>
    </w:pPr>
    <w:rPr>
      <w:b/>
      <w:caps/>
      <w:u w:val="single"/>
    </w:rPr>
  </w:style>
  <w:style w:type="paragraph" w:customStyle="1" w:styleId="Heading4NoNum">
    <w:name w:val="Heading 4 NoNum"/>
    <w:basedOn w:val="Heading3NoNum"/>
    <w:next w:val="Paragraph"/>
    <w:rsid w:val="00E70771"/>
    <w:pPr>
      <w:spacing w:after="20" w:line="260" w:lineRule="exact"/>
      <w:outlineLvl w:val="3"/>
    </w:pPr>
    <w:rPr>
      <w:u w:val="none"/>
    </w:rPr>
  </w:style>
  <w:style w:type="paragraph" w:customStyle="1" w:styleId="Heading5NoNum">
    <w:name w:val="Heading 5 NoNum"/>
    <w:basedOn w:val="Heading4NoNum"/>
    <w:next w:val="Paragraph"/>
    <w:rsid w:val="00E70771"/>
    <w:pPr>
      <w:outlineLvl w:val="4"/>
    </w:pPr>
  </w:style>
  <w:style w:type="paragraph" w:customStyle="1" w:styleId="ParagraphSpace">
    <w:name w:val="Paragraph Space"/>
    <w:basedOn w:val="Paragraph"/>
    <w:next w:val="Paragraph"/>
    <w:link w:val="ParagraphSpaceChar"/>
    <w:rsid w:val="00E70771"/>
    <w:pPr>
      <w:spacing w:after="0" w:line="120" w:lineRule="exact"/>
    </w:pPr>
  </w:style>
  <w:style w:type="character" w:customStyle="1" w:styleId="ParagraphSpaceChar">
    <w:name w:val="Paragraph Space Char"/>
    <w:basedOn w:val="ParagraphChar"/>
    <w:link w:val="ParagraphSpace"/>
    <w:rsid w:val="00FB50A5"/>
    <w:rPr>
      <w:rFonts w:ascii="Arial" w:hAnsi="Arial"/>
      <w:sz w:val="22"/>
      <w:szCs w:val="24"/>
      <w:lang w:eastAsia="zh-CN"/>
    </w:rPr>
  </w:style>
  <w:style w:type="paragraph" w:customStyle="1" w:styleId="HiddenPara">
    <w:name w:val="Hidden:Para"/>
    <w:link w:val="HiddenParaChar"/>
    <w:rsid w:val="00E70771"/>
    <w:pPr>
      <w:spacing w:after="120"/>
    </w:pPr>
    <w:rPr>
      <w:rFonts w:ascii="Arial" w:hAnsi="Arial"/>
      <w:b/>
      <w:vanish/>
      <w:color w:val="008000"/>
      <w:szCs w:val="24"/>
      <w:u w:val="dotted"/>
      <w:lang w:eastAsia="zh-CN"/>
    </w:rPr>
  </w:style>
  <w:style w:type="character" w:customStyle="1" w:styleId="HiddenParaChar">
    <w:name w:val="Hidden:Para Char"/>
    <w:link w:val="HiddenPara"/>
    <w:rsid w:val="00E70771"/>
    <w:rPr>
      <w:rFonts w:ascii="Arial" w:hAnsi="Arial"/>
      <w:b/>
      <w:vanish/>
      <w:color w:val="008000"/>
      <w:szCs w:val="24"/>
      <w:u w:val="dotted"/>
      <w:lang w:eastAsia="zh-CN"/>
    </w:rPr>
  </w:style>
  <w:style w:type="paragraph" w:customStyle="1" w:styleId="HeadingCentNoNum">
    <w:name w:val="Heading CentNoNum"/>
    <w:basedOn w:val="Normal"/>
    <w:next w:val="Paragraph"/>
    <w:rsid w:val="00E70771"/>
    <w:pPr>
      <w:keepNext/>
      <w:spacing w:after="300" w:line="280" w:lineRule="exact"/>
      <w:jc w:val="center"/>
    </w:pPr>
    <w:rPr>
      <w:b/>
      <w:caps/>
      <w:sz w:val="28"/>
    </w:rPr>
  </w:style>
  <w:style w:type="paragraph" w:customStyle="1" w:styleId="HeadingDoc">
    <w:name w:val="Heading Doc"/>
    <w:basedOn w:val="Normal"/>
    <w:next w:val="Paragraph"/>
    <w:rsid w:val="00E70771"/>
    <w:pPr>
      <w:keepNext/>
      <w:spacing w:before="113" w:after="57" w:line="280" w:lineRule="exact"/>
    </w:pPr>
    <w:rPr>
      <w:b/>
      <w:smallCaps/>
      <w:sz w:val="28"/>
    </w:rPr>
  </w:style>
  <w:style w:type="character" w:customStyle="1" w:styleId="HiddenChar">
    <w:name w:val="Hidden:Char"/>
    <w:rsid w:val="00E70771"/>
    <w:rPr>
      <w:rFonts w:ascii="Arial" w:hAnsi="Arial"/>
      <w:i/>
      <w:dstrike w:val="0"/>
      <w:vanish/>
      <w:color w:val="008000"/>
      <w:sz w:val="20"/>
      <w:u w:val="dotted"/>
      <w:vertAlign w:val="baseline"/>
      <w:lang w:val="en-US"/>
    </w:rPr>
  </w:style>
  <w:style w:type="paragraph" w:customStyle="1" w:styleId="ListAlpha">
    <w:name w:val="List Alpha"/>
    <w:basedOn w:val="Normal"/>
    <w:rsid w:val="00E70771"/>
    <w:pPr>
      <w:numPr>
        <w:numId w:val="2"/>
      </w:numPr>
      <w:spacing w:after="100" w:line="280" w:lineRule="atLeast"/>
    </w:pPr>
    <w:rPr>
      <w:sz w:val="22"/>
    </w:rPr>
  </w:style>
  <w:style w:type="paragraph" w:customStyle="1" w:styleId="ListDash">
    <w:name w:val="List Dash"/>
    <w:basedOn w:val="Normal"/>
    <w:rsid w:val="00E70771"/>
    <w:pPr>
      <w:numPr>
        <w:numId w:val="3"/>
      </w:numPr>
      <w:spacing w:after="100" w:line="280" w:lineRule="atLeast"/>
    </w:pPr>
    <w:rPr>
      <w:sz w:val="22"/>
    </w:rPr>
  </w:style>
  <w:style w:type="paragraph" w:customStyle="1" w:styleId="ListofTFA">
    <w:name w:val="List of TFA"/>
    <w:basedOn w:val="Normal"/>
    <w:rsid w:val="00E70771"/>
    <w:pPr>
      <w:keepLines/>
      <w:tabs>
        <w:tab w:val="left" w:pos="1872"/>
        <w:tab w:val="right" w:leader="dot" w:pos="8914"/>
      </w:tabs>
      <w:spacing w:after="80" w:line="320" w:lineRule="exact"/>
      <w:ind w:left="1872" w:hanging="1872"/>
    </w:pPr>
  </w:style>
  <w:style w:type="paragraph" w:customStyle="1" w:styleId="Reference">
    <w:name w:val="Reference"/>
    <w:basedOn w:val="Normal"/>
    <w:rsid w:val="00E70771"/>
    <w:pPr>
      <w:numPr>
        <w:numId w:val="5"/>
      </w:numPr>
      <w:spacing w:after="170" w:line="280" w:lineRule="exact"/>
    </w:pPr>
  </w:style>
  <w:style w:type="paragraph" w:customStyle="1" w:styleId="SynopsisSpace">
    <w:name w:val="Synopsis Space"/>
    <w:basedOn w:val="SynopsisText"/>
    <w:next w:val="SynopsisText"/>
    <w:rsid w:val="00E70771"/>
    <w:pPr>
      <w:spacing w:line="120" w:lineRule="exact"/>
    </w:pPr>
    <w:rPr>
      <w:sz w:val="12"/>
    </w:rPr>
  </w:style>
  <w:style w:type="paragraph" w:customStyle="1" w:styleId="SynopsisText">
    <w:name w:val="Synopsis Text"/>
    <w:basedOn w:val="Normal"/>
    <w:rsid w:val="00E70771"/>
    <w:pPr>
      <w:spacing w:after="60" w:line="220" w:lineRule="exact"/>
      <w:ind w:left="72" w:right="72"/>
    </w:pPr>
    <w:rPr>
      <w:sz w:val="20"/>
    </w:rPr>
  </w:style>
  <w:style w:type="paragraph" w:customStyle="1" w:styleId="SAS10">
    <w:name w:val="SAS 10"/>
    <w:basedOn w:val="Normal"/>
    <w:rsid w:val="00E70771"/>
    <w:pPr>
      <w:spacing w:line="190" w:lineRule="exact"/>
    </w:pPr>
    <w:rPr>
      <w:rFonts w:ascii="Courier New" w:hAnsi="Courier New"/>
      <w:spacing w:val="-14"/>
      <w:sz w:val="20"/>
    </w:rPr>
  </w:style>
  <w:style w:type="paragraph" w:customStyle="1" w:styleId="SAS8">
    <w:name w:val="SAS 8"/>
    <w:basedOn w:val="Normal"/>
    <w:rsid w:val="00E70771"/>
    <w:pPr>
      <w:spacing w:line="150" w:lineRule="exact"/>
    </w:pPr>
    <w:rPr>
      <w:rFonts w:ascii="Courier New" w:hAnsi="Courier New"/>
      <w:spacing w:val="-10"/>
      <w:sz w:val="16"/>
    </w:rPr>
  </w:style>
  <w:style w:type="paragraph" w:styleId="Header">
    <w:name w:val="header"/>
    <w:basedOn w:val="Normal"/>
    <w:link w:val="HeaderChar"/>
    <w:uiPriority w:val="99"/>
    <w:rsid w:val="00E70771"/>
    <w:pPr>
      <w:tabs>
        <w:tab w:val="center" w:pos="4320"/>
        <w:tab w:val="right" w:pos="8640"/>
      </w:tabs>
    </w:pPr>
    <w:rPr>
      <w:b/>
    </w:rPr>
  </w:style>
  <w:style w:type="paragraph" w:styleId="Footer">
    <w:name w:val="footer"/>
    <w:basedOn w:val="Normal"/>
    <w:link w:val="FooterChar"/>
    <w:uiPriority w:val="99"/>
    <w:rsid w:val="00E70771"/>
    <w:pPr>
      <w:tabs>
        <w:tab w:val="right" w:pos="8640"/>
      </w:tabs>
    </w:pPr>
    <w:rPr>
      <w:sz w:val="20"/>
    </w:rPr>
  </w:style>
  <w:style w:type="paragraph" w:styleId="TOC1">
    <w:name w:val="toc 1"/>
    <w:basedOn w:val="Normal"/>
    <w:next w:val="Normal"/>
    <w:rsid w:val="00E70771"/>
    <w:pPr>
      <w:tabs>
        <w:tab w:val="right" w:leader="dot" w:pos="8640"/>
      </w:tabs>
      <w:spacing w:before="227" w:after="113" w:line="280" w:lineRule="exact"/>
      <w:ind w:left="504" w:right="1440" w:hanging="504"/>
    </w:pPr>
    <w:rPr>
      <w:caps/>
    </w:rPr>
  </w:style>
  <w:style w:type="paragraph" w:styleId="TOC2">
    <w:name w:val="toc 2"/>
    <w:basedOn w:val="TOC1"/>
    <w:next w:val="Normal"/>
    <w:rsid w:val="00E70771"/>
    <w:pPr>
      <w:spacing w:before="0"/>
      <w:ind w:left="1944" w:hanging="1440"/>
    </w:pPr>
    <w:rPr>
      <w:caps w:val="0"/>
    </w:rPr>
  </w:style>
  <w:style w:type="paragraph" w:styleId="TOC3">
    <w:name w:val="toc 3"/>
    <w:basedOn w:val="TOC2"/>
    <w:next w:val="Normal"/>
    <w:rsid w:val="00E70771"/>
    <w:pPr>
      <w:ind w:left="720" w:firstLine="0"/>
    </w:pPr>
  </w:style>
  <w:style w:type="paragraph" w:customStyle="1" w:styleId="SynopsisBullet">
    <w:name w:val="Synopsis Bullet"/>
    <w:basedOn w:val="ListBullet"/>
    <w:rsid w:val="00E70771"/>
    <w:pPr>
      <w:keepLines/>
      <w:numPr>
        <w:numId w:val="1"/>
      </w:numPr>
      <w:spacing w:after="80" w:line="220" w:lineRule="exact"/>
      <w:ind w:right="72"/>
    </w:pPr>
    <w:rPr>
      <w:sz w:val="20"/>
    </w:rPr>
  </w:style>
  <w:style w:type="paragraph" w:customStyle="1" w:styleId="SynopsisHead1">
    <w:name w:val="Synopsis Head 1"/>
    <w:basedOn w:val="Normal"/>
    <w:next w:val="SynopsisText"/>
    <w:rsid w:val="00E70771"/>
    <w:pPr>
      <w:keepNext/>
      <w:keepLines/>
      <w:spacing w:before="120" w:after="40" w:line="220" w:lineRule="exact"/>
      <w:ind w:left="72" w:right="72"/>
    </w:pPr>
    <w:rPr>
      <w:b/>
      <w:sz w:val="20"/>
      <w:u w:val="single"/>
    </w:rPr>
  </w:style>
  <w:style w:type="paragraph" w:customStyle="1" w:styleId="SynopsisHead2">
    <w:name w:val="Synopsis Head 2"/>
    <w:basedOn w:val="SynopsisHead1"/>
    <w:next w:val="SynopsisText"/>
    <w:rsid w:val="00E70771"/>
    <w:pPr>
      <w:spacing w:before="80"/>
    </w:pPr>
    <w:rPr>
      <w:u w:val="none"/>
    </w:rPr>
  </w:style>
  <w:style w:type="paragraph" w:customStyle="1" w:styleId="TableCell10Center">
    <w:name w:val="Table Cell 10 Center"/>
    <w:basedOn w:val="TableCell10Left"/>
    <w:link w:val="TableCell10CenterChar"/>
    <w:rsid w:val="00E70771"/>
    <w:pPr>
      <w:jc w:val="center"/>
    </w:pPr>
  </w:style>
  <w:style w:type="paragraph" w:customStyle="1" w:styleId="TableCell12Center">
    <w:name w:val="Table Cell 12 Center"/>
    <w:basedOn w:val="TableCell12Left"/>
    <w:rsid w:val="00E70771"/>
    <w:pPr>
      <w:jc w:val="center"/>
    </w:pPr>
  </w:style>
  <w:style w:type="paragraph" w:customStyle="1" w:styleId="TableofCNFigures">
    <w:name w:val="Table of CN Figures"/>
    <w:basedOn w:val="TableofFigures"/>
    <w:next w:val="Paragraph"/>
    <w:rsid w:val="00E70771"/>
    <w:pPr>
      <w:ind w:left="2716" w:right="1695" w:hanging="2716"/>
    </w:pPr>
  </w:style>
  <w:style w:type="paragraph" w:styleId="TableofFigures">
    <w:name w:val="table of figures"/>
    <w:basedOn w:val="Normal"/>
    <w:semiHidden/>
    <w:rsid w:val="00E70771"/>
    <w:pPr>
      <w:tabs>
        <w:tab w:val="right" w:leader="dot" w:pos="8640"/>
      </w:tabs>
      <w:ind w:left="1584" w:right="562" w:hanging="1584"/>
    </w:pPr>
  </w:style>
  <w:style w:type="paragraph" w:customStyle="1" w:styleId="TOC">
    <w:name w:val="TOC"/>
    <w:basedOn w:val="Normal"/>
    <w:next w:val="Normal"/>
    <w:rsid w:val="00E70771"/>
    <w:pPr>
      <w:keepNext/>
      <w:keepLines/>
      <w:tabs>
        <w:tab w:val="center" w:pos="4320"/>
        <w:tab w:val="right" w:pos="8640"/>
      </w:tabs>
      <w:spacing w:before="397" w:after="227" w:line="280" w:lineRule="exact"/>
    </w:pPr>
    <w:rPr>
      <w:b/>
    </w:rPr>
  </w:style>
  <w:style w:type="paragraph" w:customStyle="1" w:styleId="TOC1XHeadSub">
    <w:name w:val="TOC 1 XHeadSub"/>
    <w:basedOn w:val="TOC1"/>
    <w:rsid w:val="00E70771"/>
    <w:pPr>
      <w:ind w:left="1440" w:hanging="1440"/>
    </w:pPr>
    <w:rPr>
      <w:caps w:val="0"/>
    </w:rPr>
  </w:style>
  <w:style w:type="paragraph" w:customStyle="1" w:styleId="TOC2XHeadSub">
    <w:name w:val="TOC 2 XHeadSub"/>
    <w:basedOn w:val="TOC2"/>
    <w:rsid w:val="00E70771"/>
    <w:pPr>
      <w:ind w:left="360" w:firstLine="0"/>
    </w:pPr>
  </w:style>
  <w:style w:type="paragraph" w:customStyle="1" w:styleId="TOCHead">
    <w:name w:val="TOC Head"/>
    <w:basedOn w:val="TOC"/>
    <w:next w:val="Normal"/>
    <w:rsid w:val="00E70771"/>
    <w:pPr>
      <w:pageBreakBefore/>
    </w:pPr>
  </w:style>
  <w:style w:type="paragraph" w:customStyle="1" w:styleId="XHead">
    <w:name w:val="X Head"/>
    <w:basedOn w:val="Normal"/>
    <w:next w:val="Paragraph"/>
    <w:rsid w:val="00E70771"/>
    <w:pPr>
      <w:keepNext/>
      <w:tabs>
        <w:tab w:val="left" w:pos="1411"/>
      </w:tabs>
      <w:spacing w:after="160" w:line="320" w:lineRule="exact"/>
      <w:ind w:left="1411" w:hanging="1411"/>
      <w:outlineLvl w:val="0"/>
    </w:pPr>
    <w:rPr>
      <w:b/>
      <w:u w:val="single"/>
    </w:rPr>
  </w:style>
  <w:style w:type="paragraph" w:customStyle="1" w:styleId="XHead125">
    <w:name w:val="X Head 1.25"/>
    <w:basedOn w:val="Normal"/>
    <w:next w:val="Paragraph"/>
    <w:rsid w:val="00E70771"/>
    <w:pPr>
      <w:keepNext/>
      <w:tabs>
        <w:tab w:val="left" w:pos="1800"/>
      </w:tabs>
      <w:spacing w:after="160" w:line="320" w:lineRule="exact"/>
      <w:ind w:left="1800" w:hanging="1800"/>
      <w:outlineLvl w:val="0"/>
    </w:pPr>
    <w:rPr>
      <w:b/>
      <w:u w:val="single"/>
    </w:rPr>
  </w:style>
  <w:style w:type="paragraph" w:customStyle="1" w:styleId="XHead150">
    <w:name w:val="X Head 1.50"/>
    <w:basedOn w:val="Normal"/>
    <w:next w:val="Paragraph"/>
    <w:rsid w:val="00E70771"/>
    <w:pPr>
      <w:keepNext/>
      <w:tabs>
        <w:tab w:val="left" w:pos="2160"/>
      </w:tabs>
      <w:spacing w:after="160" w:line="320" w:lineRule="exact"/>
      <w:ind w:left="2160" w:hanging="2160"/>
      <w:outlineLvl w:val="0"/>
    </w:pPr>
    <w:rPr>
      <w:b/>
      <w:u w:val="single"/>
    </w:rPr>
  </w:style>
  <w:style w:type="paragraph" w:customStyle="1" w:styleId="XHead175">
    <w:name w:val="X Head 1.75"/>
    <w:basedOn w:val="Normal"/>
    <w:next w:val="Paragraph"/>
    <w:rsid w:val="00E70771"/>
    <w:pPr>
      <w:keepNext/>
      <w:tabs>
        <w:tab w:val="left" w:pos="2520"/>
      </w:tabs>
      <w:spacing w:after="160" w:line="320" w:lineRule="exact"/>
      <w:ind w:left="2520" w:hanging="2520"/>
      <w:outlineLvl w:val="0"/>
    </w:pPr>
    <w:rPr>
      <w:b/>
      <w:u w:val="single"/>
    </w:rPr>
  </w:style>
  <w:style w:type="paragraph" w:styleId="Caption">
    <w:name w:val="caption"/>
    <w:basedOn w:val="Normal"/>
    <w:next w:val="Normal"/>
    <w:qFormat/>
    <w:rsid w:val="00E70771"/>
    <w:rPr>
      <w:b/>
      <w:bCs/>
      <w:sz w:val="20"/>
      <w:szCs w:val="20"/>
    </w:rPr>
  </w:style>
  <w:style w:type="paragraph" w:customStyle="1" w:styleId="XHeadSub">
    <w:name w:val="XHeadSub"/>
    <w:basedOn w:val="Heading1NoNum"/>
    <w:next w:val="Paragraph"/>
    <w:rsid w:val="00E70771"/>
    <w:pPr>
      <w:spacing w:after="120" w:line="320" w:lineRule="exact"/>
      <w:ind w:left="1411" w:hanging="1411"/>
    </w:pPr>
    <w:rPr>
      <w:u w:val="none"/>
    </w:rPr>
  </w:style>
  <w:style w:type="paragraph" w:customStyle="1" w:styleId="xInstrux">
    <w:name w:val="xInstrux"/>
    <w:basedOn w:val="Normal"/>
    <w:link w:val="xInstruxChar"/>
    <w:rsid w:val="00E70771"/>
    <w:pPr>
      <w:spacing w:after="120" w:line="280" w:lineRule="exact"/>
    </w:pPr>
    <w:rPr>
      <w:rFonts w:eastAsia="Times New Roman"/>
      <w:b/>
      <w:color w:val="FF0000"/>
      <w:sz w:val="20"/>
      <w:szCs w:val="28"/>
      <w:lang w:eastAsia="ja-JP"/>
    </w:rPr>
  </w:style>
  <w:style w:type="character" w:customStyle="1" w:styleId="xInstruxChar">
    <w:name w:val="xInstrux Char"/>
    <w:link w:val="xInstrux"/>
    <w:rsid w:val="00FB50A5"/>
    <w:rPr>
      <w:rFonts w:ascii="Arial" w:eastAsia="Times New Roman" w:hAnsi="Arial"/>
      <w:b/>
      <w:color w:val="FF0000"/>
      <w:szCs w:val="28"/>
      <w:lang w:eastAsia="ja-JP"/>
    </w:rPr>
  </w:style>
  <w:style w:type="paragraph" w:styleId="TOC4">
    <w:name w:val="toc 4"/>
    <w:basedOn w:val="TOC3"/>
    <w:next w:val="Normal"/>
    <w:rsid w:val="00E70771"/>
    <w:pPr>
      <w:ind w:left="1080"/>
    </w:pPr>
  </w:style>
  <w:style w:type="paragraph" w:customStyle="1" w:styleId="HeadingAppFiTitle">
    <w:name w:val="Heading App FiTitle"/>
    <w:basedOn w:val="Normal"/>
    <w:next w:val="Paragraph"/>
    <w:rsid w:val="00E70771"/>
    <w:pPr>
      <w:keepNext/>
      <w:tabs>
        <w:tab w:val="left" w:pos="1584"/>
      </w:tabs>
      <w:spacing w:after="57" w:line="280" w:lineRule="exact"/>
      <w:ind w:left="1584" w:hanging="1584"/>
      <w:outlineLvl w:val="4"/>
    </w:pPr>
    <w:rPr>
      <w:b/>
      <w:color w:val="080808"/>
    </w:rPr>
  </w:style>
  <w:style w:type="paragraph" w:customStyle="1" w:styleId="HeadingAppPhTitle">
    <w:name w:val="Heading App PhTitle"/>
    <w:basedOn w:val="HeadingAppFiTitle"/>
    <w:next w:val="Paragraph"/>
    <w:rsid w:val="00E70771"/>
    <w:rPr>
      <w:color w:val="1C1C1C"/>
    </w:rPr>
  </w:style>
  <w:style w:type="paragraph" w:styleId="TOC5">
    <w:name w:val="toc 5"/>
    <w:basedOn w:val="TOC4"/>
    <w:next w:val="Normal"/>
    <w:semiHidden/>
    <w:rsid w:val="00E70771"/>
    <w:pPr>
      <w:ind w:left="1440"/>
    </w:pPr>
  </w:style>
  <w:style w:type="paragraph" w:styleId="TOC9">
    <w:name w:val="toc 9"/>
    <w:basedOn w:val="Normal"/>
    <w:next w:val="Normal"/>
    <w:autoRedefine/>
    <w:semiHidden/>
    <w:rsid w:val="00E70771"/>
    <w:pPr>
      <w:ind w:left="1920"/>
    </w:pPr>
  </w:style>
  <w:style w:type="paragraph" w:styleId="BalloonText">
    <w:name w:val="Balloon Text"/>
    <w:basedOn w:val="Normal"/>
    <w:semiHidden/>
    <w:rsid w:val="00FB7DD3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rsid w:val="00FB7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B7DD3"/>
    <w:rPr>
      <w:rFonts w:ascii="Times New Roman" w:eastAsia="Times New Roman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semiHidden/>
    <w:rsid w:val="00FB7DD3"/>
    <w:rPr>
      <w:b/>
      <w:bCs/>
    </w:rPr>
  </w:style>
  <w:style w:type="character" w:styleId="PageNumber">
    <w:name w:val="page number"/>
    <w:basedOn w:val="DefaultParagraphFont"/>
    <w:rsid w:val="00FB7DD3"/>
  </w:style>
  <w:style w:type="character" w:styleId="FollowedHyperlink">
    <w:name w:val="FollowedHyperlink"/>
    <w:rsid w:val="00FB7DD3"/>
    <w:rPr>
      <w:color w:val="800080"/>
      <w:u w:val="single"/>
    </w:rPr>
  </w:style>
  <w:style w:type="paragraph" w:styleId="Title">
    <w:name w:val="Title"/>
    <w:basedOn w:val="Normal"/>
    <w:qFormat/>
    <w:rsid w:val="00FB7DD3"/>
    <w:pPr>
      <w:jc w:val="center"/>
    </w:pPr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HeadingFigureFiTitle">
    <w:name w:val="Heading Figure FiTitle"/>
    <w:basedOn w:val="Normal"/>
    <w:next w:val="Paragraph"/>
    <w:rsid w:val="00E70771"/>
    <w:pPr>
      <w:keepNext/>
      <w:tabs>
        <w:tab w:val="left" w:pos="1152"/>
      </w:tabs>
      <w:spacing w:before="113" w:after="57" w:line="280" w:lineRule="exact"/>
      <w:ind w:left="1152" w:hanging="1152"/>
      <w:outlineLvl w:val="6"/>
    </w:pPr>
    <w:rPr>
      <w:b/>
    </w:rPr>
  </w:style>
  <w:style w:type="paragraph" w:customStyle="1" w:styleId="HeadingFigurePhTitle">
    <w:name w:val="Heading Figure PhTitle"/>
    <w:basedOn w:val="Normal"/>
    <w:next w:val="Paragraph"/>
    <w:rsid w:val="00E70771"/>
    <w:pPr>
      <w:keepNext/>
      <w:tabs>
        <w:tab w:val="left" w:pos="1152"/>
      </w:tabs>
      <w:spacing w:before="113" w:after="57" w:line="280" w:lineRule="exact"/>
      <w:ind w:left="1152" w:hanging="1152"/>
      <w:outlineLvl w:val="6"/>
    </w:pPr>
    <w:rPr>
      <w:b/>
    </w:rPr>
  </w:style>
  <w:style w:type="table" w:styleId="TableGrid">
    <w:name w:val="Table Grid"/>
    <w:basedOn w:val="TableNormal"/>
    <w:rsid w:val="00FB7DD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FB7DD3"/>
    <w:pPr>
      <w:ind w:left="720"/>
    </w:pPr>
    <w:rPr>
      <w:rFonts w:ascii="Times New Roman" w:eastAsia="Times New Roman" w:hAnsi="Times New Roman"/>
      <w:lang w:eastAsia="en-US"/>
    </w:rPr>
  </w:style>
  <w:style w:type="paragraph" w:customStyle="1" w:styleId="HeadingTableFiTitle">
    <w:name w:val="Heading Table FiTitle"/>
    <w:basedOn w:val="Normal"/>
    <w:next w:val="Paragraph"/>
    <w:rsid w:val="00E70771"/>
    <w:pPr>
      <w:keepNext/>
      <w:tabs>
        <w:tab w:val="left" w:pos="1152"/>
      </w:tabs>
      <w:spacing w:before="113" w:after="57" w:line="280" w:lineRule="exact"/>
      <w:ind w:left="1152" w:hanging="1152"/>
      <w:outlineLvl w:val="6"/>
    </w:pPr>
    <w:rPr>
      <w:b/>
      <w:color w:val="111111"/>
    </w:rPr>
  </w:style>
  <w:style w:type="paragraph" w:customStyle="1" w:styleId="Level1Centered">
    <w:name w:val="Level 1 Centered"/>
    <w:basedOn w:val="Normal"/>
    <w:link w:val="Level1CenteredChar"/>
    <w:rsid w:val="00FB50A5"/>
    <w:pPr>
      <w:keepNext/>
      <w:keepLines/>
      <w:spacing w:before="80" w:after="120" w:line="320" w:lineRule="exact"/>
      <w:jc w:val="center"/>
    </w:pPr>
    <w:rPr>
      <w:rFonts w:eastAsia="Times New Roman" w:cs="Arial"/>
      <w:b/>
      <w:lang w:eastAsia="en-US"/>
    </w:rPr>
  </w:style>
  <w:style w:type="character" w:customStyle="1" w:styleId="Level1CenteredChar">
    <w:name w:val="Level 1 Centered Char"/>
    <w:link w:val="Level1Centered"/>
    <w:rsid w:val="00FB50A5"/>
    <w:rPr>
      <w:rFonts w:ascii="Arial" w:hAnsi="Arial" w:cs="Arial"/>
      <w:b/>
      <w:sz w:val="24"/>
      <w:szCs w:val="24"/>
      <w:lang w:val="en-US" w:eastAsia="en-US" w:bidi="ar-SA"/>
    </w:rPr>
  </w:style>
  <w:style w:type="paragraph" w:customStyle="1" w:styleId="HeadingTablePhTitle">
    <w:name w:val="Heading Table PhTitle"/>
    <w:basedOn w:val="HeadingTableFiTitle"/>
    <w:next w:val="Paragraph"/>
    <w:rsid w:val="00E70771"/>
    <w:rPr>
      <w:color w:val="292929"/>
    </w:rPr>
  </w:style>
  <w:style w:type="paragraph" w:customStyle="1" w:styleId="TableCellLeft">
    <w:name w:val="Table Cell Left"/>
    <w:basedOn w:val="Paragraph"/>
    <w:rsid w:val="00FB50A5"/>
    <w:pPr>
      <w:keepNext/>
      <w:keepLines/>
      <w:spacing w:before="50" w:after="50" w:line="240" w:lineRule="exact"/>
    </w:pPr>
    <w:rPr>
      <w:rFonts w:eastAsia="Times New Roman"/>
      <w:sz w:val="20"/>
      <w:szCs w:val="20"/>
      <w:lang w:eastAsia="en-US"/>
    </w:rPr>
  </w:style>
  <w:style w:type="paragraph" w:styleId="ListParagraph">
    <w:name w:val="List Paragraph"/>
    <w:basedOn w:val="Paragraph"/>
    <w:next w:val="Normal"/>
    <w:uiPriority w:val="34"/>
    <w:qFormat/>
    <w:rsid w:val="00FB50A5"/>
    <w:pPr>
      <w:keepNext/>
      <w:spacing w:after="120" w:line="360" w:lineRule="exact"/>
    </w:pPr>
    <w:rPr>
      <w:rFonts w:eastAsia="Times New Roman"/>
      <w:szCs w:val="20"/>
      <w:lang w:eastAsia="en-US"/>
    </w:rPr>
  </w:style>
  <w:style w:type="paragraph" w:customStyle="1" w:styleId="Level-Q">
    <w:name w:val="Level-Q"/>
    <w:basedOn w:val="Normal"/>
    <w:rsid w:val="00FB50A5"/>
    <w:pPr>
      <w:keepNext/>
      <w:spacing w:before="80" w:after="120" w:line="320" w:lineRule="exact"/>
      <w:ind w:left="720" w:hanging="720"/>
    </w:pPr>
    <w:rPr>
      <w:rFonts w:eastAsia="Times New Roman"/>
      <w:b/>
      <w:bCs/>
      <w:sz w:val="28"/>
      <w:szCs w:val="20"/>
      <w:lang w:eastAsia="en-US"/>
    </w:rPr>
  </w:style>
  <w:style w:type="paragraph" w:styleId="FootnoteText">
    <w:name w:val="footnote text"/>
    <w:basedOn w:val="Normal"/>
    <w:semiHidden/>
    <w:rsid w:val="00826BC9"/>
    <w:rPr>
      <w:sz w:val="20"/>
      <w:szCs w:val="20"/>
    </w:rPr>
  </w:style>
  <w:style w:type="character" w:styleId="FootnoteReference">
    <w:name w:val="footnote reference"/>
    <w:semiHidden/>
    <w:rsid w:val="00826BC9"/>
    <w:rPr>
      <w:vertAlign w:val="superscript"/>
    </w:rPr>
  </w:style>
  <w:style w:type="paragraph" w:customStyle="1" w:styleId="TextTi12">
    <w:name w:val="Text:Ti12"/>
    <w:basedOn w:val="Normal"/>
    <w:link w:val="TextTi12Char"/>
    <w:rsid w:val="00417466"/>
    <w:pPr>
      <w:spacing w:after="170" w:line="280" w:lineRule="atLeast"/>
      <w:jc w:val="both"/>
    </w:pPr>
    <w:rPr>
      <w:rFonts w:ascii="Times New Roman" w:eastAsia="Times New Roman" w:hAnsi="Times New Roman"/>
      <w:szCs w:val="20"/>
      <w:lang w:eastAsia="de-DE"/>
    </w:rPr>
  </w:style>
  <w:style w:type="character" w:customStyle="1" w:styleId="TextTi12Char">
    <w:name w:val="Text:Ti12 Char"/>
    <w:link w:val="TextTi12"/>
    <w:rsid w:val="00417466"/>
    <w:rPr>
      <w:sz w:val="24"/>
      <w:lang w:val="en-US" w:eastAsia="de-DE" w:bidi="ar-SA"/>
    </w:rPr>
  </w:style>
  <w:style w:type="paragraph" w:customStyle="1" w:styleId="Text">
    <w:name w:val="Text"/>
    <w:basedOn w:val="Normal"/>
    <w:rsid w:val="00C406D4"/>
    <w:pPr>
      <w:spacing w:before="80" w:after="160" w:line="360" w:lineRule="exact"/>
    </w:pPr>
    <w:rPr>
      <w:rFonts w:eastAsia="Times New Roman"/>
      <w:szCs w:val="20"/>
      <w:lang w:eastAsia="en-US"/>
    </w:rPr>
  </w:style>
  <w:style w:type="paragraph" w:customStyle="1" w:styleId="ListBulletSub">
    <w:name w:val="List Bullet Sub"/>
    <w:basedOn w:val="ListBullet"/>
    <w:rsid w:val="00C970B1"/>
    <w:pPr>
      <w:numPr>
        <w:numId w:val="0"/>
      </w:numPr>
      <w:tabs>
        <w:tab w:val="left" w:pos="432"/>
      </w:tabs>
      <w:spacing w:after="140" w:line="300" w:lineRule="exact"/>
      <w:ind w:left="720"/>
    </w:pPr>
    <w:rPr>
      <w:rFonts w:eastAsia="Times New Roman"/>
      <w:sz w:val="24"/>
      <w:lang w:eastAsia="en-US"/>
    </w:rPr>
  </w:style>
  <w:style w:type="character" w:customStyle="1" w:styleId="BodyTextIndentChar">
    <w:name w:val="Body Text Indent Char"/>
    <w:link w:val="BodyTextIndent"/>
    <w:rsid w:val="00194E33"/>
    <w:rPr>
      <w:rFonts w:eastAsia="Times New Roman"/>
      <w:sz w:val="24"/>
      <w:szCs w:val="24"/>
    </w:rPr>
  </w:style>
  <w:style w:type="paragraph" w:customStyle="1" w:styleId="Level2">
    <w:name w:val="Level 2"/>
    <w:basedOn w:val="Paragraph"/>
    <w:next w:val="Paragraph"/>
    <w:rsid w:val="00A348A3"/>
    <w:pPr>
      <w:keepNext/>
      <w:keepLines/>
      <w:tabs>
        <w:tab w:val="left" w:pos="0"/>
        <w:tab w:val="left" w:pos="720"/>
      </w:tabs>
      <w:spacing w:before="60" w:after="120" w:line="320" w:lineRule="exact"/>
      <w:ind w:left="720" w:hanging="720"/>
    </w:pPr>
    <w:rPr>
      <w:rFonts w:eastAsia="Times New Roman" w:cs="Arial"/>
      <w:b/>
      <w:caps/>
      <w:sz w:val="24"/>
      <w:szCs w:val="20"/>
      <w:lang w:eastAsia="en-US"/>
    </w:rPr>
  </w:style>
  <w:style w:type="paragraph" w:styleId="Revision">
    <w:name w:val="Revision"/>
    <w:hidden/>
    <w:uiPriority w:val="99"/>
    <w:semiHidden/>
    <w:rsid w:val="005E1156"/>
    <w:rPr>
      <w:rFonts w:ascii="Arial" w:hAnsi="Arial"/>
      <w:sz w:val="24"/>
      <w:szCs w:val="24"/>
      <w:lang w:eastAsia="zh-CN"/>
    </w:rPr>
  </w:style>
  <w:style w:type="character" w:customStyle="1" w:styleId="AppTitleChar">
    <w:name w:val="App Title Char"/>
    <w:link w:val="AppTitle"/>
    <w:rsid w:val="003B561A"/>
    <w:rPr>
      <w:rFonts w:ascii="Arial" w:hAnsi="Arial"/>
      <w:b/>
      <w:sz w:val="28"/>
      <w:szCs w:val="24"/>
      <w:lang w:eastAsia="zh-CN"/>
    </w:rPr>
  </w:style>
  <w:style w:type="character" w:customStyle="1" w:styleId="CommentTextChar">
    <w:name w:val="Comment Text Char"/>
    <w:link w:val="CommentText"/>
    <w:uiPriority w:val="99"/>
    <w:rsid w:val="00EF296B"/>
    <w:rPr>
      <w:rFonts w:eastAsia="Times New Roman"/>
    </w:rPr>
  </w:style>
  <w:style w:type="paragraph" w:customStyle="1" w:styleId="Greeninstructionpara">
    <w:name w:val="Green instruction para"/>
    <w:basedOn w:val="Normal"/>
    <w:link w:val="GreeninstructionparaChar"/>
    <w:qFormat/>
    <w:rsid w:val="00353974"/>
    <w:pPr>
      <w:spacing w:after="120" w:line="280" w:lineRule="exact"/>
    </w:pPr>
    <w:rPr>
      <w:b/>
      <w:i/>
      <w:color w:val="008000"/>
      <w:sz w:val="20"/>
      <w:szCs w:val="20"/>
    </w:rPr>
  </w:style>
  <w:style w:type="character" w:customStyle="1" w:styleId="GreeninstructionparaChar">
    <w:name w:val="Green instruction para Char"/>
    <w:link w:val="Greeninstructionpara"/>
    <w:rsid w:val="00353974"/>
    <w:rPr>
      <w:rFonts w:ascii="Arial" w:hAnsi="Arial"/>
      <w:b/>
      <w:i/>
      <w:color w:val="008000"/>
      <w:lang w:eastAsia="zh-CN"/>
    </w:rPr>
  </w:style>
  <w:style w:type="character" w:customStyle="1" w:styleId="Greentextembedded">
    <w:name w:val="Green text embedded"/>
    <w:qFormat/>
    <w:rsid w:val="008267C5"/>
    <w:rPr>
      <w:rFonts w:ascii="Arial" w:hAnsi="Arial"/>
      <w:b/>
      <w:i/>
      <w:color w:val="008000"/>
      <w:sz w:val="20"/>
      <w:u w:val="none"/>
      <w:lang w:eastAsia="zh-CN"/>
    </w:rPr>
  </w:style>
  <w:style w:type="paragraph" w:customStyle="1" w:styleId="Redinstructions">
    <w:name w:val="Red instructions"/>
    <w:basedOn w:val="Greeninstructionpara"/>
    <w:link w:val="RedinstructionsChar"/>
    <w:qFormat/>
    <w:rsid w:val="00F176FC"/>
    <w:pPr>
      <w:ind w:left="450" w:hanging="450"/>
    </w:pPr>
    <w:rPr>
      <w:b w:val="0"/>
      <w:i w:val="0"/>
      <w:color w:val="FF0000"/>
      <w:sz w:val="22"/>
    </w:rPr>
  </w:style>
  <w:style w:type="character" w:customStyle="1" w:styleId="RedinstructionsChar">
    <w:name w:val="Red instructions Char"/>
    <w:link w:val="Redinstructions"/>
    <w:rsid w:val="00F176FC"/>
    <w:rPr>
      <w:rFonts w:ascii="Arial" w:hAnsi="Arial"/>
      <w:color w:val="FF0000"/>
      <w:sz w:val="22"/>
      <w:lang w:eastAsia="zh-CN"/>
    </w:rPr>
  </w:style>
  <w:style w:type="character" w:customStyle="1" w:styleId="Heading3Char">
    <w:name w:val="Heading 3 Char"/>
    <w:aliases w:val="PDP Heading 3 Char,Titre 31 Char"/>
    <w:link w:val="Heading3"/>
    <w:rsid w:val="00EA5769"/>
    <w:rPr>
      <w:rFonts w:ascii="Arial" w:hAnsi="Arial" w:cs="Arial"/>
      <w:b/>
      <w:bCs/>
      <w:iCs/>
      <w:kern w:val="32"/>
      <w:sz w:val="24"/>
      <w:szCs w:val="26"/>
      <w:u w:val="single"/>
      <w:lang w:eastAsia="zh-CN"/>
    </w:rPr>
  </w:style>
  <w:style w:type="character" w:customStyle="1" w:styleId="Greenheadingembedded">
    <w:name w:val="Green heading embedded"/>
    <w:qFormat/>
    <w:rsid w:val="00637E92"/>
    <w:rPr>
      <w:rFonts w:ascii="Arial" w:hAnsi="Arial"/>
      <w:b w:val="0"/>
      <w:i/>
      <w:color w:val="008000"/>
      <w:sz w:val="20"/>
      <w:u w:val="none"/>
      <w:lang w:eastAsia="zh-CN"/>
    </w:rPr>
  </w:style>
  <w:style w:type="paragraph" w:customStyle="1" w:styleId="Greenoptiontext">
    <w:name w:val="Green option text"/>
    <w:basedOn w:val="Normal"/>
    <w:link w:val="GreenoptiontextChar"/>
    <w:qFormat/>
    <w:rsid w:val="00637E92"/>
    <w:pPr>
      <w:spacing w:after="100" w:line="240" w:lineRule="exact"/>
      <w:ind w:left="720"/>
    </w:pPr>
    <w:rPr>
      <w:b/>
      <w:i/>
      <w:color w:val="008000"/>
      <w:sz w:val="20"/>
      <w:szCs w:val="20"/>
    </w:rPr>
  </w:style>
  <w:style w:type="character" w:customStyle="1" w:styleId="GreenoptiontextChar">
    <w:name w:val="Green option text Char"/>
    <w:link w:val="Greenoptiontext"/>
    <w:rsid w:val="00637E92"/>
    <w:rPr>
      <w:rFonts w:ascii="Arial" w:hAnsi="Arial"/>
      <w:b/>
      <w:i/>
      <w:color w:val="008000"/>
      <w:lang w:eastAsia="zh-CN"/>
    </w:rPr>
  </w:style>
  <w:style w:type="paragraph" w:customStyle="1" w:styleId="Default">
    <w:name w:val="Default"/>
    <w:uiPriority w:val="99"/>
    <w:rsid w:val="008326D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660F36"/>
  </w:style>
  <w:style w:type="character" w:customStyle="1" w:styleId="ListTextChar">
    <w:name w:val="List Text Char"/>
    <w:link w:val="ListText"/>
    <w:rsid w:val="002F1F21"/>
    <w:rPr>
      <w:rFonts w:ascii="Arial" w:hAnsi="Arial"/>
      <w:sz w:val="22"/>
      <w:szCs w:val="24"/>
      <w:lang w:eastAsia="zh-CN"/>
    </w:rPr>
  </w:style>
  <w:style w:type="paragraph" w:customStyle="1" w:styleId="Greenbulletinstructions">
    <w:name w:val="Green bullet instructions"/>
    <w:basedOn w:val="Greeninstructionpara"/>
    <w:link w:val="GreenbulletinstructionsChar"/>
    <w:qFormat/>
    <w:rsid w:val="00310654"/>
    <w:pPr>
      <w:numPr>
        <w:numId w:val="7"/>
      </w:numPr>
      <w:spacing w:line="240" w:lineRule="exact"/>
    </w:pPr>
  </w:style>
  <w:style w:type="character" w:customStyle="1" w:styleId="GreenbulletinstructionsChar">
    <w:name w:val="Green bullet instructions Char"/>
    <w:basedOn w:val="GreeninstructionparaChar"/>
    <w:link w:val="Greenbulletinstructions"/>
    <w:rsid w:val="00310654"/>
    <w:rPr>
      <w:rFonts w:ascii="Arial" w:hAnsi="Arial"/>
      <w:b/>
      <w:i/>
      <w:color w:val="008000"/>
      <w:lang w:eastAsia="zh-CN"/>
    </w:rPr>
  </w:style>
  <w:style w:type="character" w:customStyle="1" w:styleId="TableCell10LeftChar">
    <w:name w:val="Table Cell 10 Left Char"/>
    <w:link w:val="TableCell10Left"/>
    <w:locked/>
    <w:rsid w:val="00AE2638"/>
    <w:rPr>
      <w:rFonts w:ascii="Arial" w:hAnsi="Arial"/>
      <w:szCs w:val="24"/>
      <w:lang w:eastAsia="zh-CN"/>
    </w:rPr>
  </w:style>
  <w:style w:type="character" w:customStyle="1" w:styleId="TableCell10CenterChar">
    <w:name w:val="Table Cell 10 Center Char"/>
    <w:link w:val="TableCell10Center"/>
    <w:locked/>
    <w:rsid w:val="00AE2638"/>
    <w:rPr>
      <w:rFonts w:ascii="Arial" w:hAnsi="Arial"/>
      <w:szCs w:val="24"/>
      <w:lang w:eastAsia="zh-CN"/>
    </w:rPr>
  </w:style>
  <w:style w:type="paragraph" w:customStyle="1" w:styleId="TableCell11Center">
    <w:name w:val="Table Cell 11 Center"/>
    <w:basedOn w:val="Normal"/>
    <w:rsid w:val="00E52A53"/>
    <w:pPr>
      <w:keepNext/>
      <w:keepLines/>
      <w:spacing w:before="50" w:after="50" w:line="240" w:lineRule="exact"/>
      <w:jc w:val="center"/>
    </w:pPr>
    <w:rPr>
      <w:sz w:val="22"/>
    </w:rPr>
  </w:style>
  <w:style w:type="paragraph" w:customStyle="1" w:styleId="TableCell11Left">
    <w:name w:val="Table Cell 11 Left"/>
    <w:basedOn w:val="Normal"/>
    <w:rsid w:val="00E52A53"/>
    <w:pPr>
      <w:keepNext/>
      <w:keepLines/>
      <w:spacing w:before="50" w:after="50" w:line="240" w:lineRule="exact"/>
    </w:pPr>
    <w:rPr>
      <w:sz w:val="22"/>
    </w:rPr>
  </w:style>
  <w:style w:type="character" w:customStyle="1" w:styleId="TabFigFooterChar">
    <w:name w:val="TabFig Footer Char"/>
    <w:link w:val="TabFigFooter"/>
    <w:locked/>
    <w:rsid w:val="00C87A06"/>
    <w:rPr>
      <w:rFonts w:ascii="Arial" w:hAnsi="Arial"/>
      <w:szCs w:val="24"/>
      <w:lang w:eastAsia="zh-CN"/>
    </w:rPr>
  </w:style>
  <w:style w:type="character" w:customStyle="1" w:styleId="gmail-msoins">
    <w:name w:val="gmail-msoins"/>
    <w:basedOn w:val="DefaultParagraphFont"/>
    <w:rsid w:val="00AD2BBF"/>
  </w:style>
  <w:style w:type="paragraph" w:styleId="NormalWeb">
    <w:name w:val="Normal (Web)"/>
    <w:basedOn w:val="Normal"/>
    <w:uiPriority w:val="99"/>
    <w:semiHidden/>
    <w:unhideWhenUsed/>
    <w:rsid w:val="009236D4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05CE1"/>
    <w:rPr>
      <w:rFonts w:ascii="Arial" w:hAnsi="Arial"/>
      <w:b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05CE1"/>
    <w:rPr>
      <w:rFonts w:ascii="Arial" w:hAnsi="Arial"/>
      <w:szCs w:val="24"/>
      <w:lang w:eastAsia="zh-CN"/>
    </w:rPr>
  </w:style>
  <w:style w:type="table" w:customStyle="1" w:styleId="TableGrid0">
    <w:name w:val="Table Grid_0"/>
    <w:basedOn w:val="TableNormal"/>
    <w:uiPriority w:val="39"/>
    <w:rsid w:val="00806FF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ustomXml" Target="../customXml/item7.xml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customXml" Target="../customXml/item6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!\CTD_Basic_10H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Policy Auditing</Name>
    <Synchronization>Synchronous</Synchronization>
    <Type>10001</Type>
    <SequenceNumber>1100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Version=15.0.0.0, Culture=neutral, PublicKeyToken=71e9bce111e9429c</Assembly>
    <Class>Microsoft.Office.RecordsManagement.Internal.AuditHandler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lassification xmlns="6ac1614c-1f4e-4327-a462-15902637fa4f">Convenience</Document_x0020_Classification>
    <_dlc_ExpireDateSaved xmlns="http://schemas.microsoft.com/sharepoint/v3" xsi:nil="true"/>
    <TaxCatchAll xmlns="6ac1614c-1f4e-4327-a462-15902637fa4f"/>
    <_dlc_ExpireDate xmlns="http://schemas.microsoft.com/sharepoint/v3">2022-02-18T01:45:37+00:00</_dlc_ExpireDate>
    <Document_x0020_Expiration_x0020_Date xmlns="6ac1614c-1f4e-4327-a462-15902637fa4f">2022-02-18T01:45:42+00:00</Document_x0020_Expiration_x0020_Date>
    <b86dd3650c7d4bd2b2f21bed93a9ccea xmlns="6ac1614c-1f4e-4327-a462-15902637fa4f">
      <Terms xmlns="http://schemas.microsoft.com/office/infopath/2007/PartnerControls"/>
    </b86dd3650c7d4bd2b2f21bed93a9ccea>
    <Publishing_x0020_Status xmlns="6ac1614c-1f4e-4327-a462-15902637fa4f">Published</Publishing_x0020_Status>
  </documentManagement>
</p:properties>
</file>

<file path=customXml/item4.xml><?xml version="1.0" encoding="utf-8"?>
<?mso-contentType ?>
<SharedContentType xmlns="Microsoft.SharePoint.Taxonomy.ContentTypeSync" SourceId="7d495d76-2fd8-4527-b8e7-11dba9a93a8d" ContentTypeId="0x010100156697D7606DAF43B1F60067D7D4C961" PreviousValue="true"/>
</file>

<file path=customXml/item5.xml><?xml version="1.0" encoding="utf-8"?>
<?mso-contentType ?>
<p:Policy xmlns:p="office.server.policy" id="" local="true">
  <p:Name>gRED-Document</p:Name>
  <p:Description/>
  <p:Statement/>
  <p:PolicyItems>
    <p:PolicyItem featureId="Microsoft.Office.RecordsManagement.PolicyFeatures.Expiration" staticId="0x010100156697D7606DAF43B1F60067D7D4C961|1122105880" UniqueId="06952837-454b-4faf-ab99-142b5b6e596f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0</number>
                  <property>Document_x0020_Expiration_x0020_Date</property>
                  <propertyId>a92e4f87-f4dd-42fb-8bc2-7d14a5b3321a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  <p:PolicyItem featureId="Microsoft.Office.RecordsManagement.PolicyFeatures.PolicyAudit" staticId="0x010100156697D7606DAF43B1F60067D7D4C961|1665009279" UniqueId="aa0af752-edd4-4cec-957f-ba724bd349d5">
      <p:Name>Auditing</p:Name>
      <p:Description>Audits user actions on documents and list items to the Audit Log.</p:Description>
      <p:CustomData>
        <Audit>
          <DeleteRestore/>
        </Audit>
      </p:CustomData>
    </p:PolicyItem>
  </p:PolicyItems>
</p:Policy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gRED-Document" ma:contentTypeID="0x010100156697D7606DAF43B1F60067D7D4C96100908147657B32534EA0EDD475F052B4C7" ma:contentTypeVersion="129" ma:contentTypeDescription="gRED ClinOps Base Document Type" ma:contentTypeScope="" ma:versionID="953196308bbd73b01e2ad9a7521cc14e">
  <xsd:schema xmlns:xsd="http://www.w3.org/2001/XMLSchema" xmlns:xs="http://www.w3.org/2001/XMLSchema" xmlns:p="http://schemas.microsoft.com/office/2006/metadata/properties" xmlns:ns1="http://schemas.microsoft.com/sharepoint/v3" xmlns:ns2="6ac1614c-1f4e-4327-a462-15902637fa4f" targetNamespace="http://schemas.microsoft.com/office/2006/metadata/properties" ma:root="true" ma:fieldsID="8b448a5917e03a2722ce39516352ea6d" ns1:_="" ns2:_="">
    <xsd:import namespace="http://schemas.microsoft.com/sharepoint/v3"/>
    <xsd:import namespace="6ac1614c-1f4e-4327-a462-15902637fa4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Document_x0020_Classification" minOccurs="0"/>
                <xsd:element ref="ns2:Document_x0020_Expiration_x0020_Date" minOccurs="0"/>
                <xsd:element ref="ns2:b86dd3650c7d4bd2b2f21bed93a9ccea" minOccurs="0"/>
                <xsd:element ref="ns1:_dlc_Exempt" minOccurs="0"/>
                <xsd:element ref="ns1:_dlc_ExpireDateSaved" minOccurs="0"/>
                <xsd:element ref="ns1:_dlc_ExpireDate" minOccurs="0"/>
                <xsd:element ref="ns2:Publishing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4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5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6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1614c-1f4e-4327-a462-15902637fa4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37a05ed3-16e1-48d2-9261-3ccedff8a7ef}" ma:internalName="TaxCatchAll" ma:showField="CatchAllData" ma:web="18c65f44-5a50-49eb-8040-0aeaa7bea5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37a05ed3-16e1-48d2-9261-3ccedff8a7ef}" ma:internalName="TaxCatchAllLabel" ma:readOnly="true" ma:showField="CatchAllDataLabel" ma:web="18c65f44-5a50-49eb-8040-0aeaa7bea5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Classification" ma:index="10" nillable="true" ma:displayName="Document Classification" ma:default="Convenience" ma:format="Dropdown" ma:internalName="Document_x0020_Classification" ma:readOnly="false">
      <xsd:simpleType>
        <xsd:restriction base="dms:Choice">
          <xsd:enumeration value="Convenience"/>
          <xsd:enumeration value="Official"/>
        </xsd:restriction>
      </xsd:simpleType>
    </xsd:element>
    <xsd:element name="Document_x0020_Expiration_x0020_Date" ma:index="11" nillable="true" ma:displayName="Document Expiration Date" ma:format="DateOnly" ma:internalName="Document_x0020_Expiration_x0020_Date" ma:readOnly="false">
      <xsd:simpleType>
        <xsd:restriction base="dms:DateTime"/>
      </xsd:simpleType>
    </xsd:element>
    <xsd:element name="b86dd3650c7d4bd2b2f21bed93a9ccea" ma:index="12" nillable="true" ma:taxonomy="true" ma:internalName="b86dd3650c7d4bd2b2f21bed93a9ccea" ma:taxonomyFieldName="gRED_x0020_Role" ma:displayName="Function-Role" ma:fieldId="{b86dd365-0c7d-4bd2-b2f2-1bed93a9ccea}" ma:taxonomyMulti="true" ma:sspId="7d495d76-2fd8-4527-b8e7-11dba9a93a8d" ma:termSetId="0592a996-72e5-4c00-86c7-d063821662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ublishing_x0020_Status" ma:index="17" nillable="true" ma:displayName="Publishing Status" ma:default="Not Published" ma:format="Dropdown" ma:internalName="Publishing_x0020_Status" ma:readOnly="false">
      <xsd:simpleType>
        <xsd:restriction base="dms:Choice">
          <xsd:enumeration value="Published"/>
          <xsd:enumeration value="Not Publish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F1CEA-5948-4738-A912-365EBB262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4657C4-CFFD-4861-8534-1A5BBF25EE1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08F8A1-3699-4147-9E31-8A48CFEF2697}">
  <ds:schemaRefs>
    <ds:schemaRef ds:uri="http://schemas.microsoft.com/office/2006/metadata/properties"/>
    <ds:schemaRef ds:uri="http://schemas.microsoft.com/office/infopath/2007/PartnerControls"/>
    <ds:schemaRef ds:uri="6ac1614c-1f4e-4327-a462-15902637fa4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B633B89-AEF1-444E-8305-6BAAF0D5AD0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625BB3A-6478-43D3-BFA0-0CA5E8913B60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5DA7BEFB-C2B1-4E2D-9ACB-350961BA9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ac1614c-1f4e-4327-a462-15902637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B21BE0B8-CA19-4E30-A471-CAE5AA87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CTD_Basic_10H.dot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 Informed Consent Form</vt:lpstr>
    </vt:vector>
  </TitlesOfParts>
  <Company>F. Hoffmann-La Roche, Ltd.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 Informed Consent Form</dc:title>
  <dc:subject>Global Dossier Model Document</dc:subject>
  <dc:creator>RAPID Global Dossier Template Team</dc:creator>
  <cp:lastModifiedBy>Kloc, Wojciech {FISV~Warsaw}</cp:lastModifiedBy>
  <cp:revision>4</cp:revision>
  <cp:lastPrinted>2019-05-08T09:29:00Z</cp:lastPrinted>
  <dcterms:created xsi:type="dcterms:W3CDTF">2020-01-29T08:22:00Z</dcterms:created>
  <dcterms:modified xsi:type="dcterms:W3CDTF">2020-01-30T07:03:00Z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1.4</vt:lpwstr>
  </property>
</Properties>
</file>