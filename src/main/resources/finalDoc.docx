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50DCCD" w14:textId="4B2189F8" w:rsidR="00CA0832" w:rsidRDefault="00CA0832" w:rsidP="00CA0832">
      <w:pPr>
        <w:pStyle w:val="Heading2NoNum"/>
      </w:pPr>
      <w:r w:rsidRPr="006A2A16">
        <w:t>2.1</w:t>
      </w:r>
      <w:r w:rsidR="00B15B62">
        <w:tab/>
      </w:r>
      <w:r w:rsidR="002B0ECB">
        <w:t>Some identified</w:t>
      </w:r>
      <w:r w:rsidRPr="006A2A16">
        <w:t xml:space="preserve"> Risks</w:t>
      </w:r>
    </w:p>
    <w:p w14:paraId="31D752DC" w14:textId="0782F189" w:rsidR="00CA0832" w:rsidRDefault="00CA0832" w:rsidP="00AF676A">
      <w:pPr>
        <w:pStyle w:val="Paragraph"/>
        <w:rPr>
          <w:rFonts w:cs="Arial"/>
        </w:rPr>
      </w:pPr>
    </w:p>
    <w:p w14:paraId="4578DB80" w14:textId="50356527" w:rsidR="00CA0832" w:rsidRDefault="005503F7" w:rsidP="005503F7">
      <w:pPr>
        <w:pStyle w:val="Paragraph"/>
        <w:rPr>
          <w:rFonts w:cs="Arial"/>
        </w:rPr>
      </w:pPr>
      <w:r>
        <w:rPr>
          <w:rFonts w:cs="Arial"/>
        </w:rPr>
        <w:t>{</w:t>
      </w:r>
      <w:r w:rsidR="00E22528">
        <w:rPr>
          <w:rFonts w:cs="Arial"/>
        </w:rPr>
        <w:t>innerDoc1_placeholder</w:t>
      </w:r>
      <w:r>
        <w:rPr>
          <w:rFonts w:cs="Arial"/>
        </w:rPr>
        <w:t>}</w:t>
      </w:r>
      <w:bookmarkStart w:id="0" w:name="_GoBack"/>
      <w:bookmarkEnd w:id="0"/>
    </w:p>
    <w:sectPr w:rsidR="00CA0832" w:rsidSect="00E3093F">
      <w:footerReference w:type="default" r:id="rId14"/>
      <w:footnotePr>
        <w:numFmt w:val="chicago"/>
      </w:footnotePr>
      <w:pgSz w:w="11906" w:h="16838" w:code="9"/>
      <w:pgMar w:top="1368" w:right="1440" w:bottom="1411" w:left="1418" w:header="533" w:footer="85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EE2209" w14:textId="77777777" w:rsidR="00D36E47" w:rsidRDefault="00D36E47">
      <w:r>
        <w:separator/>
      </w:r>
    </w:p>
  </w:endnote>
  <w:endnote w:type="continuationSeparator" w:id="0">
    <w:p w14:paraId="2FCA74C5" w14:textId="77777777" w:rsidR="00D36E47" w:rsidRDefault="00D36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8EDBB3" w14:textId="2F39EC17" w:rsidR="009236D4" w:rsidRDefault="009236D4" w:rsidP="00A05CE1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27B886" w14:textId="77777777" w:rsidR="00D36E47" w:rsidRDefault="00D36E47">
      <w:r>
        <w:separator/>
      </w:r>
    </w:p>
  </w:footnote>
  <w:footnote w:type="continuationSeparator" w:id="0">
    <w:p w14:paraId="2D18B886" w14:textId="77777777" w:rsidR="00D36E47" w:rsidRDefault="00D36E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B1C065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6508EE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426C5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54A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BDEB0F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FC44F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0F860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9D8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169FE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76C5344"/>
    <w:lvl w:ilvl="0">
      <w:start w:val="1"/>
      <w:numFmt w:val="bullet"/>
      <w:pStyle w:val="SynopsisBullet"/>
      <w:lvlText w:val=""/>
      <w:lvlJc w:val="left"/>
      <w:pPr>
        <w:tabs>
          <w:tab w:val="num" w:pos="432"/>
        </w:tabs>
        <w:ind w:left="432" w:hanging="331"/>
      </w:pPr>
      <w:rPr>
        <w:rFonts w:ascii="Symbol" w:hAnsi="Symbol" w:hint="default"/>
      </w:rPr>
    </w:lvl>
  </w:abstractNum>
  <w:abstractNum w:abstractNumId="10" w15:restartNumberingAfterBreak="0">
    <w:nsid w:val="02BE53DE"/>
    <w:multiLevelType w:val="hybridMultilevel"/>
    <w:tmpl w:val="C848FB64"/>
    <w:lvl w:ilvl="0" w:tplc="BCC8ED2E">
      <w:start w:val="1"/>
      <w:numFmt w:val="bullet"/>
      <w:pStyle w:val="Greenbulletinstruction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701CCF"/>
    <w:multiLevelType w:val="hybridMultilevel"/>
    <w:tmpl w:val="7F3ED994"/>
    <w:lvl w:ilvl="0" w:tplc="966E7F6A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F97D4D"/>
    <w:multiLevelType w:val="hybridMultilevel"/>
    <w:tmpl w:val="A05C6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B909BE"/>
    <w:multiLevelType w:val="hybridMultilevel"/>
    <w:tmpl w:val="110A18BE"/>
    <w:lvl w:ilvl="0" w:tplc="AC525428">
      <w:start w:val="1"/>
      <w:numFmt w:val="bullet"/>
      <w:pStyle w:val="ListDash"/>
      <w:lvlText w:val="–"/>
      <w:lvlJc w:val="left"/>
      <w:pPr>
        <w:tabs>
          <w:tab w:val="num" w:pos="864"/>
        </w:tabs>
        <w:ind w:left="864" w:hanging="432"/>
      </w:pPr>
      <w:rPr>
        <w:rFonts w:ascii="Times New Roman" w:hAnsi="Times New Roman" w:cs="Times New Roman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14" w15:restartNumberingAfterBreak="0">
    <w:nsid w:val="1717051D"/>
    <w:multiLevelType w:val="hybridMultilevel"/>
    <w:tmpl w:val="B5AAD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83025A"/>
    <w:multiLevelType w:val="hybridMultilevel"/>
    <w:tmpl w:val="CCB0F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3A34F0"/>
    <w:multiLevelType w:val="hybridMultilevel"/>
    <w:tmpl w:val="1DDE3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D7316F"/>
    <w:multiLevelType w:val="hybridMultilevel"/>
    <w:tmpl w:val="5BD43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CC6353"/>
    <w:multiLevelType w:val="hybridMultilevel"/>
    <w:tmpl w:val="847E70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39010CD"/>
    <w:multiLevelType w:val="hybridMultilevel"/>
    <w:tmpl w:val="6BC4CC48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DAB2F46"/>
    <w:multiLevelType w:val="hybridMultilevel"/>
    <w:tmpl w:val="7A6C0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5F1C33"/>
    <w:multiLevelType w:val="hybridMultilevel"/>
    <w:tmpl w:val="F686F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E36FBE"/>
    <w:multiLevelType w:val="hybridMultilevel"/>
    <w:tmpl w:val="09741988"/>
    <w:lvl w:ilvl="0" w:tplc="EF008190">
      <w:start w:val="1"/>
      <w:numFmt w:val="decimal"/>
      <w:pStyle w:val="Reference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F3F4E72"/>
    <w:multiLevelType w:val="multilevel"/>
    <w:tmpl w:val="60DE912E"/>
    <w:lvl w:ilvl="0">
      <w:start w:val="1"/>
      <w:numFmt w:val="decimal"/>
      <w:lvlText w:val="%1."/>
      <w:lvlJc w:val="left"/>
      <w:pPr>
        <w:tabs>
          <w:tab w:val="num" w:pos="1411"/>
        </w:tabs>
        <w:ind w:left="1411" w:hanging="1411"/>
      </w:pPr>
      <w:rPr>
        <w:rFonts w:hint="default"/>
        <w:b/>
        <w:i w:val="0"/>
        <w:sz w:val="24"/>
        <w:szCs w:val="32"/>
      </w:rPr>
    </w:lvl>
    <w:lvl w:ilvl="1">
      <w:start w:val="1"/>
      <w:numFmt w:val="decimal"/>
      <w:lvlText w:val="%1.%2"/>
      <w:lvlJc w:val="left"/>
      <w:pPr>
        <w:tabs>
          <w:tab w:val="num" w:pos="1411"/>
        </w:tabs>
        <w:ind w:left="1411" w:hanging="1411"/>
      </w:pPr>
      <w:rPr>
        <w:rFonts w:hint="default"/>
        <w:b/>
        <w:i w:val="0"/>
        <w:color w:val="auto"/>
        <w:sz w:val="24"/>
        <w:szCs w:val="28"/>
      </w:rPr>
    </w:lvl>
    <w:lvl w:ilvl="2">
      <w:start w:val="1"/>
      <w:numFmt w:val="decimal"/>
      <w:lvlText w:val="%1.%2.%3"/>
      <w:lvlJc w:val="left"/>
      <w:pPr>
        <w:tabs>
          <w:tab w:val="num" w:pos="1411"/>
        </w:tabs>
        <w:ind w:left="1411" w:hanging="1411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1411"/>
        </w:tabs>
        <w:ind w:left="1411" w:hanging="1411"/>
      </w:pPr>
      <w:rPr>
        <w:rFonts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411"/>
        </w:tabs>
        <w:ind w:left="1411" w:hanging="1411"/>
      </w:pPr>
      <w:rPr>
        <w:rFonts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411"/>
        </w:tabs>
        <w:ind w:left="1411" w:hanging="1411"/>
      </w:pPr>
      <w:rPr>
        <w:rFonts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11"/>
        </w:tabs>
        <w:ind w:left="1411" w:hanging="1411"/>
      </w:pPr>
      <w:rPr>
        <w:rFonts w:hint="default"/>
        <w:b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411"/>
        </w:tabs>
        <w:ind w:left="1411" w:hanging="1411"/>
      </w:pPr>
      <w:rPr>
        <w:rFonts w:hint="default"/>
        <w:b/>
        <w:i w:val="0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411"/>
        </w:tabs>
        <w:ind w:left="1411" w:hanging="1411"/>
      </w:pPr>
      <w:rPr>
        <w:rFonts w:hint="default"/>
        <w:b/>
        <w:i w:val="0"/>
        <w:sz w:val="24"/>
      </w:rPr>
    </w:lvl>
  </w:abstractNum>
  <w:abstractNum w:abstractNumId="24" w15:restartNumberingAfterBreak="0">
    <w:nsid w:val="65721DDD"/>
    <w:multiLevelType w:val="hybridMultilevel"/>
    <w:tmpl w:val="BAC46EC0"/>
    <w:lvl w:ilvl="0" w:tplc="A1EA14F2">
      <w:start w:val="1"/>
      <w:numFmt w:val="lowerLetter"/>
      <w:pStyle w:val="ListAlpha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03F6D3C"/>
    <w:multiLevelType w:val="hybridMultilevel"/>
    <w:tmpl w:val="B9022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946044"/>
    <w:multiLevelType w:val="hybridMultilevel"/>
    <w:tmpl w:val="A40E5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1B375A"/>
    <w:multiLevelType w:val="multilevel"/>
    <w:tmpl w:val="772AE02C"/>
    <w:lvl w:ilvl="0">
      <w:start w:val="1"/>
      <w:numFmt w:val="decimal"/>
      <w:pStyle w:val="Heading1"/>
      <w:lvlText w:val="%1."/>
      <w:lvlJc w:val="left"/>
      <w:pPr>
        <w:tabs>
          <w:tab w:val="num" w:pos="1411"/>
        </w:tabs>
        <w:ind w:left="1411" w:hanging="1411"/>
      </w:pPr>
      <w:rPr>
        <w:rFonts w:hint="default"/>
        <w:b/>
        <w:i w:val="0"/>
        <w:sz w:val="24"/>
        <w:szCs w:val="3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11"/>
        </w:tabs>
        <w:ind w:left="1411" w:hanging="1411"/>
      </w:pPr>
      <w:rPr>
        <w:rFonts w:hint="default"/>
        <w:b/>
        <w:i w:val="0"/>
        <w:color w:val="auto"/>
        <w:sz w:val="24"/>
        <w:szCs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11"/>
        </w:tabs>
        <w:ind w:left="1411" w:hanging="1411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11"/>
        </w:tabs>
        <w:ind w:left="1411" w:hanging="1411"/>
      </w:pPr>
      <w:rPr>
        <w:rFonts w:hint="default"/>
        <w:b/>
        <w:i w:val="0"/>
        <w:sz w:val="24"/>
        <w:szCs w:val="24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11"/>
        </w:tabs>
        <w:ind w:left="1411" w:hanging="1411"/>
      </w:pPr>
      <w:rPr>
        <w:rFonts w:hint="default"/>
        <w:b/>
        <w:i w:val="0"/>
        <w:sz w:val="24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11"/>
        </w:tabs>
        <w:ind w:left="1411" w:hanging="1411"/>
      </w:pPr>
      <w:rPr>
        <w:rFonts w:hint="default"/>
        <w:b/>
        <w:i w:val="0"/>
        <w:sz w:val="24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411"/>
        </w:tabs>
        <w:ind w:left="1411" w:hanging="1411"/>
      </w:pPr>
      <w:rPr>
        <w:rFonts w:hint="default"/>
        <w:b/>
        <w:i w:val="0"/>
        <w:sz w:val="24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11"/>
        </w:tabs>
        <w:ind w:left="1411" w:hanging="1411"/>
      </w:pPr>
      <w:rPr>
        <w:rFonts w:hint="default"/>
        <w:b/>
        <w:i w:val="0"/>
        <w:sz w:val="24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411"/>
        </w:tabs>
        <w:ind w:left="1411" w:hanging="1411"/>
      </w:pPr>
      <w:rPr>
        <w:rFonts w:hint="default"/>
        <w:b/>
        <w:i w:val="0"/>
        <w:sz w:val="24"/>
      </w:rPr>
    </w:lvl>
  </w:abstractNum>
  <w:num w:numId="1">
    <w:abstractNumId w:val="9"/>
  </w:num>
  <w:num w:numId="2">
    <w:abstractNumId w:val="24"/>
  </w:num>
  <w:num w:numId="3">
    <w:abstractNumId w:val="13"/>
  </w:num>
  <w:num w:numId="4">
    <w:abstractNumId w:val="27"/>
  </w:num>
  <w:num w:numId="5">
    <w:abstractNumId w:val="22"/>
  </w:num>
  <w:num w:numId="6">
    <w:abstractNumId w:val="11"/>
  </w:num>
  <w:num w:numId="7">
    <w:abstractNumId w:val="10"/>
  </w:num>
  <w:num w:numId="8">
    <w:abstractNumId w:val="23"/>
  </w:num>
  <w:num w:numId="9">
    <w:abstractNumId w:val="16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8"/>
  </w:num>
  <w:num w:numId="20">
    <w:abstractNumId w:val="8"/>
    <w:lvlOverride w:ilvl="0">
      <w:startOverride w:val="1"/>
    </w:lvlOverride>
  </w:num>
  <w:num w:numId="21">
    <w:abstractNumId w:val="21"/>
  </w:num>
  <w:num w:numId="22">
    <w:abstractNumId w:val="15"/>
  </w:num>
  <w:num w:numId="23">
    <w:abstractNumId w:val="11"/>
  </w:num>
  <w:num w:numId="24">
    <w:abstractNumId w:val="12"/>
  </w:num>
  <w:num w:numId="25">
    <w:abstractNumId w:val="26"/>
  </w:num>
  <w:num w:numId="26">
    <w:abstractNumId w:val="11"/>
  </w:num>
  <w:num w:numId="27">
    <w:abstractNumId w:val="25"/>
  </w:num>
  <w:num w:numId="28">
    <w:abstractNumId w:val="17"/>
  </w:num>
  <w:num w:numId="29">
    <w:abstractNumId w:val="18"/>
  </w:num>
  <w:num w:numId="30">
    <w:abstractNumId w:val="20"/>
  </w:num>
  <w:num w:numId="31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32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numFmt w:val="chicago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0A5"/>
    <w:rsid w:val="0000024A"/>
    <w:rsid w:val="0000073C"/>
    <w:rsid w:val="000008D8"/>
    <w:rsid w:val="00000A8C"/>
    <w:rsid w:val="00001411"/>
    <w:rsid w:val="00001460"/>
    <w:rsid w:val="00001EB5"/>
    <w:rsid w:val="00002E86"/>
    <w:rsid w:val="000031FB"/>
    <w:rsid w:val="000045FF"/>
    <w:rsid w:val="000047AE"/>
    <w:rsid w:val="00004947"/>
    <w:rsid w:val="000059C1"/>
    <w:rsid w:val="0000601A"/>
    <w:rsid w:val="00006360"/>
    <w:rsid w:val="00006481"/>
    <w:rsid w:val="000068B8"/>
    <w:rsid w:val="00006DF3"/>
    <w:rsid w:val="000072A2"/>
    <w:rsid w:val="00007C04"/>
    <w:rsid w:val="00010D46"/>
    <w:rsid w:val="00012A0B"/>
    <w:rsid w:val="00013CE5"/>
    <w:rsid w:val="000141D2"/>
    <w:rsid w:val="000144A3"/>
    <w:rsid w:val="00014515"/>
    <w:rsid w:val="0001478C"/>
    <w:rsid w:val="00015D4E"/>
    <w:rsid w:val="00015F10"/>
    <w:rsid w:val="00015F2C"/>
    <w:rsid w:val="00016E45"/>
    <w:rsid w:val="00017C11"/>
    <w:rsid w:val="000201AC"/>
    <w:rsid w:val="00021615"/>
    <w:rsid w:val="0002186E"/>
    <w:rsid w:val="0002233A"/>
    <w:rsid w:val="00022445"/>
    <w:rsid w:val="000232A5"/>
    <w:rsid w:val="00024522"/>
    <w:rsid w:val="00024D13"/>
    <w:rsid w:val="00025371"/>
    <w:rsid w:val="000256FE"/>
    <w:rsid w:val="00026DA5"/>
    <w:rsid w:val="00026E39"/>
    <w:rsid w:val="000302B8"/>
    <w:rsid w:val="000309B7"/>
    <w:rsid w:val="00030B4F"/>
    <w:rsid w:val="0003115B"/>
    <w:rsid w:val="00031D34"/>
    <w:rsid w:val="00032060"/>
    <w:rsid w:val="000331EF"/>
    <w:rsid w:val="00033265"/>
    <w:rsid w:val="00033B20"/>
    <w:rsid w:val="000347CF"/>
    <w:rsid w:val="00034C52"/>
    <w:rsid w:val="00034DF0"/>
    <w:rsid w:val="00034E7D"/>
    <w:rsid w:val="00035156"/>
    <w:rsid w:val="0003577A"/>
    <w:rsid w:val="00035832"/>
    <w:rsid w:val="000359FB"/>
    <w:rsid w:val="00036E02"/>
    <w:rsid w:val="0003708F"/>
    <w:rsid w:val="0003711A"/>
    <w:rsid w:val="0003730D"/>
    <w:rsid w:val="00037A52"/>
    <w:rsid w:val="00037A9B"/>
    <w:rsid w:val="00040897"/>
    <w:rsid w:val="00040958"/>
    <w:rsid w:val="00040FF7"/>
    <w:rsid w:val="00041268"/>
    <w:rsid w:val="00041BD3"/>
    <w:rsid w:val="000422F6"/>
    <w:rsid w:val="00042689"/>
    <w:rsid w:val="00044F22"/>
    <w:rsid w:val="000458AA"/>
    <w:rsid w:val="00045908"/>
    <w:rsid w:val="00046A9A"/>
    <w:rsid w:val="00046FD4"/>
    <w:rsid w:val="00047834"/>
    <w:rsid w:val="00047B17"/>
    <w:rsid w:val="000506B6"/>
    <w:rsid w:val="00050BA2"/>
    <w:rsid w:val="00051563"/>
    <w:rsid w:val="00051DA2"/>
    <w:rsid w:val="00052570"/>
    <w:rsid w:val="00053709"/>
    <w:rsid w:val="00055D76"/>
    <w:rsid w:val="00056C9C"/>
    <w:rsid w:val="00056CBB"/>
    <w:rsid w:val="00056D20"/>
    <w:rsid w:val="00057423"/>
    <w:rsid w:val="000577F0"/>
    <w:rsid w:val="00057A0B"/>
    <w:rsid w:val="00060BB2"/>
    <w:rsid w:val="00060FE0"/>
    <w:rsid w:val="000615B7"/>
    <w:rsid w:val="00061A08"/>
    <w:rsid w:val="0006201A"/>
    <w:rsid w:val="00062D41"/>
    <w:rsid w:val="00062E07"/>
    <w:rsid w:val="00063B9E"/>
    <w:rsid w:val="00064042"/>
    <w:rsid w:val="000641F9"/>
    <w:rsid w:val="00064325"/>
    <w:rsid w:val="00064EEC"/>
    <w:rsid w:val="00065C46"/>
    <w:rsid w:val="000660C4"/>
    <w:rsid w:val="00066C15"/>
    <w:rsid w:val="000674F2"/>
    <w:rsid w:val="00070190"/>
    <w:rsid w:val="0007077F"/>
    <w:rsid w:val="00070786"/>
    <w:rsid w:val="00071642"/>
    <w:rsid w:val="000721E3"/>
    <w:rsid w:val="000725E4"/>
    <w:rsid w:val="00073243"/>
    <w:rsid w:val="0007324E"/>
    <w:rsid w:val="000735F9"/>
    <w:rsid w:val="000738D0"/>
    <w:rsid w:val="00073B15"/>
    <w:rsid w:val="00073CBC"/>
    <w:rsid w:val="00074016"/>
    <w:rsid w:val="00074D9E"/>
    <w:rsid w:val="00074E78"/>
    <w:rsid w:val="00075616"/>
    <w:rsid w:val="0007563E"/>
    <w:rsid w:val="000764C7"/>
    <w:rsid w:val="00076AE7"/>
    <w:rsid w:val="00076B90"/>
    <w:rsid w:val="000772A5"/>
    <w:rsid w:val="00080A64"/>
    <w:rsid w:val="00080EE0"/>
    <w:rsid w:val="00081049"/>
    <w:rsid w:val="00082288"/>
    <w:rsid w:val="00083684"/>
    <w:rsid w:val="00083899"/>
    <w:rsid w:val="00083DD7"/>
    <w:rsid w:val="00085702"/>
    <w:rsid w:val="0008663E"/>
    <w:rsid w:val="00090BB4"/>
    <w:rsid w:val="0009107C"/>
    <w:rsid w:val="0009110C"/>
    <w:rsid w:val="00091970"/>
    <w:rsid w:val="00093386"/>
    <w:rsid w:val="00093ADA"/>
    <w:rsid w:val="00093D8C"/>
    <w:rsid w:val="00093E5E"/>
    <w:rsid w:val="00094098"/>
    <w:rsid w:val="000941F9"/>
    <w:rsid w:val="00094F74"/>
    <w:rsid w:val="00095333"/>
    <w:rsid w:val="00096411"/>
    <w:rsid w:val="0009697A"/>
    <w:rsid w:val="00097246"/>
    <w:rsid w:val="0009751D"/>
    <w:rsid w:val="00097719"/>
    <w:rsid w:val="00097EA4"/>
    <w:rsid w:val="000A0108"/>
    <w:rsid w:val="000A0274"/>
    <w:rsid w:val="000A1AF6"/>
    <w:rsid w:val="000A1DA0"/>
    <w:rsid w:val="000A20BE"/>
    <w:rsid w:val="000A33E0"/>
    <w:rsid w:val="000A3872"/>
    <w:rsid w:val="000A3AC0"/>
    <w:rsid w:val="000A3C90"/>
    <w:rsid w:val="000A440B"/>
    <w:rsid w:val="000A4752"/>
    <w:rsid w:val="000A4FEE"/>
    <w:rsid w:val="000A51FD"/>
    <w:rsid w:val="000A5691"/>
    <w:rsid w:val="000A5B0D"/>
    <w:rsid w:val="000A6241"/>
    <w:rsid w:val="000A62FD"/>
    <w:rsid w:val="000A7D3E"/>
    <w:rsid w:val="000B0E61"/>
    <w:rsid w:val="000B1204"/>
    <w:rsid w:val="000B1CD6"/>
    <w:rsid w:val="000B202A"/>
    <w:rsid w:val="000B24BB"/>
    <w:rsid w:val="000B3633"/>
    <w:rsid w:val="000B38C4"/>
    <w:rsid w:val="000B3EF8"/>
    <w:rsid w:val="000B4BDA"/>
    <w:rsid w:val="000B51E7"/>
    <w:rsid w:val="000B5898"/>
    <w:rsid w:val="000B59E2"/>
    <w:rsid w:val="000B639D"/>
    <w:rsid w:val="000B65EC"/>
    <w:rsid w:val="000B66F6"/>
    <w:rsid w:val="000B6D22"/>
    <w:rsid w:val="000B71E8"/>
    <w:rsid w:val="000B781C"/>
    <w:rsid w:val="000C0EBC"/>
    <w:rsid w:val="000C10C5"/>
    <w:rsid w:val="000C11ED"/>
    <w:rsid w:val="000C15C2"/>
    <w:rsid w:val="000C19B0"/>
    <w:rsid w:val="000C1A8B"/>
    <w:rsid w:val="000C1F46"/>
    <w:rsid w:val="000C2905"/>
    <w:rsid w:val="000C3873"/>
    <w:rsid w:val="000C3B12"/>
    <w:rsid w:val="000C3CDA"/>
    <w:rsid w:val="000C479F"/>
    <w:rsid w:val="000C49AB"/>
    <w:rsid w:val="000C4C7E"/>
    <w:rsid w:val="000C52A8"/>
    <w:rsid w:val="000C538E"/>
    <w:rsid w:val="000C55B6"/>
    <w:rsid w:val="000C6321"/>
    <w:rsid w:val="000C6DD1"/>
    <w:rsid w:val="000C72F0"/>
    <w:rsid w:val="000C7EA9"/>
    <w:rsid w:val="000D018E"/>
    <w:rsid w:val="000D0ABB"/>
    <w:rsid w:val="000D0B96"/>
    <w:rsid w:val="000D0FAB"/>
    <w:rsid w:val="000D0FAC"/>
    <w:rsid w:val="000D1956"/>
    <w:rsid w:val="000D2596"/>
    <w:rsid w:val="000D25EF"/>
    <w:rsid w:val="000D2C85"/>
    <w:rsid w:val="000D2D46"/>
    <w:rsid w:val="000D31DD"/>
    <w:rsid w:val="000D3339"/>
    <w:rsid w:val="000D3470"/>
    <w:rsid w:val="000D40CA"/>
    <w:rsid w:val="000D47A2"/>
    <w:rsid w:val="000D4A4F"/>
    <w:rsid w:val="000D4C03"/>
    <w:rsid w:val="000D50F8"/>
    <w:rsid w:val="000D5733"/>
    <w:rsid w:val="000D6C33"/>
    <w:rsid w:val="000D6F31"/>
    <w:rsid w:val="000D7256"/>
    <w:rsid w:val="000D7E27"/>
    <w:rsid w:val="000D7E7C"/>
    <w:rsid w:val="000E024F"/>
    <w:rsid w:val="000E0361"/>
    <w:rsid w:val="000E071D"/>
    <w:rsid w:val="000E1875"/>
    <w:rsid w:val="000E1B56"/>
    <w:rsid w:val="000E2A43"/>
    <w:rsid w:val="000E2E26"/>
    <w:rsid w:val="000E3936"/>
    <w:rsid w:val="000E3C2B"/>
    <w:rsid w:val="000E433B"/>
    <w:rsid w:val="000E4C94"/>
    <w:rsid w:val="000E4F84"/>
    <w:rsid w:val="000E52E6"/>
    <w:rsid w:val="000E5373"/>
    <w:rsid w:val="000E606F"/>
    <w:rsid w:val="000E6B63"/>
    <w:rsid w:val="000E7124"/>
    <w:rsid w:val="000F023E"/>
    <w:rsid w:val="000F0EA3"/>
    <w:rsid w:val="000F1DC2"/>
    <w:rsid w:val="000F2989"/>
    <w:rsid w:val="000F3019"/>
    <w:rsid w:val="000F31F1"/>
    <w:rsid w:val="000F3EDF"/>
    <w:rsid w:val="000F3F87"/>
    <w:rsid w:val="000F43D5"/>
    <w:rsid w:val="000F4F43"/>
    <w:rsid w:val="000F5019"/>
    <w:rsid w:val="000F537C"/>
    <w:rsid w:val="000F5E5D"/>
    <w:rsid w:val="000F6177"/>
    <w:rsid w:val="000F67D6"/>
    <w:rsid w:val="000F6D5E"/>
    <w:rsid w:val="000F71B5"/>
    <w:rsid w:val="000F7667"/>
    <w:rsid w:val="000F7EAA"/>
    <w:rsid w:val="000F7F80"/>
    <w:rsid w:val="001009A6"/>
    <w:rsid w:val="00100B6B"/>
    <w:rsid w:val="00100CB9"/>
    <w:rsid w:val="001017C0"/>
    <w:rsid w:val="0010186A"/>
    <w:rsid w:val="00101976"/>
    <w:rsid w:val="00101AD1"/>
    <w:rsid w:val="00101D20"/>
    <w:rsid w:val="00102260"/>
    <w:rsid w:val="0010227F"/>
    <w:rsid w:val="00102639"/>
    <w:rsid w:val="001030F1"/>
    <w:rsid w:val="00103539"/>
    <w:rsid w:val="001042A8"/>
    <w:rsid w:val="0010557A"/>
    <w:rsid w:val="001060D4"/>
    <w:rsid w:val="001067DB"/>
    <w:rsid w:val="0010681E"/>
    <w:rsid w:val="001107A3"/>
    <w:rsid w:val="0011341A"/>
    <w:rsid w:val="00113651"/>
    <w:rsid w:val="0011513E"/>
    <w:rsid w:val="001154C7"/>
    <w:rsid w:val="00115DA9"/>
    <w:rsid w:val="00117198"/>
    <w:rsid w:val="0011725A"/>
    <w:rsid w:val="00117558"/>
    <w:rsid w:val="00117953"/>
    <w:rsid w:val="00117CAC"/>
    <w:rsid w:val="00120221"/>
    <w:rsid w:val="00120BC0"/>
    <w:rsid w:val="00120D52"/>
    <w:rsid w:val="0012184C"/>
    <w:rsid w:val="00121F8F"/>
    <w:rsid w:val="0012297A"/>
    <w:rsid w:val="00124683"/>
    <w:rsid w:val="00124D0F"/>
    <w:rsid w:val="00125009"/>
    <w:rsid w:val="0012524D"/>
    <w:rsid w:val="00126092"/>
    <w:rsid w:val="00126288"/>
    <w:rsid w:val="0012692D"/>
    <w:rsid w:val="00126A04"/>
    <w:rsid w:val="00126DEB"/>
    <w:rsid w:val="0013027A"/>
    <w:rsid w:val="00130BFE"/>
    <w:rsid w:val="00130C49"/>
    <w:rsid w:val="00131FA7"/>
    <w:rsid w:val="0013247D"/>
    <w:rsid w:val="00132C6F"/>
    <w:rsid w:val="00132D0A"/>
    <w:rsid w:val="001335D5"/>
    <w:rsid w:val="0013381D"/>
    <w:rsid w:val="0013485A"/>
    <w:rsid w:val="001349B6"/>
    <w:rsid w:val="001351DC"/>
    <w:rsid w:val="001361B5"/>
    <w:rsid w:val="001371D6"/>
    <w:rsid w:val="00137726"/>
    <w:rsid w:val="00137E53"/>
    <w:rsid w:val="00140E6D"/>
    <w:rsid w:val="001418F9"/>
    <w:rsid w:val="001419D0"/>
    <w:rsid w:val="00143478"/>
    <w:rsid w:val="00143521"/>
    <w:rsid w:val="00143A3B"/>
    <w:rsid w:val="00143D12"/>
    <w:rsid w:val="00144C34"/>
    <w:rsid w:val="00145E82"/>
    <w:rsid w:val="00145F1F"/>
    <w:rsid w:val="00146181"/>
    <w:rsid w:val="00146D07"/>
    <w:rsid w:val="001504AF"/>
    <w:rsid w:val="0015060B"/>
    <w:rsid w:val="00150849"/>
    <w:rsid w:val="001509BE"/>
    <w:rsid w:val="0015155E"/>
    <w:rsid w:val="001523D6"/>
    <w:rsid w:val="00152932"/>
    <w:rsid w:val="00152991"/>
    <w:rsid w:val="001530C1"/>
    <w:rsid w:val="00153B19"/>
    <w:rsid w:val="00154A77"/>
    <w:rsid w:val="00155830"/>
    <w:rsid w:val="00155AB7"/>
    <w:rsid w:val="00155B3C"/>
    <w:rsid w:val="00156496"/>
    <w:rsid w:val="00156A6B"/>
    <w:rsid w:val="00160657"/>
    <w:rsid w:val="00160711"/>
    <w:rsid w:val="00161208"/>
    <w:rsid w:val="0016140A"/>
    <w:rsid w:val="00161C18"/>
    <w:rsid w:val="00162169"/>
    <w:rsid w:val="0016260B"/>
    <w:rsid w:val="001626D8"/>
    <w:rsid w:val="00163193"/>
    <w:rsid w:val="00163877"/>
    <w:rsid w:val="001644D0"/>
    <w:rsid w:val="001654D7"/>
    <w:rsid w:val="0016586C"/>
    <w:rsid w:val="0016598C"/>
    <w:rsid w:val="00166173"/>
    <w:rsid w:val="00166AEB"/>
    <w:rsid w:val="00167192"/>
    <w:rsid w:val="0016768C"/>
    <w:rsid w:val="0017044D"/>
    <w:rsid w:val="00170F09"/>
    <w:rsid w:val="001723DE"/>
    <w:rsid w:val="001728DB"/>
    <w:rsid w:val="001731AE"/>
    <w:rsid w:val="001740B5"/>
    <w:rsid w:val="00174138"/>
    <w:rsid w:val="00174AD7"/>
    <w:rsid w:val="00175CEF"/>
    <w:rsid w:val="00175D52"/>
    <w:rsid w:val="00176610"/>
    <w:rsid w:val="001766E7"/>
    <w:rsid w:val="001768F4"/>
    <w:rsid w:val="00176C44"/>
    <w:rsid w:val="001772CC"/>
    <w:rsid w:val="00177F07"/>
    <w:rsid w:val="0018054F"/>
    <w:rsid w:val="00180B59"/>
    <w:rsid w:val="00180E5C"/>
    <w:rsid w:val="001813B9"/>
    <w:rsid w:val="00181412"/>
    <w:rsid w:val="00181C50"/>
    <w:rsid w:val="00182683"/>
    <w:rsid w:val="001827BD"/>
    <w:rsid w:val="00182E33"/>
    <w:rsid w:val="00183FAE"/>
    <w:rsid w:val="00184A0B"/>
    <w:rsid w:val="00184B5C"/>
    <w:rsid w:val="00184BA3"/>
    <w:rsid w:val="001858BF"/>
    <w:rsid w:val="00186DC2"/>
    <w:rsid w:val="00187C9F"/>
    <w:rsid w:val="00187EBC"/>
    <w:rsid w:val="0019085E"/>
    <w:rsid w:val="00190BB7"/>
    <w:rsid w:val="00191973"/>
    <w:rsid w:val="00191B72"/>
    <w:rsid w:val="00191D55"/>
    <w:rsid w:val="0019220D"/>
    <w:rsid w:val="001929D6"/>
    <w:rsid w:val="00192CE0"/>
    <w:rsid w:val="00192D08"/>
    <w:rsid w:val="001930BE"/>
    <w:rsid w:val="0019441D"/>
    <w:rsid w:val="00194E33"/>
    <w:rsid w:val="0019550B"/>
    <w:rsid w:val="001955F0"/>
    <w:rsid w:val="00197134"/>
    <w:rsid w:val="001A0303"/>
    <w:rsid w:val="001A04E3"/>
    <w:rsid w:val="001A08F3"/>
    <w:rsid w:val="001A0F6B"/>
    <w:rsid w:val="001A1218"/>
    <w:rsid w:val="001A1552"/>
    <w:rsid w:val="001A1A17"/>
    <w:rsid w:val="001A1BD9"/>
    <w:rsid w:val="001A1F19"/>
    <w:rsid w:val="001A2A9E"/>
    <w:rsid w:val="001A390F"/>
    <w:rsid w:val="001A4419"/>
    <w:rsid w:val="001A569D"/>
    <w:rsid w:val="001A5F13"/>
    <w:rsid w:val="001A6F6D"/>
    <w:rsid w:val="001A7BB2"/>
    <w:rsid w:val="001A7C68"/>
    <w:rsid w:val="001B0D19"/>
    <w:rsid w:val="001B0E7D"/>
    <w:rsid w:val="001B1005"/>
    <w:rsid w:val="001B1097"/>
    <w:rsid w:val="001B1954"/>
    <w:rsid w:val="001B1B6D"/>
    <w:rsid w:val="001B21FF"/>
    <w:rsid w:val="001B33BE"/>
    <w:rsid w:val="001B3552"/>
    <w:rsid w:val="001B4184"/>
    <w:rsid w:val="001B4B12"/>
    <w:rsid w:val="001B4C6B"/>
    <w:rsid w:val="001B4E7D"/>
    <w:rsid w:val="001B5289"/>
    <w:rsid w:val="001B552F"/>
    <w:rsid w:val="001B5CA7"/>
    <w:rsid w:val="001B5FD2"/>
    <w:rsid w:val="001B6ADC"/>
    <w:rsid w:val="001B7372"/>
    <w:rsid w:val="001B74D1"/>
    <w:rsid w:val="001B7A1B"/>
    <w:rsid w:val="001C00B4"/>
    <w:rsid w:val="001C040C"/>
    <w:rsid w:val="001C04A8"/>
    <w:rsid w:val="001C1A5C"/>
    <w:rsid w:val="001C1C35"/>
    <w:rsid w:val="001C1F4F"/>
    <w:rsid w:val="001C2F6F"/>
    <w:rsid w:val="001C2FAF"/>
    <w:rsid w:val="001C33C7"/>
    <w:rsid w:val="001C484E"/>
    <w:rsid w:val="001C5EE9"/>
    <w:rsid w:val="001C5FAA"/>
    <w:rsid w:val="001C649A"/>
    <w:rsid w:val="001C67A1"/>
    <w:rsid w:val="001C73C3"/>
    <w:rsid w:val="001C7862"/>
    <w:rsid w:val="001D076F"/>
    <w:rsid w:val="001D2FD9"/>
    <w:rsid w:val="001D36B6"/>
    <w:rsid w:val="001D51F7"/>
    <w:rsid w:val="001D56C1"/>
    <w:rsid w:val="001D5E70"/>
    <w:rsid w:val="001D5F32"/>
    <w:rsid w:val="001E08EE"/>
    <w:rsid w:val="001E1E29"/>
    <w:rsid w:val="001E1EDF"/>
    <w:rsid w:val="001E2434"/>
    <w:rsid w:val="001E2F68"/>
    <w:rsid w:val="001E3277"/>
    <w:rsid w:val="001E38EA"/>
    <w:rsid w:val="001E5B17"/>
    <w:rsid w:val="001E6291"/>
    <w:rsid w:val="001E687C"/>
    <w:rsid w:val="001E68AB"/>
    <w:rsid w:val="001E7F5A"/>
    <w:rsid w:val="001F0A28"/>
    <w:rsid w:val="001F0A3C"/>
    <w:rsid w:val="001F1100"/>
    <w:rsid w:val="001F262E"/>
    <w:rsid w:val="001F2A21"/>
    <w:rsid w:val="001F31BB"/>
    <w:rsid w:val="001F3559"/>
    <w:rsid w:val="001F3E0B"/>
    <w:rsid w:val="001F4657"/>
    <w:rsid w:val="001F48CE"/>
    <w:rsid w:val="001F531B"/>
    <w:rsid w:val="001F565A"/>
    <w:rsid w:val="001F68D3"/>
    <w:rsid w:val="001F7561"/>
    <w:rsid w:val="00200D5D"/>
    <w:rsid w:val="002012E6"/>
    <w:rsid w:val="0020151D"/>
    <w:rsid w:val="00201B01"/>
    <w:rsid w:val="002027D5"/>
    <w:rsid w:val="0020288C"/>
    <w:rsid w:val="002030BB"/>
    <w:rsid w:val="00204B43"/>
    <w:rsid w:val="002065B5"/>
    <w:rsid w:val="00206618"/>
    <w:rsid w:val="00206630"/>
    <w:rsid w:val="002069D8"/>
    <w:rsid w:val="0020748A"/>
    <w:rsid w:val="0020774D"/>
    <w:rsid w:val="00210181"/>
    <w:rsid w:val="0021045F"/>
    <w:rsid w:val="002104C9"/>
    <w:rsid w:val="00210770"/>
    <w:rsid w:val="00210F5B"/>
    <w:rsid w:val="002111B3"/>
    <w:rsid w:val="00212236"/>
    <w:rsid w:val="002128CC"/>
    <w:rsid w:val="00212A37"/>
    <w:rsid w:val="00212AFD"/>
    <w:rsid w:val="0021332D"/>
    <w:rsid w:val="00213776"/>
    <w:rsid w:val="00213D43"/>
    <w:rsid w:val="00214297"/>
    <w:rsid w:val="00214B05"/>
    <w:rsid w:val="002162B2"/>
    <w:rsid w:val="00216FB3"/>
    <w:rsid w:val="00220DA4"/>
    <w:rsid w:val="002219E9"/>
    <w:rsid w:val="00221E98"/>
    <w:rsid w:val="0022208A"/>
    <w:rsid w:val="002246C4"/>
    <w:rsid w:val="002248E8"/>
    <w:rsid w:val="00224CD9"/>
    <w:rsid w:val="002257E3"/>
    <w:rsid w:val="002262F5"/>
    <w:rsid w:val="00226FAA"/>
    <w:rsid w:val="00227B5B"/>
    <w:rsid w:val="00230E47"/>
    <w:rsid w:val="00231215"/>
    <w:rsid w:val="00231253"/>
    <w:rsid w:val="00231A02"/>
    <w:rsid w:val="00231A20"/>
    <w:rsid w:val="00231EEF"/>
    <w:rsid w:val="0023200C"/>
    <w:rsid w:val="0023259A"/>
    <w:rsid w:val="00232BA0"/>
    <w:rsid w:val="00235BE2"/>
    <w:rsid w:val="00236713"/>
    <w:rsid w:val="00236C51"/>
    <w:rsid w:val="0023792A"/>
    <w:rsid w:val="00237A70"/>
    <w:rsid w:val="00237C09"/>
    <w:rsid w:val="002402E5"/>
    <w:rsid w:val="00240615"/>
    <w:rsid w:val="0024126C"/>
    <w:rsid w:val="002412C0"/>
    <w:rsid w:val="0024177D"/>
    <w:rsid w:val="00241A9A"/>
    <w:rsid w:val="00241BEB"/>
    <w:rsid w:val="002423E4"/>
    <w:rsid w:val="002427B9"/>
    <w:rsid w:val="0024287D"/>
    <w:rsid w:val="00242A6D"/>
    <w:rsid w:val="00242CCB"/>
    <w:rsid w:val="00243A5E"/>
    <w:rsid w:val="00244933"/>
    <w:rsid w:val="002458C6"/>
    <w:rsid w:val="002458E3"/>
    <w:rsid w:val="00245DC7"/>
    <w:rsid w:val="00246911"/>
    <w:rsid w:val="00247FC7"/>
    <w:rsid w:val="0025020E"/>
    <w:rsid w:val="002508E8"/>
    <w:rsid w:val="00250BB6"/>
    <w:rsid w:val="0025127A"/>
    <w:rsid w:val="002515FC"/>
    <w:rsid w:val="0025180A"/>
    <w:rsid w:val="00252411"/>
    <w:rsid w:val="002526AE"/>
    <w:rsid w:val="00252AB2"/>
    <w:rsid w:val="00252C23"/>
    <w:rsid w:val="002533EB"/>
    <w:rsid w:val="00253643"/>
    <w:rsid w:val="0025443C"/>
    <w:rsid w:val="00254608"/>
    <w:rsid w:val="0025514C"/>
    <w:rsid w:val="002559BD"/>
    <w:rsid w:val="00255B4E"/>
    <w:rsid w:val="002565A4"/>
    <w:rsid w:val="00257ADE"/>
    <w:rsid w:val="00257B61"/>
    <w:rsid w:val="00260D17"/>
    <w:rsid w:val="00261249"/>
    <w:rsid w:val="00261FC4"/>
    <w:rsid w:val="00263090"/>
    <w:rsid w:val="00263658"/>
    <w:rsid w:val="00263662"/>
    <w:rsid w:val="00263903"/>
    <w:rsid w:val="00263E6D"/>
    <w:rsid w:val="002640A2"/>
    <w:rsid w:val="00264EF1"/>
    <w:rsid w:val="00264F48"/>
    <w:rsid w:val="00264F6B"/>
    <w:rsid w:val="00265048"/>
    <w:rsid w:val="002651C5"/>
    <w:rsid w:val="00265C8C"/>
    <w:rsid w:val="002666A2"/>
    <w:rsid w:val="002672D4"/>
    <w:rsid w:val="00267A58"/>
    <w:rsid w:val="00270861"/>
    <w:rsid w:val="002708E3"/>
    <w:rsid w:val="00270D1B"/>
    <w:rsid w:val="00271768"/>
    <w:rsid w:val="00271CFE"/>
    <w:rsid w:val="00271E31"/>
    <w:rsid w:val="00272C2D"/>
    <w:rsid w:val="0027360B"/>
    <w:rsid w:val="00273FF8"/>
    <w:rsid w:val="0027447B"/>
    <w:rsid w:val="002746D4"/>
    <w:rsid w:val="00274DD5"/>
    <w:rsid w:val="00275668"/>
    <w:rsid w:val="00275D51"/>
    <w:rsid w:val="00275D55"/>
    <w:rsid w:val="00275DA7"/>
    <w:rsid w:val="0027666F"/>
    <w:rsid w:val="002779DC"/>
    <w:rsid w:val="002819E2"/>
    <w:rsid w:val="00281DAD"/>
    <w:rsid w:val="00281E7C"/>
    <w:rsid w:val="00282B4F"/>
    <w:rsid w:val="002835AD"/>
    <w:rsid w:val="00283A29"/>
    <w:rsid w:val="002843E0"/>
    <w:rsid w:val="00284902"/>
    <w:rsid w:val="00284BB4"/>
    <w:rsid w:val="00284BC6"/>
    <w:rsid w:val="00285AA0"/>
    <w:rsid w:val="00285B2C"/>
    <w:rsid w:val="00285D09"/>
    <w:rsid w:val="00285F9B"/>
    <w:rsid w:val="0028710D"/>
    <w:rsid w:val="00287E24"/>
    <w:rsid w:val="002903A7"/>
    <w:rsid w:val="00290DFB"/>
    <w:rsid w:val="00290FF2"/>
    <w:rsid w:val="002915AE"/>
    <w:rsid w:val="00291F86"/>
    <w:rsid w:val="00292648"/>
    <w:rsid w:val="00292D12"/>
    <w:rsid w:val="00293C99"/>
    <w:rsid w:val="00294B09"/>
    <w:rsid w:val="00294CCF"/>
    <w:rsid w:val="00296179"/>
    <w:rsid w:val="002964C4"/>
    <w:rsid w:val="00296512"/>
    <w:rsid w:val="00296B29"/>
    <w:rsid w:val="00296D58"/>
    <w:rsid w:val="002976EC"/>
    <w:rsid w:val="002A03B0"/>
    <w:rsid w:val="002A076B"/>
    <w:rsid w:val="002A0AC0"/>
    <w:rsid w:val="002A0C74"/>
    <w:rsid w:val="002A268F"/>
    <w:rsid w:val="002A2961"/>
    <w:rsid w:val="002A3B3F"/>
    <w:rsid w:val="002A3F27"/>
    <w:rsid w:val="002A46A5"/>
    <w:rsid w:val="002A4AAF"/>
    <w:rsid w:val="002A6657"/>
    <w:rsid w:val="002A6E02"/>
    <w:rsid w:val="002A7061"/>
    <w:rsid w:val="002A75B6"/>
    <w:rsid w:val="002A7C09"/>
    <w:rsid w:val="002B0ECB"/>
    <w:rsid w:val="002B0FF7"/>
    <w:rsid w:val="002B17AD"/>
    <w:rsid w:val="002B2E05"/>
    <w:rsid w:val="002B31FE"/>
    <w:rsid w:val="002B35B1"/>
    <w:rsid w:val="002B3918"/>
    <w:rsid w:val="002B3E94"/>
    <w:rsid w:val="002B3F6E"/>
    <w:rsid w:val="002B3F70"/>
    <w:rsid w:val="002B40E5"/>
    <w:rsid w:val="002B4127"/>
    <w:rsid w:val="002B46C9"/>
    <w:rsid w:val="002B4760"/>
    <w:rsid w:val="002B4C13"/>
    <w:rsid w:val="002B58E5"/>
    <w:rsid w:val="002B5B5F"/>
    <w:rsid w:val="002B7200"/>
    <w:rsid w:val="002B76E0"/>
    <w:rsid w:val="002C009C"/>
    <w:rsid w:val="002C0100"/>
    <w:rsid w:val="002C0386"/>
    <w:rsid w:val="002C0401"/>
    <w:rsid w:val="002C0575"/>
    <w:rsid w:val="002C09F3"/>
    <w:rsid w:val="002C1047"/>
    <w:rsid w:val="002C194A"/>
    <w:rsid w:val="002C1A3F"/>
    <w:rsid w:val="002C2012"/>
    <w:rsid w:val="002C22A8"/>
    <w:rsid w:val="002C2307"/>
    <w:rsid w:val="002C4225"/>
    <w:rsid w:val="002C45C8"/>
    <w:rsid w:val="002C4B27"/>
    <w:rsid w:val="002C4CFB"/>
    <w:rsid w:val="002C4F17"/>
    <w:rsid w:val="002C61B1"/>
    <w:rsid w:val="002C6267"/>
    <w:rsid w:val="002C64E0"/>
    <w:rsid w:val="002C6874"/>
    <w:rsid w:val="002C6CC2"/>
    <w:rsid w:val="002D0D87"/>
    <w:rsid w:val="002D114E"/>
    <w:rsid w:val="002D11EB"/>
    <w:rsid w:val="002D1DAD"/>
    <w:rsid w:val="002D2475"/>
    <w:rsid w:val="002D2930"/>
    <w:rsid w:val="002D2A18"/>
    <w:rsid w:val="002D3180"/>
    <w:rsid w:val="002D35E9"/>
    <w:rsid w:val="002D377E"/>
    <w:rsid w:val="002D396D"/>
    <w:rsid w:val="002D3C45"/>
    <w:rsid w:val="002D3C46"/>
    <w:rsid w:val="002D4AD0"/>
    <w:rsid w:val="002D58F2"/>
    <w:rsid w:val="002D6C59"/>
    <w:rsid w:val="002D6C91"/>
    <w:rsid w:val="002D6E16"/>
    <w:rsid w:val="002D7BDF"/>
    <w:rsid w:val="002D7ED9"/>
    <w:rsid w:val="002E036F"/>
    <w:rsid w:val="002E053B"/>
    <w:rsid w:val="002E09FD"/>
    <w:rsid w:val="002E0A04"/>
    <w:rsid w:val="002E122F"/>
    <w:rsid w:val="002E123F"/>
    <w:rsid w:val="002E1986"/>
    <w:rsid w:val="002E1C15"/>
    <w:rsid w:val="002E4407"/>
    <w:rsid w:val="002E4516"/>
    <w:rsid w:val="002E5181"/>
    <w:rsid w:val="002E59A2"/>
    <w:rsid w:val="002E76AD"/>
    <w:rsid w:val="002E7C5B"/>
    <w:rsid w:val="002E7E4D"/>
    <w:rsid w:val="002F02F4"/>
    <w:rsid w:val="002F0E5F"/>
    <w:rsid w:val="002F1213"/>
    <w:rsid w:val="002F1EA2"/>
    <w:rsid w:val="002F1F21"/>
    <w:rsid w:val="002F285E"/>
    <w:rsid w:val="002F2945"/>
    <w:rsid w:val="002F2ED8"/>
    <w:rsid w:val="002F3171"/>
    <w:rsid w:val="002F3CA6"/>
    <w:rsid w:val="002F4AFF"/>
    <w:rsid w:val="002F5150"/>
    <w:rsid w:val="002F5D49"/>
    <w:rsid w:val="002F5DBF"/>
    <w:rsid w:val="002F638E"/>
    <w:rsid w:val="002F678A"/>
    <w:rsid w:val="002F6B99"/>
    <w:rsid w:val="002F6F34"/>
    <w:rsid w:val="002F73FE"/>
    <w:rsid w:val="002F7884"/>
    <w:rsid w:val="00300235"/>
    <w:rsid w:val="00300DA6"/>
    <w:rsid w:val="00302314"/>
    <w:rsid w:val="00302393"/>
    <w:rsid w:val="00302722"/>
    <w:rsid w:val="00303005"/>
    <w:rsid w:val="00303850"/>
    <w:rsid w:val="00304053"/>
    <w:rsid w:val="00304940"/>
    <w:rsid w:val="003050C4"/>
    <w:rsid w:val="00305517"/>
    <w:rsid w:val="003058DB"/>
    <w:rsid w:val="0030597C"/>
    <w:rsid w:val="00305C5C"/>
    <w:rsid w:val="00306E6E"/>
    <w:rsid w:val="00307CAC"/>
    <w:rsid w:val="00310654"/>
    <w:rsid w:val="00310D0F"/>
    <w:rsid w:val="00311357"/>
    <w:rsid w:val="00312193"/>
    <w:rsid w:val="003128A0"/>
    <w:rsid w:val="00312BF3"/>
    <w:rsid w:val="00313173"/>
    <w:rsid w:val="003134DC"/>
    <w:rsid w:val="00315297"/>
    <w:rsid w:val="003154FF"/>
    <w:rsid w:val="00315686"/>
    <w:rsid w:val="00315695"/>
    <w:rsid w:val="0031725B"/>
    <w:rsid w:val="00320104"/>
    <w:rsid w:val="00320243"/>
    <w:rsid w:val="00320FF2"/>
    <w:rsid w:val="00321233"/>
    <w:rsid w:val="0032176B"/>
    <w:rsid w:val="00322688"/>
    <w:rsid w:val="003233A5"/>
    <w:rsid w:val="003233D5"/>
    <w:rsid w:val="00323915"/>
    <w:rsid w:val="00324D3B"/>
    <w:rsid w:val="00325AB6"/>
    <w:rsid w:val="00325F9A"/>
    <w:rsid w:val="00326218"/>
    <w:rsid w:val="00326B65"/>
    <w:rsid w:val="00327942"/>
    <w:rsid w:val="003279E9"/>
    <w:rsid w:val="00327F8F"/>
    <w:rsid w:val="00330391"/>
    <w:rsid w:val="00330A34"/>
    <w:rsid w:val="00330AD7"/>
    <w:rsid w:val="00331025"/>
    <w:rsid w:val="00331223"/>
    <w:rsid w:val="00331296"/>
    <w:rsid w:val="00331515"/>
    <w:rsid w:val="00331599"/>
    <w:rsid w:val="0033199B"/>
    <w:rsid w:val="003324AE"/>
    <w:rsid w:val="00332A07"/>
    <w:rsid w:val="00332A6E"/>
    <w:rsid w:val="003332DC"/>
    <w:rsid w:val="00333A5D"/>
    <w:rsid w:val="00333AFC"/>
    <w:rsid w:val="00334020"/>
    <w:rsid w:val="0033413E"/>
    <w:rsid w:val="00334813"/>
    <w:rsid w:val="0033592A"/>
    <w:rsid w:val="00335AEC"/>
    <w:rsid w:val="00335B40"/>
    <w:rsid w:val="003373DA"/>
    <w:rsid w:val="0033763B"/>
    <w:rsid w:val="0034009C"/>
    <w:rsid w:val="003400FB"/>
    <w:rsid w:val="003404C0"/>
    <w:rsid w:val="0034095D"/>
    <w:rsid w:val="00342206"/>
    <w:rsid w:val="003423FF"/>
    <w:rsid w:val="0034291E"/>
    <w:rsid w:val="00342D8E"/>
    <w:rsid w:val="0034351A"/>
    <w:rsid w:val="003436C0"/>
    <w:rsid w:val="00344776"/>
    <w:rsid w:val="0034492E"/>
    <w:rsid w:val="00344DC4"/>
    <w:rsid w:val="003451F2"/>
    <w:rsid w:val="00345533"/>
    <w:rsid w:val="00345E5E"/>
    <w:rsid w:val="003460F4"/>
    <w:rsid w:val="0034714D"/>
    <w:rsid w:val="003475A6"/>
    <w:rsid w:val="00347F0A"/>
    <w:rsid w:val="00350D8E"/>
    <w:rsid w:val="00351787"/>
    <w:rsid w:val="003520D2"/>
    <w:rsid w:val="0035238B"/>
    <w:rsid w:val="003524E1"/>
    <w:rsid w:val="00352799"/>
    <w:rsid w:val="00352B35"/>
    <w:rsid w:val="00353974"/>
    <w:rsid w:val="00354271"/>
    <w:rsid w:val="00354AC4"/>
    <w:rsid w:val="00354B83"/>
    <w:rsid w:val="00354C77"/>
    <w:rsid w:val="003553E0"/>
    <w:rsid w:val="00355985"/>
    <w:rsid w:val="00355FA1"/>
    <w:rsid w:val="003572F1"/>
    <w:rsid w:val="00357552"/>
    <w:rsid w:val="0035761B"/>
    <w:rsid w:val="0035790F"/>
    <w:rsid w:val="00361490"/>
    <w:rsid w:val="0036192E"/>
    <w:rsid w:val="00361E6D"/>
    <w:rsid w:val="0036256C"/>
    <w:rsid w:val="003630EE"/>
    <w:rsid w:val="0036382D"/>
    <w:rsid w:val="00363B9C"/>
    <w:rsid w:val="00363DF0"/>
    <w:rsid w:val="00363F96"/>
    <w:rsid w:val="0036420C"/>
    <w:rsid w:val="0036437C"/>
    <w:rsid w:val="00364743"/>
    <w:rsid w:val="003648FC"/>
    <w:rsid w:val="00366034"/>
    <w:rsid w:val="003669AB"/>
    <w:rsid w:val="00366A94"/>
    <w:rsid w:val="003677D9"/>
    <w:rsid w:val="003705FC"/>
    <w:rsid w:val="00370AE3"/>
    <w:rsid w:val="0037228A"/>
    <w:rsid w:val="00372764"/>
    <w:rsid w:val="003728EA"/>
    <w:rsid w:val="003728FF"/>
    <w:rsid w:val="0037304B"/>
    <w:rsid w:val="0037337A"/>
    <w:rsid w:val="0037387B"/>
    <w:rsid w:val="00374B15"/>
    <w:rsid w:val="0037672D"/>
    <w:rsid w:val="00380C1F"/>
    <w:rsid w:val="00380DB7"/>
    <w:rsid w:val="00381054"/>
    <w:rsid w:val="00382264"/>
    <w:rsid w:val="003823A0"/>
    <w:rsid w:val="00382893"/>
    <w:rsid w:val="003839C3"/>
    <w:rsid w:val="003839FE"/>
    <w:rsid w:val="00383D1A"/>
    <w:rsid w:val="0038491B"/>
    <w:rsid w:val="00384DAB"/>
    <w:rsid w:val="003853CA"/>
    <w:rsid w:val="003854EE"/>
    <w:rsid w:val="00386BFD"/>
    <w:rsid w:val="00386CF5"/>
    <w:rsid w:val="003876D4"/>
    <w:rsid w:val="00391F4C"/>
    <w:rsid w:val="003920B0"/>
    <w:rsid w:val="003928CE"/>
    <w:rsid w:val="00392C3B"/>
    <w:rsid w:val="00393CEA"/>
    <w:rsid w:val="00393FA0"/>
    <w:rsid w:val="003943E8"/>
    <w:rsid w:val="0039458A"/>
    <w:rsid w:val="003965B8"/>
    <w:rsid w:val="00396885"/>
    <w:rsid w:val="00396D6F"/>
    <w:rsid w:val="00396E6A"/>
    <w:rsid w:val="00397850"/>
    <w:rsid w:val="003A0760"/>
    <w:rsid w:val="003A1563"/>
    <w:rsid w:val="003A1FAE"/>
    <w:rsid w:val="003A4846"/>
    <w:rsid w:val="003A4C8F"/>
    <w:rsid w:val="003A4D21"/>
    <w:rsid w:val="003A5BAF"/>
    <w:rsid w:val="003A5F92"/>
    <w:rsid w:val="003A6034"/>
    <w:rsid w:val="003A641D"/>
    <w:rsid w:val="003A65D0"/>
    <w:rsid w:val="003A7198"/>
    <w:rsid w:val="003A719D"/>
    <w:rsid w:val="003A728C"/>
    <w:rsid w:val="003A7E3F"/>
    <w:rsid w:val="003B0BDC"/>
    <w:rsid w:val="003B1A69"/>
    <w:rsid w:val="003B1D9D"/>
    <w:rsid w:val="003B2295"/>
    <w:rsid w:val="003B2523"/>
    <w:rsid w:val="003B2BE8"/>
    <w:rsid w:val="003B388E"/>
    <w:rsid w:val="003B3F11"/>
    <w:rsid w:val="003B55B9"/>
    <w:rsid w:val="003B561A"/>
    <w:rsid w:val="003B5B1E"/>
    <w:rsid w:val="003B6037"/>
    <w:rsid w:val="003B665F"/>
    <w:rsid w:val="003B735D"/>
    <w:rsid w:val="003B752D"/>
    <w:rsid w:val="003C02E6"/>
    <w:rsid w:val="003C0622"/>
    <w:rsid w:val="003C0900"/>
    <w:rsid w:val="003C0D93"/>
    <w:rsid w:val="003C1003"/>
    <w:rsid w:val="003C177F"/>
    <w:rsid w:val="003C1B2A"/>
    <w:rsid w:val="003C1F63"/>
    <w:rsid w:val="003C2D77"/>
    <w:rsid w:val="003C351B"/>
    <w:rsid w:val="003C3D24"/>
    <w:rsid w:val="003C4A77"/>
    <w:rsid w:val="003C54B1"/>
    <w:rsid w:val="003C604A"/>
    <w:rsid w:val="003C6AF1"/>
    <w:rsid w:val="003C7662"/>
    <w:rsid w:val="003D11EC"/>
    <w:rsid w:val="003D1251"/>
    <w:rsid w:val="003D12C0"/>
    <w:rsid w:val="003D2666"/>
    <w:rsid w:val="003D347B"/>
    <w:rsid w:val="003D35C7"/>
    <w:rsid w:val="003D3642"/>
    <w:rsid w:val="003D416E"/>
    <w:rsid w:val="003D45A8"/>
    <w:rsid w:val="003D4F7F"/>
    <w:rsid w:val="003D4F95"/>
    <w:rsid w:val="003D4FE0"/>
    <w:rsid w:val="003D50C6"/>
    <w:rsid w:val="003D513A"/>
    <w:rsid w:val="003D5227"/>
    <w:rsid w:val="003D6F3E"/>
    <w:rsid w:val="003D6F84"/>
    <w:rsid w:val="003D6FE6"/>
    <w:rsid w:val="003D761F"/>
    <w:rsid w:val="003D7FA5"/>
    <w:rsid w:val="003E00EF"/>
    <w:rsid w:val="003E0661"/>
    <w:rsid w:val="003E0C1A"/>
    <w:rsid w:val="003E2021"/>
    <w:rsid w:val="003E2E51"/>
    <w:rsid w:val="003E4674"/>
    <w:rsid w:val="003E4CE8"/>
    <w:rsid w:val="003E4FC1"/>
    <w:rsid w:val="003E53DA"/>
    <w:rsid w:val="003E55F6"/>
    <w:rsid w:val="003E5BDC"/>
    <w:rsid w:val="003E628C"/>
    <w:rsid w:val="003E64AC"/>
    <w:rsid w:val="003E6B76"/>
    <w:rsid w:val="003E70C5"/>
    <w:rsid w:val="003F015A"/>
    <w:rsid w:val="003F049F"/>
    <w:rsid w:val="003F0CBC"/>
    <w:rsid w:val="003F1C15"/>
    <w:rsid w:val="003F1E17"/>
    <w:rsid w:val="003F1F72"/>
    <w:rsid w:val="003F2BF6"/>
    <w:rsid w:val="003F38D2"/>
    <w:rsid w:val="003F3A21"/>
    <w:rsid w:val="003F4A88"/>
    <w:rsid w:val="003F4B83"/>
    <w:rsid w:val="003F4F15"/>
    <w:rsid w:val="003F536F"/>
    <w:rsid w:val="003F5881"/>
    <w:rsid w:val="00400742"/>
    <w:rsid w:val="00400CCB"/>
    <w:rsid w:val="00401816"/>
    <w:rsid w:val="00401F69"/>
    <w:rsid w:val="004021BE"/>
    <w:rsid w:val="004026F2"/>
    <w:rsid w:val="004028E5"/>
    <w:rsid w:val="00402DC0"/>
    <w:rsid w:val="0040420B"/>
    <w:rsid w:val="004047D2"/>
    <w:rsid w:val="00405029"/>
    <w:rsid w:val="00405E25"/>
    <w:rsid w:val="00406174"/>
    <w:rsid w:val="00406266"/>
    <w:rsid w:val="00406DC5"/>
    <w:rsid w:val="00406F38"/>
    <w:rsid w:val="00407C1C"/>
    <w:rsid w:val="004103FC"/>
    <w:rsid w:val="00411BE6"/>
    <w:rsid w:val="004129C7"/>
    <w:rsid w:val="00413ED5"/>
    <w:rsid w:val="00414836"/>
    <w:rsid w:val="00414B93"/>
    <w:rsid w:val="00414BF2"/>
    <w:rsid w:val="0041707D"/>
    <w:rsid w:val="0041742B"/>
    <w:rsid w:val="00417466"/>
    <w:rsid w:val="004177BB"/>
    <w:rsid w:val="00420FD7"/>
    <w:rsid w:val="00421E8E"/>
    <w:rsid w:val="00421F68"/>
    <w:rsid w:val="004221B9"/>
    <w:rsid w:val="004221F5"/>
    <w:rsid w:val="00422208"/>
    <w:rsid w:val="00422A7F"/>
    <w:rsid w:val="00423B65"/>
    <w:rsid w:val="004250A7"/>
    <w:rsid w:val="004256D9"/>
    <w:rsid w:val="00425D12"/>
    <w:rsid w:val="0042629D"/>
    <w:rsid w:val="00426471"/>
    <w:rsid w:val="0042669A"/>
    <w:rsid w:val="004268AB"/>
    <w:rsid w:val="00426ABC"/>
    <w:rsid w:val="00426B11"/>
    <w:rsid w:val="0043055B"/>
    <w:rsid w:val="004305D7"/>
    <w:rsid w:val="004317D9"/>
    <w:rsid w:val="00432891"/>
    <w:rsid w:val="004333F1"/>
    <w:rsid w:val="00433428"/>
    <w:rsid w:val="00434B25"/>
    <w:rsid w:val="00435458"/>
    <w:rsid w:val="0043553F"/>
    <w:rsid w:val="0043563F"/>
    <w:rsid w:val="00435B22"/>
    <w:rsid w:val="00435EE7"/>
    <w:rsid w:val="004365EB"/>
    <w:rsid w:val="00436FEC"/>
    <w:rsid w:val="004370BA"/>
    <w:rsid w:val="00437940"/>
    <w:rsid w:val="00440504"/>
    <w:rsid w:val="00440AEC"/>
    <w:rsid w:val="00442881"/>
    <w:rsid w:val="0044391E"/>
    <w:rsid w:val="00443B80"/>
    <w:rsid w:val="0044458D"/>
    <w:rsid w:val="00447DC6"/>
    <w:rsid w:val="004524F9"/>
    <w:rsid w:val="00452770"/>
    <w:rsid w:val="0045282E"/>
    <w:rsid w:val="0045284B"/>
    <w:rsid w:val="004530D4"/>
    <w:rsid w:val="00454625"/>
    <w:rsid w:val="00454EAE"/>
    <w:rsid w:val="004557F5"/>
    <w:rsid w:val="004558D6"/>
    <w:rsid w:val="00455990"/>
    <w:rsid w:val="00455CD2"/>
    <w:rsid w:val="00456174"/>
    <w:rsid w:val="00456BC0"/>
    <w:rsid w:val="00456E5D"/>
    <w:rsid w:val="00460DD2"/>
    <w:rsid w:val="004623A0"/>
    <w:rsid w:val="00462F06"/>
    <w:rsid w:val="004633B2"/>
    <w:rsid w:val="00463DC0"/>
    <w:rsid w:val="00463E77"/>
    <w:rsid w:val="004641C7"/>
    <w:rsid w:val="00464740"/>
    <w:rsid w:val="00464984"/>
    <w:rsid w:val="00464D0E"/>
    <w:rsid w:val="00464D68"/>
    <w:rsid w:val="00464DCD"/>
    <w:rsid w:val="00464FAA"/>
    <w:rsid w:val="00465390"/>
    <w:rsid w:val="0046647B"/>
    <w:rsid w:val="00466BF9"/>
    <w:rsid w:val="00466C9F"/>
    <w:rsid w:val="004673F6"/>
    <w:rsid w:val="00471E11"/>
    <w:rsid w:val="0047223B"/>
    <w:rsid w:val="00472D0E"/>
    <w:rsid w:val="00472DB0"/>
    <w:rsid w:val="0047317D"/>
    <w:rsid w:val="00473244"/>
    <w:rsid w:val="00473749"/>
    <w:rsid w:val="00473E65"/>
    <w:rsid w:val="004740BC"/>
    <w:rsid w:val="00474346"/>
    <w:rsid w:val="004746ED"/>
    <w:rsid w:val="00474743"/>
    <w:rsid w:val="00475888"/>
    <w:rsid w:val="0047625D"/>
    <w:rsid w:val="00476323"/>
    <w:rsid w:val="00477305"/>
    <w:rsid w:val="00477416"/>
    <w:rsid w:val="0048000E"/>
    <w:rsid w:val="004801F8"/>
    <w:rsid w:val="00480348"/>
    <w:rsid w:val="00480351"/>
    <w:rsid w:val="0048063E"/>
    <w:rsid w:val="004809DA"/>
    <w:rsid w:val="00481B00"/>
    <w:rsid w:val="0048217B"/>
    <w:rsid w:val="00482EC2"/>
    <w:rsid w:val="00483516"/>
    <w:rsid w:val="00483A74"/>
    <w:rsid w:val="00485650"/>
    <w:rsid w:val="004859C8"/>
    <w:rsid w:val="0048609C"/>
    <w:rsid w:val="00486802"/>
    <w:rsid w:val="0048699A"/>
    <w:rsid w:val="004870FE"/>
    <w:rsid w:val="00487103"/>
    <w:rsid w:val="004873AB"/>
    <w:rsid w:val="00487D0A"/>
    <w:rsid w:val="00487E2F"/>
    <w:rsid w:val="00490457"/>
    <w:rsid w:val="00490718"/>
    <w:rsid w:val="00491B2B"/>
    <w:rsid w:val="004920F5"/>
    <w:rsid w:val="0049277E"/>
    <w:rsid w:val="00493919"/>
    <w:rsid w:val="00493D84"/>
    <w:rsid w:val="00493E51"/>
    <w:rsid w:val="00493F25"/>
    <w:rsid w:val="004947EE"/>
    <w:rsid w:val="0049588A"/>
    <w:rsid w:val="00495AB9"/>
    <w:rsid w:val="0049664A"/>
    <w:rsid w:val="00496845"/>
    <w:rsid w:val="004978C2"/>
    <w:rsid w:val="00497C25"/>
    <w:rsid w:val="004A081D"/>
    <w:rsid w:val="004A1D31"/>
    <w:rsid w:val="004A24F0"/>
    <w:rsid w:val="004A27EB"/>
    <w:rsid w:val="004A2CAE"/>
    <w:rsid w:val="004A2D2A"/>
    <w:rsid w:val="004A3039"/>
    <w:rsid w:val="004A3305"/>
    <w:rsid w:val="004A3582"/>
    <w:rsid w:val="004A363A"/>
    <w:rsid w:val="004A373F"/>
    <w:rsid w:val="004A3DB4"/>
    <w:rsid w:val="004A58B8"/>
    <w:rsid w:val="004B0576"/>
    <w:rsid w:val="004B0687"/>
    <w:rsid w:val="004B077C"/>
    <w:rsid w:val="004B0A18"/>
    <w:rsid w:val="004B0E2F"/>
    <w:rsid w:val="004B13AC"/>
    <w:rsid w:val="004B164E"/>
    <w:rsid w:val="004B2DB2"/>
    <w:rsid w:val="004B358B"/>
    <w:rsid w:val="004B3791"/>
    <w:rsid w:val="004B384C"/>
    <w:rsid w:val="004B40F4"/>
    <w:rsid w:val="004B441D"/>
    <w:rsid w:val="004B4CA8"/>
    <w:rsid w:val="004B52CB"/>
    <w:rsid w:val="004B52DC"/>
    <w:rsid w:val="004B55CC"/>
    <w:rsid w:val="004B59EC"/>
    <w:rsid w:val="004B6923"/>
    <w:rsid w:val="004C0430"/>
    <w:rsid w:val="004C0BBC"/>
    <w:rsid w:val="004C1196"/>
    <w:rsid w:val="004C2044"/>
    <w:rsid w:val="004C2200"/>
    <w:rsid w:val="004C249B"/>
    <w:rsid w:val="004C26B2"/>
    <w:rsid w:val="004C29AD"/>
    <w:rsid w:val="004C2DF1"/>
    <w:rsid w:val="004C31CB"/>
    <w:rsid w:val="004C3286"/>
    <w:rsid w:val="004C3393"/>
    <w:rsid w:val="004C3BD7"/>
    <w:rsid w:val="004C47E3"/>
    <w:rsid w:val="004C4BCA"/>
    <w:rsid w:val="004C5195"/>
    <w:rsid w:val="004C5376"/>
    <w:rsid w:val="004C5C8A"/>
    <w:rsid w:val="004C65A8"/>
    <w:rsid w:val="004C71AD"/>
    <w:rsid w:val="004C7C2B"/>
    <w:rsid w:val="004D0937"/>
    <w:rsid w:val="004D122E"/>
    <w:rsid w:val="004D19F8"/>
    <w:rsid w:val="004D1B48"/>
    <w:rsid w:val="004D2533"/>
    <w:rsid w:val="004D3113"/>
    <w:rsid w:val="004D4F5F"/>
    <w:rsid w:val="004D5C11"/>
    <w:rsid w:val="004D6040"/>
    <w:rsid w:val="004D6152"/>
    <w:rsid w:val="004D6AA5"/>
    <w:rsid w:val="004D6F5A"/>
    <w:rsid w:val="004D732E"/>
    <w:rsid w:val="004D7670"/>
    <w:rsid w:val="004E056B"/>
    <w:rsid w:val="004E06B8"/>
    <w:rsid w:val="004E07DB"/>
    <w:rsid w:val="004E0A08"/>
    <w:rsid w:val="004E1015"/>
    <w:rsid w:val="004E13D8"/>
    <w:rsid w:val="004E188A"/>
    <w:rsid w:val="004E2B63"/>
    <w:rsid w:val="004E3454"/>
    <w:rsid w:val="004E3460"/>
    <w:rsid w:val="004E3936"/>
    <w:rsid w:val="004E565E"/>
    <w:rsid w:val="004E5665"/>
    <w:rsid w:val="004E635D"/>
    <w:rsid w:val="004E64C6"/>
    <w:rsid w:val="004E7068"/>
    <w:rsid w:val="004E77C2"/>
    <w:rsid w:val="004F0A49"/>
    <w:rsid w:val="004F1623"/>
    <w:rsid w:val="004F16AB"/>
    <w:rsid w:val="004F17E0"/>
    <w:rsid w:val="004F1F4A"/>
    <w:rsid w:val="004F3AD1"/>
    <w:rsid w:val="004F3E4E"/>
    <w:rsid w:val="004F471C"/>
    <w:rsid w:val="004F4E9C"/>
    <w:rsid w:val="004F50CC"/>
    <w:rsid w:val="004F5AEA"/>
    <w:rsid w:val="004F5CCF"/>
    <w:rsid w:val="004F5D3C"/>
    <w:rsid w:val="004F6062"/>
    <w:rsid w:val="004F641B"/>
    <w:rsid w:val="004F6631"/>
    <w:rsid w:val="004F7B4A"/>
    <w:rsid w:val="004F7EEE"/>
    <w:rsid w:val="00500373"/>
    <w:rsid w:val="005006DE"/>
    <w:rsid w:val="00500B78"/>
    <w:rsid w:val="005014A0"/>
    <w:rsid w:val="00502797"/>
    <w:rsid w:val="0050296B"/>
    <w:rsid w:val="00502C0C"/>
    <w:rsid w:val="00503D17"/>
    <w:rsid w:val="005047EC"/>
    <w:rsid w:val="00504F6E"/>
    <w:rsid w:val="005050DE"/>
    <w:rsid w:val="00505839"/>
    <w:rsid w:val="00505BB8"/>
    <w:rsid w:val="00506149"/>
    <w:rsid w:val="00506A52"/>
    <w:rsid w:val="005077AF"/>
    <w:rsid w:val="00507996"/>
    <w:rsid w:val="00507C79"/>
    <w:rsid w:val="00507F55"/>
    <w:rsid w:val="005102A0"/>
    <w:rsid w:val="00510572"/>
    <w:rsid w:val="0051152D"/>
    <w:rsid w:val="0051196F"/>
    <w:rsid w:val="0051200C"/>
    <w:rsid w:val="00512B7D"/>
    <w:rsid w:val="00512C5C"/>
    <w:rsid w:val="0051384F"/>
    <w:rsid w:val="00513A0B"/>
    <w:rsid w:val="00514EF6"/>
    <w:rsid w:val="005156DF"/>
    <w:rsid w:val="00515CD7"/>
    <w:rsid w:val="00517352"/>
    <w:rsid w:val="00517827"/>
    <w:rsid w:val="0051795D"/>
    <w:rsid w:val="00517B56"/>
    <w:rsid w:val="00520470"/>
    <w:rsid w:val="0052102D"/>
    <w:rsid w:val="005213C1"/>
    <w:rsid w:val="00521642"/>
    <w:rsid w:val="005229B5"/>
    <w:rsid w:val="005233A5"/>
    <w:rsid w:val="0052388C"/>
    <w:rsid w:val="00523919"/>
    <w:rsid w:val="00523A9C"/>
    <w:rsid w:val="00523F45"/>
    <w:rsid w:val="00523F5D"/>
    <w:rsid w:val="0052626D"/>
    <w:rsid w:val="00526C7F"/>
    <w:rsid w:val="0052709E"/>
    <w:rsid w:val="00531348"/>
    <w:rsid w:val="00531794"/>
    <w:rsid w:val="00531A4C"/>
    <w:rsid w:val="005324AA"/>
    <w:rsid w:val="005334D4"/>
    <w:rsid w:val="0053377E"/>
    <w:rsid w:val="0053450A"/>
    <w:rsid w:val="00534A4D"/>
    <w:rsid w:val="00540C05"/>
    <w:rsid w:val="0054186F"/>
    <w:rsid w:val="00541B47"/>
    <w:rsid w:val="005420C3"/>
    <w:rsid w:val="00542263"/>
    <w:rsid w:val="0054366C"/>
    <w:rsid w:val="00543DCE"/>
    <w:rsid w:val="00544A7B"/>
    <w:rsid w:val="00544CE9"/>
    <w:rsid w:val="005453EE"/>
    <w:rsid w:val="00545A95"/>
    <w:rsid w:val="00545BCA"/>
    <w:rsid w:val="00545D95"/>
    <w:rsid w:val="00545E97"/>
    <w:rsid w:val="00546428"/>
    <w:rsid w:val="00546C2A"/>
    <w:rsid w:val="00546D74"/>
    <w:rsid w:val="005472EA"/>
    <w:rsid w:val="00547316"/>
    <w:rsid w:val="005474EB"/>
    <w:rsid w:val="00547793"/>
    <w:rsid w:val="005478EB"/>
    <w:rsid w:val="00547C43"/>
    <w:rsid w:val="00547EA2"/>
    <w:rsid w:val="005503F7"/>
    <w:rsid w:val="00551078"/>
    <w:rsid w:val="00552753"/>
    <w:rsid w:val="0055282C"/>
    <w:rsid w:val="00554DDE"/>
    <w:rsid w:val="0055528E"/>
    <w:rsid w:val="005554E1"/>
    <w:rsid w:val="0055566B"/>
    <w:rsid w:val="00555AD1"/>
    <w:rsid w:val="00555DDF"/>
    <w:rsid w:val="00555EE6"/>
    <w:rsid w:val="00555F60"/>
    <w:rsid w:val="005560A2"/>
    <w:rsid w:val="005560CD"/>
    <w:rsid w:val="005561FD"/>
    <w:rsid w:val="00556447"/>
    <w:rsid w:val="00556783"/>
    <w:rsid w:val="00556B09"/>
    <w:rsid w:val="005577E5"/>
    <w:rsid w:val="00557CBA"/>
    <w:rsid w:val="00557F6F"/>
    <w:rsid w:val="00560042"/>
    <w:rsid w:val="00560057"/>
    <w:rsid w:val="00560F00"/>
    <w:rsid w:val="005610E6"/>
    <w:rsid w:val="00561356"/>
    <w:rsid w:val="00563033"/>
    <w:rsid w:val="00563172"/>
    <w:rsid w:val="005632B1"/>
    <w:rsid w:val="005634A6"/>
    <w:rsid w:val="0056451F"/>
    <w:rsid w:val="0056481F"/>
    <w:rsid w:val="00565DAD"/>
    <w:rsid w:val="00566196"/>
    <w:rsid w:val="0056655F"/>
    <w:rsid w:val="005677F3"/>
    <w:rsid w:val="00567D47"/>
    <w:rsid w:val="005701CC"/>
    <w:rsid w:val="005707D7"/>
    <w:rsid w:val="00571347"/>
    <w:rsid w:val="005715FF"/>
    <w:rsid w:val="00571712"/>
    <w:rsid w:val="00571E02"/>
    <w:rsid w:val="005724F4"/>
    <w:rsid w:val="00573CC9"/>
    <w:rsid w:val="00574307"/>
    <w:rsid w:val="005745CF"/>
    <w:rsid w:val="0057488F"/>
    <w:rsid w:val="00574950"/>
    <w:rsid w:val="005749CA"/>
    <w:rsid w:val="00575B04"/>
    <w:rsid w:val="00577111"/>
    <w:rsid w:val="005774F2"/>
    <w:rsid w:val="0057792E"/>
    <w:rsid w:val="00577BE9"/>
    <w:rsid w:val="00577C79"/>
    <w:rsid w:val="00577C93"/>
    <w:rsid w:val="00580628"/>
    <w:rsid w:val="0058074E"/>
    <w:rsid w:val="00580A03"/>
    <w:rsid w:val="005811D4"/>
    <w:rsid w:val="0058127C"/>
    <w:rsid w:val="00581320"/>
    <w:rsid w:val="0058148F"/>
    <w:rsid w:val="00581547"/>
    <w:rsid w:val="0058174B"/>
    <w:rsid w:val="00581A48"/>
    <w:rsid w:val="00581CA1"/>
    <w:rsid w:val="00581CB2"/>
    <w:rsid w:val="00581CBA"/>
    <w:rsid w:val="00582D4E"/>
    <w:rsid w:val="0058367D"/>
    <w:rsid w:val="00583B6F"/>
    <w:rsid w:val="00583EC6"/>
    <w:rsid w:val="00584834"/>
    <w:rsid w:val="00584AF4"/>
    <w:rsid w:val="00584E86"/>
    <w:rsid w:val="00585908"/>
    <w:rsid w:val="00585E09"/>
    <w:rsid w:val="005864DB"/>
    <w:rsid w:val="00586BB7"/>
    <w:rsid w:val="00587572"/>
    <w:rsid w:val="00590B19"/>
    <w:rsid w:val="00590BDF"/>
    <w:rsid w:val="00591795"/>
    <w:rsid w:val="00591C6F"/>
    <w:rsid w:val="00591D5F"/>
    <w:rsid w:val="005921B6"/>
    <w:rsid w:val="005923C9"/>
    <w:rsid w:val="00592E53"/>
    <w:rsid w:val="005935C1"/>
    <w:rsid w:val="00594699"/>
    <w:rsid w:val="00594E78"/>
    <w:rsid w:val="00594ECA"/>
    <w:rsid w:val="00595440"/>
    <w:rsid w:val="005955BF"/>
    <w:rsid w:val="005957DE"/>
    <w:rsid w:val="0059589B"/>
    <w:rsid w:val="00596080"/>
    <w:rsid w:val="005963B9"/>
    <w:rsid w:val="00596A06"/>
    <w:rsid w:val="005973C6"/>
    <w:rsid w:val="00597E91"/>
    <w:rsid w:val="005A06E9"/>
    <w:rsid w:val="005A0E0F"/>
    <w:rsid w:val="005A0F99"/>
    <w:rsid w:val="005A1ACB"/>
    <w:rsid w:val="005A2650"/>
    <w:rsid w:val="005A2983"/>
    <w:rsid w:val="005A33B5"/>
    <w:rsid w:val="005A3AEF"/>
    <w:rsid w:val="005A3EA9"/>
    <w:rsid w:val="005A41BB"/>
    <w:rsid w:val="005A4BBA"/>
    <w:rsid w:val="005A4E84"/>
    <w:rsid w:val="005A55A6"/>
    <w:rsid w:val="005A5A1F"/>
    <w:rsid w:val="005A62A0"/>
    <w:rsid w:val="005A67CC"/>
    <w:rsid w:val="005A6D74"/>
    <w:rsid w:val="005A7BD7"/>
    <w:rsid w:val="005B0740"/>
    <w:rsid w:val="005B0AD2"/>
    <w:rsid w:val="005B0BD5"/>
    <w:rsid w:val="005B0FC9"/>
    <w:rsid w:val="005B11B9"/>
    <w:rsid w:val="005B1250"/>
    <w:rsid w:val="005B1E85"/>
    <w:rsid w:val="005B2902"/>
    <w:rsid w:val="005B3218"/>
    <w:rsid w:val="005B379B"/>
    <w:rsid w:val="005B3A67"/>
    <w:rsid w:val="005B4279"/>
    <w:rsid w:val="005B4747"/>
    <w:rsid w:val="005B47BF"/>
    <w:rsid w:val="005B52C5"/>
    <w:rsid w:val="005B5FC6"/>
    <w:rsid w:val="005B66BF"/>
    <w:rsid w:val="005B7168"/>
    <w:rsid w:val="005B74EC"/>
    <w:rsid w:val="005B7526"/>
    <w:rsid w:val="005B7709"/>
    <w:rsid w:val="005C099A"/>
    <w:rsid w:val="005C12C6"/>
    <w:rsid w:val="005C1F07"/>
    <w:rsid w:val="005C2A4D"/>
    <w:rsid w:val="005C2E61"/>
    <w:rsid w:val="005C305D"/>
    <w:rsid w:val="005C372C"/>
    <w:rsid w:val="005C3A34"/>
    <w:rsid w:val="005C3DF0"/>
    <w:rsid w:val="005C4795"/>
    <w:rsid w:val="005C49F4"/>
    <w:rsid w:val="005C57C8"/>
    <w:rsid w:val="005C6735"/>
    <w:rsid w:val="005C68CD"/>
    <w:rsid w:val="005C7023"/>
    <w:rsid w:val="005C7679"/>
    <w:rsid w:val="005C7803"/>
    <w:rsid w:val="005D0480"/>
    <w:rsid w:val="005D071A"/>
    <w:rsid w:val="005D075F"/>
    <w:rsid w:val="005D0766"/>
    <w:rsid w:val="005D0C15"/>
    <w:rsid w:val="005D2C33"/>
    <w:rsid w:val="005D31BA"/>
    <w:rsid w:val="005D54B6"/>
    <w:rsid w:val="005D5EA6"/>
    <w:rsid w:val="005D621F"/>
    <w:rsid w:val="005D6D79"/>
    <w:rsid w:val="005D6F26"/>
    <w:rsid w:val="005D71FD"/>
    <w:rsid w:val="005D7712"/>
    <w:rsid w:val="005D7DF4"/>
    <w:rsid w:val="005E05ED"/>
    <w:rsid w:val="005E0B83"/>
    <w:rsid w:val="005E1156"/>
    <w:rsid w:val="005E2121"/>
    <w:rsid w:val="005E28DB"/>
    <w:rsid w:val="005E2B17"/>
    <w:rsid w:val="005E342C"/>
    <w:rsid w:val="005E3E26"/>
    <w:rsid w:val="005E4036"/>
    <w:rsid w:val="005E4D63"/>
    <w:rsid w:val="005E4E13"/>
    <w:rsid w:val="005E5032"/>
    <w:rsid w:val="005E5D97"/>
    <w:rsid w:val="005E691F"/>
    <w:rsid w:val="005E7974"/>
    <w:rsid w:val="005F005D"/>
    <w:rsid w:val="005F023D"/>
    <w:rsid w:val="005F02D5"/>
    <w:rsid w:val="005F0625"/>
    <w:rsid w:val="005F0C8E"/>
    <w:rsid w:val="005F10F0"/>
    <w:rsid w:val="005F139C"/>
    <w:rsid w:val="005F1D93"/>
    <w:rsid w:val="005F1E3E"/>
    <w:rsid w:val="005F1E8E"/>
    <w:rsid w:val="005F22B5"/>
    <w:rsid w:val="005F2AF5"/>
    <w:rsid w:val="005F2ED8"/>
    <w:rsid w:val="005F317A"/>
    <w:rsid w:val="005F34AC"/>
    <w:rsid w:val="005F36D9"/>
    <w:rsid w:val="005F3ABF"/>
    <w:rsid w:val="005F4827"/>
    <w:rsid w:val="005F4BBA"/>
    <w:rsid w:val="005F4C99"/>
    <w:rsid w:val="005F4FE2"/>
    <w:rsid w:val="005F6FA5"/>
    <w:rsid w:val="005F705B"/>
    <w:rsid w:val="005F7DD8"/>
    <w:rsid w:val="00600EC7"/>
    <w:rsid w:val="00601590"/>
    <w:rsid w:val="006017D3"/>
    <w:rsid w:val="00601D53"/>
    <w:rsid w:val="0060231B"/>
    <w:rsid w:val="00602575"/>
    <w:rsid w:val="00602789"/>
    <w:rsid w:val="00603087"/>
    <w:rsid w:val="00603742"/>
    <w:rsid w:val="00603A9D"/>
    <w:rsid w:val="0060400C"/>
    <w:rsid w:val="006041D3"/>
    <w:rsid w:val="00604278"/>
    <w:rsid w:val="00604815"/>
    <w:rsid w:val="00605A28"/>
    <w:rsid w:val="00605A4D"/>
    <w:rsid w:val="00605CBD"/>
    <w:rsid w:val="006060BB"/>
    <w:rsid w:val="0060622B"/>
    <w:rsid w:val="00606926"/>
    <w:rsid w:val="00606977"/>
    <w:rsid w:val="00606BCE"/>
    <w:rsid w:val="00607837"/>
    <w:rsid w:val="006079B8"/>
    <w:rsid w:val="00607CA7"/>
    <w:rsid w:val="00610347"/>
    <w:rsid w:val="00610761"/>
    <w:rsid w:val="00610B90"/>
    <w:rsid w:val="00610BFE"/>
    <w:rsid w:val="00610F00"/>
    <w:rsid w:val="00611612"/>
    <w:rsid w:val="00611DB0"/>
    <w:rsid w:val="006121F7"/>
    <w:rsid w:val="00612B95"/>
    <w:rsid w:val="00612FF6"/>
    <w:rsid w:val="006133F3"/>
    <w:rsid w:val="00614C98"/>
    <w:rsid w:val="00615212"/>
    <w:rsid w:val="006153D1"/>
    <w:rsid w:val="0061585F"/>
    <w:rsid w:val="00615B5B"/>
    <w:rsid w:val="00615EE3"/>
    <w:rsid w:val="0061703C"/>
    <w:rsid w:val="00617D86"/>
    <w:rsid w:val="00620034"/>
    <w:rsid w:val="006207C6"/>
    <w:rsid w:val="006209F4"/>
    <w:rsid w:val="00620F13"/>
    <w:rsid w:val="0062138D"/>
    <w:rsid w:val="006214A3"/>
    <w:rsid w:val="006227A0"/>
    <w:rsid w:val="006229E3"/>
    <w:rsid w:val="00623098"/>
    <w:rsid w:val="00623946"/>
    <w:rsid w:val="0062422B"/>
    <w:rsid w:val="00624792"/>
    <w:rsid w:val="006259B8"/>
    <w:rsid w:val="00626212"/>
    <w:rsid w:val="006262D5"/>
    <w:rsid w:val="006269CB"/>
    <w:rsid w:val="00626BB5"/>
    <w:rsid w:val="00627156"/>
    <w:rsid w:val="006277B4"/>
    <w:rsid w:val="006278D2"/>
    <w:rsid w:val="0063053C"/>
    <w:rsid w:val="006306D7"/>
    <w:rsid w:val="00631DDE"/>
    <w:rsid w:val="00632731"/>
    <w:rsid w:val="00632A13"/>
    <w:rsid w:val="0063430C"/>
    <w:rsid w:val="00634D15"/>
    <w:rsid w:val="00635302"/>
    <w:rsid w:val="006359F2"/>
    <w:rsid w:val="006376F1"/>
    <w:rsid w:val="006378F4"/>
    <w:rsid w:val="00637E92"/>
    <w:rsid w:val="00637F89"/>
    <w:rsid w:val="00640557"/>
    <w:rsid w:val="00640DF9"/>
    <w:rsid w:val="00641FB6"/>
    <w:rsid w:val="00642988"/>
    <w:rsid w:val="00642B7C"/>
    <w:rsid w:val="006433E7"/>
    <w:rsid w:val="00643C41"/>
    <w:rsid w:val="0064403B"/>
    <w:rsid w:val="006442F6"/>
    <w:rsid w:val="00644358"/>
    <w:rsid w:val="006449FE"/>
    <w:rsid w:val="00644F5B"/>
    <w:rsid w:val="0064559B"/>
    <w:rsid w:val="006455CE"/>
    <w:rsid w:val="00646780"/>
    <w:rsid w:val="006478B7"/>
    <w:rsid w:val="00647E58"/>
    <w:rsid w:val="00650C8C"/>
    <w:rsid w:val="0065148E"/>
    <w:rsid w:val="0065167E"/>
    <w:rsid w:val="0065261E"/>
    <w:rsid w:val="00652900"/>
    <w:rsid w:val="006535F1"/>
    <w:rsid w:val="00654065"/>
    <w:rsid w:val="006541EB"/>
    <w:rsid w:val="006543B2"/>
    <w:rsid w:val="006546AB"/>
    <w:rsid w:val="0065548B"/>
    <w:rsid w:val="006558AD"/>
    <w:rsid w:val="00655CD6"/>
    <w:rsid w:val="00655D92"/>
    <w:rsid w:val="00656024"/>
    <w:rsid w:val="00656118"/>
    <w:rsid w:val="00656D76"/>
    <w:rsid w:val="00657249"/>
    <w:rsid w:val="00657A79"/>
    <w:rsid w:val="00657BE1"/>
    <w:rsid w:val="0066027A"/>
    <w:rsid w:val="00660465"/>
    <w:rsid w:val="00660F36"/>
    <w:rsid w:val="00661466"/>
    <w:rsid w:val="00661542"/>
    <w:rsid w:val="00661C2C"/>
    <w:rsid w:val="0066212E"/>
    <w:rsid w:val="00662552"/>
    <w:rsid w:val="00662CBA"/>
    <w:rsid w:val="00663AB8"/>
    <w:rsid w:val="00663EC6"/>
    <w:rsid w:val="0066426D"/>
    <w:rsid w:val="00664B2E"/>
    <w:rsid w:val="00665755"/>
    <w:rsid w:val="00665F36"/>
    <w:rsid w:val="0066638E"/>
    <w:rsid w:val="00666902"/>
    <w:rsid w:val="00666A88"/>
    <w:rsid w:val="00666AF4"/>
    <w:rsid w:val="0066765E"/>
    <w:rsid w:val="00667BA1"/>
    <w:rsid w:val="006707BA"/>
    <w:rsid w:val="006708BC"/>
    <w:rsid w:val="00670A51"/>
    <w:rsid w:val="00671569"/>
    <w:rsid w:val="006724FE"/>
    <w:rsid w:val="00672B9D"/>
    <w:rsid w:val="00673D10"/>
    <w:rsid w:val="0067402D"/>
    <w:rsid w:val="00675400"/>
    <w:rsid w:val="00675AC1"/>
    <w:rsid w:val="006770ED"/>
    <w:rsid w:val="0067787E"/>
    <w:rsid w:val="006779CF"/>
    <w:rsid w:val="006806F7"/>
    <w:rsid w:val="006808DE"/>
    <w:rsid w:val="00680B9D"/>
    <w:rsid w:val="006819AF"/>
    <w:rsid w:val="00681D7A"/>
    <w:rsid w:val="00681E93"/>
    <w:rsid w:val="006829AB"/>
    <w:rsid w:val="00682D18"/>
    <w:rsid w:val="0068310B"/>
    <w:rsid w:val="00683152"/>
    <w:rsid w:val="00683362"/>
    <w:rsid w:val="00683BC8"/>
    <w:rsid w:val="00683F50"/>
    <w:rsid w:val="00683F7B"/>
    <w:rsid w:val="00684A43"/>
    <w:rsid w:val="00685F96"/>
    <w:rsid w:val="00686531"/>
    <w:rsid w:val="00686616"/>
    <w:rsid w:val="006867E1"/>
    <w:rsid w:val="006870A2"/>
    <w:rsid w:val="006870F3"/>
    <w:rsid w:val="006873C7"/>
    <w:rsid w:val="00687424"/>
    <w:rsid w:val="00687744"/>
    <w:rsid w:val="00687861"/>
    <w:rsid w:val="00690BCA"/>
    <w:rsid w:val="0069199A"/>
    <w:rsid w:val="00692219"/>
    <w:rsid w:val="006927A9"/>
    <w:rsid w:val="00692969"/>
    <w:rsid w:val="00694287"/>
    <w:rsid w:val="00695788"/>
    <w:rsid w:val="0069601E"/>
    <w:rsid w:val="006960B5"/>
    <w:rsid w:val="0069621F"/>
    <w:rsid w:val="00696957"/>
    <w:rsid w:val="00696DF5"/>
    <w:rsid w:val="00697447"/>
    <w:rsid w:val="006A135E"/>
    <w:rsid w:val="006A2A16"/>
    <w:rsid w:val="006A2D6F"/>
    <w:rsid w:val="006A3BA8"/>
    <w:rsid w:val="006A3F6C"/>
    <w:rsid w:val="006A404A"/>
    <w:rsid w:val="006A55A3"/>
    <w:rsid w:val="006A5BF8"/>
    <w:rsid w:val="006A6020"/>
    <w:rsid w:val="006A6B64"/>
    <w:rsid w:val="006A6EFA"/>
    <w:rsid w:val="006A73E7"/>
    <w:rsid w:val="006A7D79"/>
    <w:rsid w:val="006B190B"/>
    <w:rsid w:val="006B2290"/>
    <w:rsid w:val="006B33FF"/>
    <w:rsid w:val="006B348A"/>
    <w:rsid w:val="006B3B19"/>
    <w:rsid w:val="006B4619"/>
    <w:rsid w:val="006B4C60"/>
    <w:rsid w:val="006B4F20"/>
    <w:rsid w:val="006B59C5"/>
    <w:rsid w:val="006B5C6F"/>
    <w:rsid w:val="006B660E"/>
    <w:rsid w:val="006B67E9"/>
    <w:rsid w:val="006B6C32"/>
    <w:rsid w:val="006B6E22"/>
    <w:rsid w:val="006B7DE7"/>
    <w:rsid w:val="006C06CE"/>
    <w:rsid w:val="006C0B85"/>
    <w:rsid w:val="006C13CA"/>
    <w:rsid w:val="006C17AD"/>
    <w:rsid w:val="006C267A"/>
    <w:rsid w:val="006C342B"/>
    <w:rsid w:val="006C3D58"/>
    <w:rsid w:val="006C4E64"/>
    <w:rsid w:val="006C4EE4"/>
    <w:rsid w:val="006C5C9F"/>
    <w:rsid w:val="006C6033"/>
    <w:rsid w:val="006C686C"/>
    <w:rsid w:val="006C77E3"/>
    <w:rsid w:val="006C78CE"/>
    <w:rsid w:val="006C7D69"/>
    <w:rsid w:val="006D02A4"/>
    <w:rsid w:val="006D1D27"/>
    <w:rsid w:val="006D2206"/>
    <w:rsid w:val="006D2359"/>
    <w:rsid w:val="006D29C2"/>
    <w:rsid w:val="006D2EF8"/>
    <w:rsid w:val="006D31C2"/>
    <w:rsid w:val="006D3687"/>
    <w:rsid w:val="006D529E"/>
    <w:rsid w:val="006D5D6B"/>
    <w:rsid w:val="006D602C"/>
    <w:rsid w:val="006D666A"/>
    <w:rsid w:val="006D703F"/>
    <w:rsid w:val="006D726D"/>
    <w:rsid w:val="006D792A"/>
    <w:rsid w:val="006D7E11"/>
    <w:rsid w:val="006D7EAE"/>
    <w:rsid w:val="006E01E8"/>
    <w:rsid w:val="006E218E"/>
    <w:rsid w:val="006E2662"/>
    <w:rsid w:val="006E32D3"/>
    <w:rsid w:val="006E3D4A"/>
    <w:rsid w:val="006E4105"/>
    <w:rsid w:val="006E4306"/>
    <w:rsid w:val="006E4E44"/>
    <w:rsid w:val="006E5458"/>
    <w:rsid w:val="006E56DE"/>
    <w:rsid w:val="006E58CC"/>
    <w:rsid w:val="006E5DCD"/>
    <w:rsid w:val="006E6722"/>
    <w:rsid w:val="006E70FC"/>
    <w:rsid w:val="006E71E1"/>
    <w:rsid w:val="006E7C62"/>
    <w:rsid w:val="006E7E9A"/>
    <w:rsid w:val="006F0206"/>
    <w:rsid w:val="006F0351"/>
    <w:rsid w:val="006F0861"/>
    <w:rsid w:val="006F17C0"/>
    <w:rsid w:val="006F326C"/>
    <w:rsid w:val="006F3838"/>
    <w:rsid w:val="006F568C"/>
    <w:rsid w:val="006F670B"/>
    <w:rsid w:val="006F6AE6"/>
    <w:rsid w:val="006F70C1"/>
    <w:rsid w:val="006F7919"/>
    <w:rsid w:val="006F7CFF"/>
    <w:rsid w:val="00701455"/>
    <w:rsid w:val="00702299"/>
    <w:rsid w:val="00702543"/>
    <w:rsid w:val="007026A2"/>
    <w:rsid w:val="0070290C"/>
    <w:rsid w:val="00702B94"/>
    <w:rsid w:val="007030CF"/>
    <w:rsid w:val="00703B3B"/>
    <w:rsid w:val="0070403D"/>
    <w:rsid w:val="007047C7"/>
    <w:rsid w:val="007054C6"/>
    <w:rsid w:val="007059FF"/>
    <w:rsid w:val="0070622D"/>
    <w:rsid w:val="00706905"/>
    <w:rsid w:val="00706B0F"/>
    <w:rsid w:val="00706B1B"/>
    <w:rsid w:val="00706F40"/>
    <w:rsid w:val="00707A65"/>
    <w:rsid w:val="00707CF3"/>
    <w:rsid w:val="00707D61"/>
    <w:rsid w:val="00707E6F"/>
    <w:rsid w:val="0071018A"/>
    <w:rsid w:val="007101E5"/>
    <w:rsid w:val="0071052A"/>
    <w:rsid w:val="0071097B"/>
    <w:rsid w:val="00710A4D"/>
    <w:rsid w:val="007115DF"/>
    <w:rsid w:val="00711F0E"/>
    <w:rsid w:val="00712255"/>
    <w:rsid w:val="0071249E"/>
    <w:rsid w:val="007126FA"/>
    <w:rsid w:val="0071272A"/>
    <w:rsid w:val="00713387"/>
    <w:rsid w:val="0071338F"/>
    <w:rsid w:val="007134EE"/>
    <w:rsid w:val="00714188"/>
    <w:rsid w:val="0071543E"/>
    <w:rsid w:val="0071548A"/>
    <w:rsid w:val="007154F5"/>
    <w:rsid w:val="00715CE5"/>
    <w:rsid w:val="00716500"/>
    <w:rsid w:val="0071729B"/>
    <w:rsid w:val="0072002F"/>
    <w:rsid w:val="007203AA"/>
    <w:rsid w:val="00720764"/>
    <w:rsid w:val="0072088E"/>
    <w:rsid w:val="00721B95"/>
    <w:rsid w:val="007239E3"/>
    <w:rsid w:val="00723E0C"/>
    <w:rsid w:val="00725031"/>
    <w:rsid w:val="0072504C"/>
    <w:rsid w:val="00726997"/>
    <w:rsid w:val="007270BD"/>
    <w:rsid w:val="007275AA"/>
    <w:rsid w:val="00727B87"/>
    <w:rsid w:val="00727CCC"/>
    <w:rsid w:val="00730BF5"/>
    <w:rsid w:val="00732090"/>
    <w:rsid w:val="0073235A"/>
    <w:rsid w:val="00732376"/>
    <w:rsid w:val="00732684"/>
    <w:rsid w:val="00732D08"/>
    <w:rsid w:val="007331A2"/>
    <w:rsid w:val="00733811"/>
    <w:rsid w:val="00733D4E"/>
    <w:rsid w:val="007349D9"/>
    <w:rsid w:val="00735477"/>
    <w:rsid w:val="007354A6"/>
    <w:rsid w:val="0073561D"/>
    <w:rsid w:val="00735CE0"/>
    <w:rsid w:val="00735D7F"/>
    <w:rsid w:val="007366AE"/>
    <w:rsid w:val="00737272"/>
    <w:rsid w:val="0073760A"/>
    <w:rsid w:val="007379E1"/>
    <w:rsid w:val="00737CBC"/>
    <w:rsid w:val="00737D98"/>
    <w:rsid w:val="00740018"/>
    <w:rsid w:val="00741000"/>
    <w:rsid w:val="00741293"/>
    <w:rsid w:val="00741317"/>
    <w:rsid w:val="00741589"/>
    <w:rsid w:val="0074183C"/>
    <w:rsid w:val="00741CE5"/>
    <w:rsid w:val="0074275F"/>
    <w:rsid w:val="00742E1D"/>
    <w:rsid w:val="0074340C"/>
    <w:rsid w:val="00743E2F"/>
    <w:rsid w:val="0074498D"/>
    <w:rsid w:val="00746755"/>
    <w:rsid w:val="007469C5"/>
    <w:rsid w:val="0074706F"/>
    <w:rsid w:val="0074755C"/>
    <w:rsid w:val="007479D8"/>
    <w:rsid w:val="00747FCA"/>
    <w:rsid w:val="00751103"/>
    <w:rsid w:val="00751B79"/>
    <w:rsid w:val="00751CB2"/>
    <w:rsid w:val="00752508"/>
    <w:rsid w:val="0075258D"/>
    <w:rsid w:val="00752EF7"/>
    <w:rsid w:val="007534AA"/>
    <w:rsid w:val="00753916"/>
    <w:rsid w:val="00753A4B"/>
    <w:rsid w:val="00753F0E"/>
    <w:rsid w:val="00754A99"/>
    <w:rsid w:val="00756826"/>
    <w:rsid w:val="00756CDA"/>
    <w:rsid w:val="00756F16"/>
    <w:rsid w:val="00757458"/>
    <w:rsid w:val="007619D8"/>
    <w:rsid w:val="00761FDD"/>
    <w:rsid w:val="00762070"/>
    <w:rsid w:val="00762FF7"/>
    <w:rsid w:val="00763481"/>
    <w:rsid w:val="0076390F"/>
    <w:rsid w:val="00763C00"/>
    <w:rsid w:val="00764545"/>
    <w:rsid w:val="00764CAE"/>
    <w:rsid w:val="00765967"/>
    <w:rsid w:val="00765BBC"/>
    <w:rsid w:val="00766C3F"/>
    <w:rsid w:val="00770543"/>
    <w:rsid w:val="0077130A"/>
    <w:rsid w:val="0077172D"/>
    <w:rsid w:val="00771FD4"/>
    <w:rsid w:val="007726AB"/>
    <w:rsid w:val="00772797"/>
    <w:rsid w:val="00773769"/>
    <w:rsid w:val="00773963"/>
    <w:rsid w:val="00774C4F"/>
    <w:rsid w:val="00775278"/>
    <w:rsid w:val="0077540F"/>
    <w:rsid w:val="00775769"/>
    <w:rsid w:val="00775F67"/>
    <w:rsid w:val="0077611E"/>
    <w:rsid w:val="00776646"/>
    <w:rsid w:val="00777D39"/>
    <w:rsid w:val="00777E8C"/>
    <w:rsid w:val="007807F9"/>
    <w:rsid w:val="00780812"/>
    <w:rsid w:val="00780AED"/>
    <w:rsid w:val="00781221"/>
    <w:rsid w:val="00781521"/>
    <w:rsid w:val="007815DF"/>
    <w:rsid w:val="00781E39"/>
    <w:rsid w:val="0078262A"/>
    <w:rsid w:val="007827D2"/>
    <w:rsid w:val="007832B1"/>
    <w:rsid w:val="007834D6"/>
    <w:rsid w:val="00783B27"/>
    <w:rsid w:val="00785CBE"/>
    <w:rsid w:val="00785F36"/>
    <w:rsid w:val="0078665F"/>
    <w:rsid w:val="00787223"/>
    <w:rsid w:val="00787C37"/>
    <w:rsid w:val="00787F50"/>
    <w:rsid w:val="007905EC"/>
    <w:rsid w:val="007906FA"/>
    <w:rsid w:val="00790BE5"/>
    <w:rsid w:val="007914EB"/>
    <w:rsid w:val="0079159F"/>
    <w:rsid w:val="007919BE"/>
    <w:rsid w:val="00791CC3"/>
    <w:rsid w:val="00793390"/>
    <w:rsid w:val="007942E9"/>
    <w:rsid w:val="00794364"/>
    <w:rsid w:val="007948BF"/>
    <w:rsid w:val="00795592"/>
    <w:rsid w:val="00796D3E"/>
    <w:rsid w:val="00797486"/>
    <w:rsid w:val="00797ED3"/>
    <w:rsid w:val="007A0274"/>
    <w:rsid w:val="007A02A3"/>
    <w:rsid w:val="007A0C9F"/>
    <w:rsid w:val="007A1693"/>
    <w:rsid w:val="007A1E65"/>
    <w:rsid w:val="007A20EC"/>
    <w:rsid w:val="007A2132"/>
    <w:rsid w:val="007A25E9"/>
    <w:rsid w:val="007A34F4"/>
    <w:rsid w:val="007A3631"/>
    <w:rsid w:val="007A415F"/>
    <w:rsid w:val="007A56A1"/>
    <w:rsid w:val="007A6104"/>
    <w:rsid w:val="007A6768"/>
    <w:rsid w:val="007A67E8"/>
    <w:rsid w:val="007A691F"/>
    <w:rsid w:val="007A6A54"/>
    <w:rsid w:val="007A6ACB"/>
    <w:rsid w:val="007A7454"/>
    <w:rsid w:val="007A79A2"/>
    <w:rsid w:val="007B05DC"/>
    <w:rsid w:val="007B09AF"/>
    <w:rsid w:val="007B09C2"/>
    <w:rsid w:val="007B1555"/>
    <w:rsid w:val="007B2739"/>
    <w:rsid w:val="007B2976"/>
    <w:rsid w:val="007B3C6F"/>
    <w:rsid w:val="007B4486"/>
    <w:rsid w:val="007B4488"/>
    <w:rsid w:val="007B47F9"/>
    <w:rsid w:val="007B5369"/>
    <w:rsid w:val="007B552D"/>
    <w:rsid w:val="007B6100"/>
    <w:rsid w:val="007C0142"/>
    <w:rsid w:val="007C0CAB"/>
    <w:rsid w:val="007C1486"/>
    <w:rsid w:val="007C2730"/>
    <w:rsid w:val="007C2B6B"/>
    <w:rsid w:val="007C2ED4"/>
    <w:rsid w:val="007C2F1E"/>
    <w:rsid w:val="007C4016"/>
    <w:rsid w:val="007C4E55"/>
    <w:rsid w:val="007C547A"/>
    <w:rsid w:val="007C5538"/>
    <w:rsid w:val="007C6AF9"/>
    <w:rsid w:val="007C77AA"/>
    <w:rsid w:val="007C7E34"/>
    <w:rsid w:val="007D0253"/>
    <w:rsid w:val="007D0679"/>
    <w:rsid w:val="007D09DD"/>
    <w:rsid w:val="007D1F76"/>
    <w:rsid w:val="007D41AA"/>
    <w:rsid w:val="007D44B4"/>
    <w:rsid w:val="007D4529"/>
    <w:rsid w:val="007D4A91"/>
    <w:rsid w:val="007D4C10"/>
    <w:rsid w:val="007D59CF"/>
    <w:rsid w:val="007D5C66"/>
    <w:rsid w:val="007D5D1A"/>
    <w:rsid w:val="007D5E21"/>
    <w:rsid w:val="007D7031"/>
    <w:rsid w:val="007D7089"/>
    <w:rsid w:val="007D760A"/>
    <w:rsid w:val="007E0E87"/>
    <w:rsid w:val="007E1472"/>
    <w:rsid w:val="007E2287"/>
    <w:rsid w:val="007E2479"/>
    <w:rsid w:val="007E27D8"/>
    <w:rsid w:val="007E28BD"/>
    <w:rsid w:val="007E323E"/>
    <w:rsid w:val="007E3EE6"/>
    <w:rsid w:val="007E462E"/>
    <w:rsid w:val="007E4B26"/>
    <w:rsid w:val="007E6999"/>
    <w:rsid w:val="007E6CED"/>
    <w:rsid w:val="007E6EB1"/>
    <w:rsid w:val="007E714F"/>
    <w:rsid w:val="007E7E2B"/>
    <w:rsid w:val="007F0538"/>
    <w:rsid w:val="007F065A"/>
    <w:rsid w:val="007F2A07"/>
    <w:rsid w:val="007F34CB"/>
    <w:rsid w:val="007F384B"/>
    <w:rsid w:val="007F3C8B"/>
    <w:rsid w:val="007F4206"/>
    <w:rsid w:val="007F4709"/>
    <w:rsid w:val="007F540D"/>
    <w:rsid w:val="007F5903"/>
    <w:rsid w:val="007F5D60"/>
    <w:rsid w:val="007F60DF"/>
    <w:rsid w:val="007F61C5"/>
    <w:rsid w:val="007F635A"/>
    <w:rsid w:val="007F6DBD"/>
    <w:rsid w:val="008002B9"/>
    <w:rsid w:val="00801418"/>
    <w:rsid w:val="00801DF6"/>
    <w:rsid w:val="00801E98"/>
    <w:rsid w:val="008024E2"/>
    <w:rsid w:val="008034D7"/>
    <w:rsid w:val="008039A2"/>
    <w:rsid w:val="008039B1"/>
    <w:rsid w:val="00803BA5"/>
    <w:rsid w:val="0080578B"/>
    <w:rsid w:val="00805D4D"/>
    <w:rsid w:val="0080735B"/>
    <w:rsid w:val="00807461"/>
    <w:rsid w:val="00807932"/>
    <w:rsid w:val="0081035A"/>
    <w:rsid w:val="008106C8"/>
    <w:rsid w:val="00811167"/>
    <w:rsid w:val="00811187"/>
    <w:rsid w:val="00811479"/>
    <w:rsid w:val="00811AB3"/>
    <w:rsid w:val="008121FF"/>
    <w:rsid w:val="008123CE"/>
    <w:rsid w:val="00812D34"/>
    <w:rsid w:val="00813063"/>
    <w:rsid w:val="008140FD"/>
    <w:rsid w:val="00814565"/>
    <w:rsid w:val="00815117"/>
    <w:rsid w:val="00815C7A"/>
    <w:rsid w:val="00815D65"/>
    <w:rsid w:val="00816CA2"/>
    <w:rsid w:val="008170E1"/>
    <w:rsid w:val="0081764D"/>
    <w:rsid w:val="00820A7E"/>
    <w:rsid w:val="00821B15"/>
    <w:rsid w:val="00823197"/>
    <w:rsid w:val="008231F1"/>
    <w:rsid w:val="00824368"/>
    <w:rsid w:val="008244FB"/>
    <w:rsid w:val="008248AF"/>
    <w:rsid w:val="00824BAC"/>
    <w:rsid w:val="00824FFD"/>
    <w:rsid w:val="00825007"/>
    <w:rsid w:val="0082584C"/>
    <w:rsid w:val="008265B1"/>
    <w:rsid w:val="00826784"/>
    <w:rsid w:val="008267C5"/>
    <w:rsid w:val="0082690F"/>
    <w:rsid w:val="00826BC9"/>
    <w:rsid w:val="008277DB"/>
    <w:rsid w:val="00827FB3"/>
    <w:rsid w:val="00830011"/>
    <w:rsid w:val="00830B05"/>
    <w:rsid w:val="00831719"/>
    <w:rsid w:val="0083173A"/>
    <w:rsid w:val="00831882"/>
    <w:rsid w:val="008326DA"/>
    <w:rsid w:val="00832D83"/>
    <w:rsid w:val="00833C10"/>
    <w:rsid w:val="0083482E"/>
    <w:rsid w:val="0083489A"/>
    <w:rsid w:val="00835A39"/>
    <w:rsid w:val="00835FFE"/>
    <w:rsid w:val="00836636"/>
    <w:rsid w:val="008367E6"/>
    <w:rsid w:val="00836A32"/>
    <w:rsid w:val="00837013"/>
    <w:rsid w:val="008376D4"/>
    <w:rsid w:val="00837D25"/>
    <w:rsid w:val="008402FF"/>
    <w:rsid w:val="008412B0"/>
    <w:rsid w:val="00841C8F"/>
    <w:rsid w:val="00842093"/>
    <w:rsid w:val="00842AF7"/>
    <w:rsid w:val="00842E6E"/>
    <w:rsid w:val="00843513"/>
    <w:rsid w:val="0084436D"/>
    <w:rsid w:val="00845265"/>
    <w:rsid w:val="0084663D"/>
    <w:rsid w:val="00846A30"/>
    <w:rsid w:val="00847F85"/>
    <w:rsid w:val="0085025E"/>
    <w:rsid w:val="00850E34"/>
    <w:rsid w:val="00852226"/>
    <w:rsid w:val="00852BAE"/>
    <w:rsid w:val="00853105"/>
    <w:rsid w:val="0085550A"/>
    <w:rsid w:val="008555BC"/>
    <w:rsid w:val="00855608"/>
    <w:rsid w:val="00855A2E"/>
    <w:rsid w:val="00855D41"/>
    <w:rsid w:val="00855D89"/>
    <w:rsid w:val="0085750E"/>
    <w:rsid w:val="00857E0C"/>
    <w:rsid w:val="00857F79"/>
    <w:rsid w:val="00860EE5"/>
    <w:rsid w:val="008617E3"/>
    <w:rsid w:val="0086197B"/>
    <w:rsid w:val="0086265B"/>
    <w:rsid w:val="0086302E"/>
    <w:rsid w:val="008631BD"/>
    <w:rsid w:val="0086324E"/>
    <w:rsid w:val="00863F19"/>
    <w:rsid w:val="008640C4"/>
    <w:rsid w:val="0086559F"/>
    <w:rsid w:val="00865A71"/>
    <w:rsid w:val="00865C87"/>
    <w:rsid w:val="00866247"/>
    <w:rsid w:val="00866846"/>
    <w:rsid w:val="00866BE8"/>
    <w:rsid w:val="008674E9"/>
    <w:rsid w:val="00867F1F"/>
    <w:rsid w:val="00870699"/>
    <w:rsid w:val="00870F05"/>
    <w:rsid w:val="00870FEB"/>
    <w:rsid w:val="00871E2F"/>
    <w:rsid w:val="00871EB9"/>
    <w:rsid w:val="00872688"/>
    <w:rsid w:val="008727FE"/>
    <w:rsid w:val="00872922"/>
    <w:rsid w:val="00872BBC"/>
    <w:rsid w:val="00873643"/>
    <w:rsid w:val="00873BA1"/>
    <w:rsid w:val="00873D44"/>
    <w:rsid w:val="00873D86"/>
    <w:rsid w:val="00873DF8"/>
    <w:rsid w:val="0087451F"/>
    <w:rsid w:val="008746DE"/>
    <w:rsid w:val="00874A46"/>
    <w:rsid w:val="00874ACC"/>
    <w:rsid w:val="0087532B"/>
    <w:rsid w:val="008759DD"/>
    <w:rsid w:val="008761E8"/>
    <w:rsid w:val="008767F7"/>
    <w:rsid w:val="00876EE8"/>
    <w:rsid w:val="00877222"/>
    <w:rsid w:val="00877284"/>
    <w:rsid w:val="008804DE"/>
    <w:rsid w:val="008811BC"/>
    <w:rsid w:val="0088130B"/>
    <w:rsid w:val="00882235"/>
    <w:rsid w:val="0088240F"/>
    <w:rsid w:val="00882A0C"/>
    <w:rsid w:val="00882C3A"/>
    <w:rsid w:val="00882FAC"/>
    <w:rsid w:val="00882FAF"/>
    <w:rsid w:val="008832DB"/>
    <w:rsid w:val="00883367"/>
    <w:rsid w:val="008833D2"/>
    <w:rsid w:val="00883F71"/>
    <w:rsid w:val="00884C5B"/>
    <w:rsid w:val="00886B2D"/>
    <w:rsid w:val="00886B6C"/>
    <w:rsid w:val="00886DCD"/>
    <w:rsid w:val="00886F4B"/>
    <w:rsid w:val="00887269"/>
    <w:rsid w:val="00887920"/>
    <w:rsid w:val="00890097"/>
    <w:rsid w:val="008903E8"/>
    <w:rsid w:val="00890A22"/>
    <w:rsid w:val="00890A76"/>
    <w:rsid w:val="00891530"/>
    <w:rsid w:val="0089210B"/>
    <w:rsid w:val="008945D4"/>
    <w:rsid w:val="0089492B"/>
    <w:rsid w:val="00895492"/>
    <w:rsid w:val="0089659F"/>
    <w:rsid w:val="00896DB5"/>
    <w:rsid w:val="00897025"/>
    <w:rsid w:val="008A0178"/>
    <w:rsid w:val="008A0758"/>
    <w:rsid w:val="008A0ABB"/>
    <w:rsid w:val="008A176B"/>
    <w:rsid w:val="008A1BCB"/>
    <w:rsid w:val="008A1DC7"/>
    <w:rsid w:val="008A22EB"/>
    <w:rsid w:val="008A2314"/>
    <w:rsid w:val="008A2645"/>
    <w:rsid w:val="008A32BB"/>
    <w:rsid w:val="008A3F55"/>
    <w:rsid w:val="008A4531"/>
    <w:rsid w:val="008A4789"/>
    <w:rsid w:val="008A495E"/>
    <w:rsid w:val="008A4A13"/>
    <w:rsid w:val="008A4B7B"/>
    <w:rsid w:val="008A4BBB"/>
    <w:rsid w:val="008A56E9"/>
    <w:rsid w:val="008A5D24"/>
    <w:rsid w:val="008A64AD"/>
    <w:rsid w:val="008A7F52"/>
    <w:rsid w:val="008B0831"/>
    <w:rsid w:val="008B08BE"/>
    <w:rsid w:val="008B201C"/>
    <w:rsid w:val="008B211B"/>
    <w:rsid w:val="008B2C6D"/>
    <w:rsid w:val="008B2DC6"/>
    <w:rsid w:val="008B3243"/>
    <w:rsid w:val="008B34ED"/>
    <w:rsid w:val="008B36A4"/>
    <w:rsid w:val="008B43BE"/>
    <w:rsid w:val="008B447E"/>
    <w:rsid w:val="008B45EB"/>
    <w:rsid w:val="008B4AFD"/>
    <w:rsid w:val="008B4BD7"/>
    <w:rsid w:val="008B5C4D"/>
    <w:rsid w:val="008B62E4"/>
    <w:rsid w:val="008B65EB"/>
    <w:rsid w:val="008C064E"/>
    <w:rsid w:val="008C09C2"/>
    <w:rsid w:val="008C0B56"/>
    <w:rsid w:val="008C1174"/>
    <w:rsid w:val="008C1C8C"/>
    <w:rsid w:val="008C1F4E"/>
    <w:rsid w:val="008C36E2"/>
    <w:rsid w:val="008C3C47"/>
    <w:rsid w:val="008C3CF5"/>
    <w:rsid w:val="008C3DEB"/>
    <w:rsid w:val="008C4D92"/>
    <w:rsid w:val="008C51B6"/>
    <w:rsid w:val="008C602A"/>
    <w:rsid w:val="008C652D"/>
    <w:rsid w:val="008D07A8"/>
    <w:rsid w:val="008D092E"/>
    <w:rsid w:val="008D12EA"/>
    <w:rsid w:val="008D1626"/>
    <w:rsid w:val="008D1736"/>
    <w:rsid w:val="008D1C96"/>
    <w:rsid w:val="008D1EFD"/>
    <w:rsid w:val="008D26AB"/>
    <w:rsid w:val="008D2CA8"/>
    <w:rsid w:val="008D31F8"/>
    <w:rsid w:val="008D3BAB"/>
    <w:rsid w:val="008D3F40"/>
    <w:rsid w:val="008D441B"/>
    <w:rsid w:val="008D567C"/>
    <w:rsid w:val="008D64E2"/>
    <w:rsid w:val="008D6903"/>
    <w:rsid w:val="008D6A6A"/>
    <w:rsid w:val="008D7429"/>
    <w:rsid w:val="008E046D"/>
    <w:rsid w:val="008E08D4"/>
    <w:rsid w:val="008E153D"/>
    <w:rsid w:val="008E1661"/>
    <w:rsid w:val="008E1CF7"/>
    <w:rsid w:val="008E3118"/>
    <w:rsid w:val="008E3158"/>
    <w:rsid w:val="008E334F"/>
    <w:rsid w:val="008E3C05"/>
    <w:rsid w:val="008E3CA4"/>
    <w:rsid w:val="008E4924"/>
    <w:rsid w:val="008E4CBD"/>
    <w:rsid w:val="008E4EA2"/>
    <w:rsid w:val="008E5C88"/>
    <w:rsid w:val="008E6708"/>
    <w:rsid w:val="008E69BE"/>
    <w:rsid w:val="008E6A5E"/>
    <w:rsid w:val="008E6EF0"/>
    <w:rsid w:val="008E76F7"/>
    <w:rsid w:val="008E7AAE"/>
    <w:rsid w:val="008F082A"/>
    <w:rsid w:val="008F12B5"/>
    <w:rsid w:val="008F199E"/>
    <w:rsid w:val="008F2B68"/>
    <w:rsid w:val="008F3362"/>
    <w:rsid w:val="008F347B"/>
    <w:rsid w:val="008F3A5D"/>
    <w:rsid w:val="008F3FC3"/>
    <w:rsid w:val="008F46FE"/>
    <w:rsid w:val="008F52A8"/>
    <w:rsid w:val="008F58ED"/>
    <w:rsid w:val="008F5A10"/>
    <w:rsid w:val="008F5DAF"/>
    <w:rsid w:val="008F6697"/>
    <w:rsid w:val="008F6870"/>
    <w:rsid w:val="008F689E"/>
    <w:rsid w:val="008F6BC6"/>
    <w:rsid w:val="008F7054"/>
    <w:rsid w:val="00900851"/>
    <w:rsid w:val="00901851"/>
    <w:rsid w:val="00901969"/>
    <w:rsid w:val="00902EB1"/>
    <w:rsid w:val="0090371C"/>
    <w:rsid w:val="009042E5"/>
    <w:rsid w:val="00904A10"/>
    <w:rsid w:val="00904C56"/>
    <w:rsid w:val="00905CD5"/>
    <w:rsid w:val="00905DBB"/>
    <w:rsid w:val="00905ECD"/>
    <w:rsid w:val="0090674D"/>
    <w:rsid w:val="00906D8E"/>
    <w:rsid w:val="009076B8"/>
    <w:rsid w:val="009100FC"/>
    <w:rsid w:val="00910363"/>
    <w:rsid w:val="00910771"/>
    <w:rsid w:val="00910AF5"/>
    <w:rsid w:val="009112A9"/>
    <w:rsid w:val="0091374A"/>
    <w:rsid w:val="0091453A"/>
    <w:rsid w:val="0091473A"/>
    <w:rsid w:val="00914EBB"/>
    <w:rsid w:val="00917431"/>
    <w:rsid w:val="00917D69"/>
    <w:rsid w:val="009209DC"/>
    <w:rsid w:val="00921B03"/>
    <w:rsid w:val="00923546"/>
    <w:rsid w:val="009236D4"/>
    <w:rsid w:val="00923E92"/>
    <w:rsid w:val="0092427E"/>
    <w:rsid w:val="009253FA"/>
    <w:rsid w:val="00925E8D"/>
    <w:rsid w:val="00925FE0"/>
    <w:rsid w:val="0092683B"/>
    <w:rsid w:val="0092719F"/>
    <w:rsid w:val="009278D2"/>
    <w:rsid w:val="00927CFC"/>
    <w:rsid w:val="00927EDE"/>
    <w:rsid w:val="00930AEE"/>
    <w:rsid w:val="00930E13"/>
    <w:rsid w:val="009312CF"/>
    <w:rsid w:val="00931546"/>
    <w:rsid w:val="00931B34"/>
    <w:rsid w:val="00931F4C"/>
    <w:rsid w:val="00932919"/>
    <w:rsid w:val="009335D0"/>
    <w:rsid w:val="0093489F"/>
    <w:rsid w:val="00934E4E"/>
    <w:rsid w:val="009353FE"/>
    <w:rsid w:val="009357E2"/>
    <w:rsid w:val="0093662A"/>
    <w:rsid w:val="0094032E"/>
    <w:rsid w:val="00940ED7"/>
    <w:rsid w:val="00940FA1"/>
    <w:rsid w:val="009419E3"/>
    <w:rsid w:val="00942E4D"/>
    <w:rsid w:val="00943D68"/>
    <w:rsid w:val="00944095"/>
    <w:rsid w:val="009440FF"/>
    <w:rsid w:val="00944349"/>
    <w:rsid w:val="00944C79"/>
    <w:rsid w:val="00944D09"/>
    <w:rsid w:val="00944D88"/>
    <w:rsid w:val="00945586"/>
    <w:rsid w:val="0094667B"/>
    <w:rsid w:val="00946981"/>
    <w:rsid w:val="00946A68"/>
    <w:rsid w:val="00946AF4"/>
    <w:rsid w:val="00946F19"/>
    <w:rsid w:val="009502A2"/>
    <w:rsid w:val="00951D6D"/>
    <w:rsid w:val="009532EF"/>
    <w:rsid w:val="0095390B"/>
    <w:rsid w:val="0095395E"/>
    <w:rsid w:val="00953B08"/>
    <w:rsid w:val="00954183"/>
    <w:rsid w:val="00954681"/>
    <w:rsid w:val="009546BE"/>
    <w:rsid w:val="00954926"/>
    <w:rsid w:val="00954CD9"/>
    <w:rsid w:val="009554F9"/>
    <w:rsid w:val="00955573"/>
    <w:rsid w:val="00956075"/>
    <w:rsid w:val="00956562"/>
    <w:rsid w:val="00957CAE"/>
    <w:rsid w:val="0096122E"/>
    <w:rsid w:val="009612D3"/>
    <w:rsid w:val="00961A3E"/>
    <w:rsid w:val="00961B6B"/>
    <w:rsid w:val="00961CB2"/>
    <w:rsid w:val="00962275"/>
    <w:rsid w:val="00963270"/>
    <w:rsid w:val="0096492D"/>
    <w:rsid w:val="00964C22"/>
    <w:rsid w:val="00964D0A"/>
    <w:rsid w:val="009664CD"/>
    <w:rsid w:val="0096664F"/>
    <w:rsid w:val="00971ABA"/>
    <w:rsid w:val="00971ECE"/>
    <w:rsid w:val="009727EE"/>
    <w:rsid w:val="00972B20"/>
    <w:rsid w:val="00973748"/>
    <w:rsid w:val="009737D3"/>
    <w:rsid w:val="009745F1"/>
    <w:rsid w:val="00974704"/>
    <w:rsid w:val="00974E0B"/>
    <w:rsid w:val="00974F93"/>
    <w:rsid w:val="00975162"/>
    <w:rsid w:val="00975CDA"/>
    <w:rsid w:val="0097663F"/>
    <w:rsid w:val="00977147"/>
    <w:rsid w:val="009771B6"/>
    <w:rsid w:val="00977A08"/>
    <w:rsid w:val="00977D3A"/>
    <w:rsid w:val="009817CE"/>
    <w:rsid w:val="00981994"/>
    <w:rsid w:val="0098239E"/>
    <w:rsid w:val="009829EA"/>
    <w:rsid w:val="00984598"/>
    <w:rsid w:val="00984617"/>
    <w:rsid w:val="00984AAC"/>
    <w:rsid w:val="009850D1"/>
    <w:rsid w:val="00985F60"/>
    <w:rsid w:val="009866AB"/>
    <w:rsid w:val="00986E5A"/>
    <w:rsid w:val="00990631"/>
    <w:rsid w:val="00990A17"/>
    <w:rsid w:val="00990D9B"/>
    <w:rsid w:val="0099158F"/>
    <w:rsid w:val="0099180A"/>
    <w:rsid w:val="00991F28"/>
    <w:rsid w:val="00992235"/>
    <w:rsid w:val="00992EA4"/>
    <w:rsid w:val="00993412"/>
    <w:rsid w:val="00993AD1"/>
    <w:rsid w:val="00993E05"/>
    <w:rsid w:val="00994F0F"/>
    <w:rsid w:val="009A16B1"/>
    <w:rsid w:val="009A176D"/>
    <w:rsid w:val="009A2668"/>
    <w:rsid w:val="009A2E15"/>
    <w:rsid w:val="009A2E71"/>
    <w:rsid w:val="009A312A"/>
    <w:rsid w:val="009A369A"/>
    <w:rsid w:val="009A37D6"/>
    <w:rsid w:val="009A3E22"/>
    <w:rsid w:val="009A497D"/>
    <w:rsid w:val="009A4B30"/>
    <w:rsid w:val="009A4F1A"/>
    <w:rsid w:val="009A5E89"/>
    <w:rsid w:val="009A600F"/>
    <w:rsid w:val="009A66CF"/>
    <w:rsid w:val="009A7533"/>
    <w:rsid w:val="009A785B"/>
    <w:rsid w:val="009A7D54"/>
    <w:rsid w:val="009B0FEB"/>
    <w:rsid w:val="009B1D03"/>
    <w:rsid w:val="009B214E"/>
    <w:rsid w:val="009B24F0"/>
    <w:rsid w:val="009B26B8"/>
    <w:rsid w:val="009B33CF"/>
    <w:rsid w:val="009B341D"/>
    <w:rsid w:val="009B3821"/>
    <w:rsid w:val="009B3A71"/>
    <w:rsid w:val="009B3C87"/>
    <w:rsid w:val="009B41F5"/>
    <w:rsid w:val="009B5538"/>
    <w:rsid w:val="009B593A"/>
    <w:rsid w:val="009B5B20"/>
    <w:rsid w:val="009B664B"/>
    <w:rsid w:val="009B6BBE"/>
    <w:rsid w:val="009B6E5F"/>
    <w:rsid w:val="009B7D2D"/>
    <w:rsid w:val="009C01E5"/>
    <w:rsid w:val="009C06F4"/>
    <w:rsid w:val="009C081B"/>
    <w:rsid w:val="009C0F6F"/>
    <w:rsid w:val="009C1172"/>
    <w:rsid w:val="009C2222"/>
    <w:rsid w:val="009C2383"/>
    <w:rsid w:val="009C2EAC"/>
    <w:rsid w:val="009C32BC"/>
    <w:rsid w:val="009C352A"/>
    <w:rsid w:val="009C549C"/>
    <w:rsid w:val="009C665D"/>
    <w:rsid w:val="009C7ED6"/>
    <w:rsid w:val="009C7EF7"/>
    <w:rsid w:val="009D0184"/>
    <w:rsid w:val="009D0CB3"/>
    <w:rsid w:val="009D15EF"/>
    <w:rsid w:val="009D24CE"/>
    <w:rsid w:val="009D268F"/>
    <w:rsid w:val="009D3386"/>
    <w:rsid w:val="009D4219"/>
    <w:rsid w:val="009D48D9"/>
    <w:rsid w:val="009D5464"/>
    <w:rsid w:val="009D679E"/>
    <w:rsid w:val="009D6BB9"/>
    <w:rsid w:val="009D6F4F"/>
    <w:rsid w:val="009D70B8"/>
    <w:rsid w:val="009D7EAA"/>
    <w:rsid w:val="009E00A0"/>
    <w:rsid w:val="009E1AAD"/>
    <w:rsid w:val="009E1B19"/>
    <w:rsid w:val="009E1E3F"/>
    <w:rsid w:val="009E21D3"/>
    <w:rsid w:val="009E23A7"/>
    <w:rsid w:val="009E26B8"/>
    <w:rsid w:val="009E26E7"/>
    <w:rsid w:val="009E29DF"/>
    <w:rsid w:val="009E3053"/>
    <w:rsid w:val="009E339B"/>
    <w:rsid w:val="009E3695"/>
    <w:rsid w:val="009E3E28"/>
    <w:rsid w:val="009E411A"/>
    <w:rsid w:val="009E4CEA"/>
    <w:rsid w:val="009E4E5A"/>
    <w:rsid w:val="009E52D2"/>
    <w:rsid w:val="009E7242"/>
    <w:rsid w:val="009E72BD"/>
    <w:rsid w:val="009E7632"/>
    <w:rsid w:val="009F0244"/>
    <w:rsid w:val="009F0A08"/>
    <w:rsid w:val="009F1590"/>
    <w:rsid w:val="009F19E3"/>
    <w:rsid w:val="009F213E"/>
    <w:rsid w:val="009F22FD"/>
    <w:rsid w:val="009F27F9"/>
    <w:rsid w:val="009F2B81"/>
    <w:rsid w:val="009F2FE5"/>
    <w:rsid w:val="009F32B9"/>
    <w:rsid w:val="009F3963"/>
    <w:rsid w:val="009F39A2"/>
    <w:rsid w:val="009F46B2"/>
    <w:rsid w:val="009F5E08"/>
    <w:rsid w:val="009F628C"/>
    <w:rsid w:val="009F67D6"/>
    <w:rsid w:val="009F6CD1"/>
    <w:rsid w:val="009F794A"/>
    <w:rsid w:val="00A00040"/>
    <w:rsid w:val="00A008E0"/>
    <w:rsid w:val="00A00B9E"/>
    <w:rsid w:val="00A00F1A"/>
    <w:rsid w:val="00A01657"/>
    <w:rsid w:val="00A01D60"/>
    <w:rsid w:val="00A026DC"/>
    <w:rsid w:val="00A026F0"/>
    <w:rsid w:val="00A029C1"/>
    <w:rsid w:val="00A03A3B"/>
    <w:rsid w:val="00A05299"/>
    <w:rsid w:val="00A054A4"/>
    <w:rsid w:val="00A05CE1"/>
    <w:rsid w:val="00A072B2"/>
    <w:rsid w:val="00A1190A"/>
    <w:rsid w:val="00A121CA"/>
    <w:rsid w:val="00A12244"/>
    <w:rsid w:val="00A12744"/>
    <w:rsid w:val="00A12BA4"/>
    <w:rsid w:val="00A12C61"/>
    <w:rsid w:val="00A12F34"/>
    <w:rsid w:val="00A13997"/>
    <w:rsid w:val="00A14248"/>
    <w:rsid w:val="00A1465C"/>
    <w:rsid w:val="00A149A7"/>
    <w:rsid w:val="00A15222"/>
    <w:rsid w:val="00A15EDE"/>
    <w:rsid w:val="00A1600D"/>
    <w:rsid w:val="00A16918"/>
    <w:rsid w:val="00A16929"/>
    <w:rsid w:val="00A16A4B"/>
    <w:rsid w:val="00A16B96"/>
    <w:rsid w:val="00A17B06"/>
    <w:rsid w:val="00A201BC"/>
    <w:rsid w:val="00A20270"/>
    <w:rsid w:val="00A2050E"/>
    <w:rsid w:val="00A2098B"/>
    <w:rsid w:val="00A20C09"/>
    <w:rsid w:val="00A217AC"/>
    <w:rsid w:val="00A2225E"/>
    <w:rsid w:val="00A22325"/>
    <w:rsid w:val="00A23E2E"/>
    <w:rsid w:val="00A23F90"/>
    <w:rsid w:val="00A24AD3"/>
    <w:rsid w:val="00A24CA4"/>
    <w:rsid w:val="00A25AD1"/>
    <w:rsid w:val="00A25CEB"/>
    <w:rsid w:val="00A264A8"/>
    <w:rsid w:val="00A269B4"/>
    <w:rsid w:val="00A31274"/>
    <w:rsid w:val="00A3131F"/>
    <w:rsid w:val="00A31718"/>
    <w:rsid w:val="00A318F3"/>
    <w:rsid w:val="00A31C48"/>
    <w:rsid w:val="00A31E1B"/>
    <w:rsid w:val="00A31E82"/>
    <w:rsid w:val="00A31F93"/>
    <w:rsid w:val="00A32FB9"/>
    <w:rsid w:val="00A330A1"/>
    <w:rsid w:val="00A3430D"/>
    <w:rsid w:val="00A34425"/>
    <w:rsid w:val="00A348A3"/>
    <w:rsid w:val="00A34956"/>
    <w:rsid w:val="00A354C2"/>
    <w:rsid w:val="00A357FA"/>
    <w:rsid w:val="00A358FB"/>
    <w:rsid w:val="00A361EB"/>
    <w:rsid w:val="00A36455"/>
    <w:rsid w:val="00A3689F"/>
    <w:rsid w:val="00A379CF"/>
    <w:rsid w:val="00A379F3"/>
    <w:rsid w:val="00A37DDA"/>
    <w:rsid w:val="00A408FB"/>
    <w:rsid w:val="00A4102E"/>
    <w:rsid w:val="00A4122E"/>
    <w:rsid w:val="00A41796"/>
    <w:rsid w:val="00A4221D"/>
    <w:rsid w:val="00A424C0"/>
    <w:rsid w:val="00A4259F"/>
    <w:rsid w:val="00A42950"/>
    <w:rsid w:val="00A445AF"/>
    <w:rsid w:val="00A445ED"/>
    <w:rsid w:val="00A44CC6"/>
    <w:rsid w:val="00A453E3"/>
    <w:rsid w:val="00A46846"/>
    <w:rsid w:val="00A46D39"/>
    <w:rsid w:val="00A472AE"/>
    <w:rsid w:val="00A47D4B"/>
    <w:rsid w:val="00A5092A"/>
    <w:rsid w:val="00A516C9"/>
    <w:rsid w:val="00A51991"/>
    <w:rsid w:val="00A52120"/>
    <w:rsid w:val="00A52969"/>
    <w:rsid w:val="00A53171"/>
    <w:rsid w:val="00A53249"/>
    <w:rsid w:val="00A53941"/>
    <w:rsid w:val="00A53A0A"/>
    <w:rsid w:val="00A55F46"/>
    <w:rsid w:val="00A60090"/>
    <w:rsid w:val="00A6074B"/>
    <w:rsid w:val="00A60AAC"/>
    <w:rsid w:val="00A61BE3"/>
    <w:rsid w:val="00A627B8"/>
    <w:rsid w:val="00A6354F"/>
    <w:rsid w:val="00A63C1C"/>
    <w:rsid w:val="00A63DDA"/>
    <w:rsid w:val="00A63EE5"/>
    <w:rsid w:val="00A64565"/>
    <w:rsid w:val="00A65292"/>
    <w:rsid w:val="00A65770"/>
    <w:rsid w:val="00A65C12"/>
    <w:rsid w:val="00A67355"/>
    <w:rsid w:val="00A67771"/>
    <w:rsid w:val="00A67C26"/>
    <w:rsid w:val="00A67EC1"/>
    <w:rsid w:val="00A67EDE"/>
    <w:rsid w:val="00A70163"/>
    <w:rsid w:val="00A703C7"/>
    <w:rsid w:val="00A70610"/>
    <w:rsid w:val="00A70C40"/>
    <w:rsid w:val="00A7106A"/>
    <w:rsid w:val="00A71FC7"/>
    <w:rsid w:val="00A72183"/>
    <w:rsid w:val="00A7244C"/>
    <w:rsid w:val="00A7254A"/>
    <w:rsid w:val="00A725A8"/>
    <w:rsid w:val="00A73AC5"/>
    <w:rsid w:val="00A74F8B"/>
    <w:rsid w:val="00A757D6"/>
    <w:rsid w:val="00A76609"/>
    <w:rsid w:val="00A76829"/>
    <w:rsid w:val="00A77110"/>
    <w:rsid w:val="00A7717E"/>
    <w:rsid w:val="00A776DE"/>
    <w:rsid w:val="00A8069F"/>
    <w:rsid w:val="00A808D3"/>
    <w:rsid w:val="00A814E8"/>
    <w:rsid w:val="00A817E4"/>
    <w:rsid w:val="00A823CA"/>
    <w:rsid w:val="00A83185"/>
    <w:rsid w:val="00A83D48"/>
    <w:rsid w:val="00A83EFC"/>
    <w:rsid w:val="00A84DD2"/>
    <w:rsid w:val="00A84E82"/>
    <w:rsid w:val="00A85288"/>
    <w:rsid w:val="00A852CA"/>
    <w:rsid w:val="00A855B4"/>
    <w:rsid w:val="00A85A9A"/>
    <w:rsid w:val="00A86CE6"/>
    <w:rsid w:val="00A8726A"/>
    <w:rsid w:val="00A872C1"/>
    <w:rsid w:val="00A87D85"/>
    <w:rsid w:val="00A902D6"/>
    <w:rsid w:val="00A916A9"/>
    <w:rsid w:val="00A91B26"/>
    <w:rsid w:val="00A92051"/>
    <w:rsid w:val="00A92355"/>
    <w:rsid w:val="00A92C33"/>
    <w:rsid w:val="00A93EE2"/>
    <w:rsid w:val="00A94632"/>
    <w:rsid w:val="00A94B6E"/>
    <w:rsid w:val="00A94F8D"/>
    <w:rsid w:val="00A955EC"/>
    <w:rsid w:val="00A96F11"/>
    <w:rsid w:val="00A9772D"/>
    <w:rsid w:val="00AA0BF0"/>
    <w:rsid w:val="00AA0FDC"/>
    <w:rsid w:val="00AA19BF"/>
    <w:rsid w:val="00AA1DC5"/>
    <w:rsid w:val="00AA2529"/>
    <w:rsid w:val="00AA2698"/>
    <w:rsid w:val="00AA2AAA"/>
    <w:rsid w:val="00AA2C4E"/>
    <w:rsid w:val="00AA37C7"/>
    <w:rsid w:val="00AA38C7"/>
    <w:rsid w:val="00AA4129"/>
    <w:rsid w:val="00AA4286"/>
    <w:rsid w:val="00AA430F"/>
    <w:rsid w:val="00AA4CB4"/>
    <w:rsid w:val="00AA4DA2"/>
    <w:rsid w:val="00AA52D6"/>
    <w:rsid w:val="00AA5921"/>
    <w:rsid w:val="00AA5C8A"/>
    <w:rsid w:val="00AA6174"/>
    <w:rsid w:val="00AA63DE"/>
    <w:rsid w:val="00AA6DCA"/>
    <w:rsid w:val="00AA773A"/>
    <w:rsid w:val="00AA78FA"/>
    <w:rsid w:val="00AB0840"/>
    <w:rsid w:val="00AB1330"/>
    <w:rsid w:val="00AB15B4"/>
    <w:rsid w:val="00AB177F"/>
    <w:rsid w:val="00AB1824"/>
    <w:rsid w:val="00AB23D3"/>
    <w:rsid w:val="00AB2F3A"/>
    <w:rsid w:val="00AB352C"/>
    <w:rsid w:val="00AB3DBD"/>
    <w:rsid w:val="00AB40FB"/>
    <w:rsid w:val="00AB4812"/>
    <w:rsid w:val="00AB4962"/>
    <w:rsid w:val="00AB49DC"/>
    <w:rsid w:val="00AB4B54"/>
    <w:rsid w:val="00AB4CB3"/>
    <w:rsid w:val="00AB543A"/>
    <w:rsid w:val="00AB5573"/>
    <w:rsid w:val="00AB5A40"/>
    <w:rsid w:val="00AB5CAB"/>
    <w:rsid w:val="00AB603F"/>
    <w:rsid w:val="00AB6E53"/>
    <w:rsid w:val="00AB6E9F"/>
    <w:rsid w:val="00AB76BD"/>
    <w:rsid w:val="00AB7937"/>
    <w:rsid w:val="00AB79C6"/>
    <w:rsid w:val="00AB7A64"/>
    <w:rsid w:val="00AC0731"/>
    <w:rsid w:val="00AC0AAE"/>
    <w:rsid w:val="00AC42CC"/>
    <w:rsid w:val="00AC56D6"/>
    <w:rsid w:val="00AC63DB"/>
    <w:rsid w:val="00AC6540"/>
    <w:rsid w:val="00AC7A5D"/>
    <w:rsid w:val="00AC7DFA"/>
    <w:rsid w:val="00AC7E05"/>
    <w:rsid w:val="00AD166D"/>
    <w:rsid w:val="00AD1A3D"/>
    <w:rsid w:val="00AD2049"/>
    <w:rsid w:val="00AD25D1"/>
    <w:rsid w:val="00AD2BBF"/>
    <w:rsid w:val="00AD2C13"/>
    <w:rsid w:val="00AD2FFB"/>
    <w:rsid w:val="00AD476C"/>
    <w:rsid w:val="00AD53C2"/>
    <w:rsid w:val="00AD6200"/>
    <w:rsid w:val="00AD7CAC"/>
    <w:rsid w:val="00AE0AEE"/>
    <w:rsid w:val="00AE1878"/>
    <w:rsid w:val="00AE2638"/>
    <w:rsid w:val="00AE2800"/>
    <w:rsid w:val="00AE3759"/>
    <w:rsid w:val="00AE38A9"/>
    <w:rsid w:val="00AE3D81"/>
    <w:rsid w:val="00AE4509"/>
    <w:rsid w:val="00AE4941"/>
    <w:rsid w:val="00AE5112"/>
    <w:rsid w:val="00AE5A06"/>
    <w:rsid w:val="00AE5AB3"/>
    <w:rsid w:val="00AE6A8D"/>
    <w:rsid w:val="00AE7A5C"/>
    <w:rsid w:val="00AE7E7E"/>
    <w:rsid w:val="00AF00E8"/>
    <w:rsid w:val="00AF0168"/>
    <w:rsid w:val="00AF1168"/>
    <w:rsid w:val="00AF187A"/>
    <w:rsid w:val="00AF1BEE"/>
    <w:rsid w:val="00AF29D4"/>
    <w:rsid w:val="00AF35E7"/>
    <w:rsid w:val="00AF3C4F"/>
    <w:rsid w:val="00AF5446"/>
    <w:rsid w:val="00AF5486"/>
    <w:rsid w:val="00AF54D8"/>
    <w:rsid w:val="00AF5839"/>
    <w:rsid w:val="00AF676A"/>
    <w:rsid w:val="00AF6821"/>
    <w:rsid w:val="00AF69F9"/>
    <w:rsid w:val="00AF6A0A"/>
    <w:rsid w:val="00AF7B8A"/>
    <w:rsid w:val="00B01008"/>
    <w:rsid w:val="00B01032"/>
    <w:rsid w:val="00B0198B"/>
    <w:rsid w:val="00B01CB6"/>
    <w:rsid w:val="00B021F1"/>
    <w:rsid w:val="00B02359"/>
    <w:rsid w:val="00B03B00"/>
    <w:rsid w:val="00B04259"/>
    <w:rsid w:val="00B04614"/>
    <w:rsid w:val="00B04DBD"/>
    <w:rsid w:val="00B05474"/>
    <w:rsid w:val="00B0582C"/>
    <w:rsid w:val="00B06941"/>
    <w:rsid w:val="00B06DFF"/>
    <w:rsid w:val="00B070AE"/>
    <w:rsid w:val="00B07895"/>
    <w:rsid w:val="00B07F94"/>
    <w:rsid w:val="00B10662"/>
    <w:rsid w:val="00B11725"/>
    <w:rsid w:val="00B11818"/>
    <w:rsid w:val="00B127E6"/>
    <w:rsid w:val="00B12CBE"/>
    <w:rsid w:val="00B14647"/>
    <w:rsid w:val="00B14D4E"/>
    <w:rsid w:val="00B15B62"/>
    <w:rsid w:val="00B16244"/>
    <w:rsid w:val="00B16399"/>
    <w:rsid w:val="00B17465"/>
    <w:rsid w:val="00B17822"/>
    <w:rsid w:val="00B20FF1"/>
    <w:rsid w:val="00B2109F"/>
    <w:rsid w:val="00B212CF"/>
    <w:rsid w:val="00B21326"/>
    <w:rsid w:val="00B223A6"/>
    <w:rsid w:val="00B22665"/>
    <w:rsid w:val="00B22F3F"/>
    <w:rsid w:val="00B24249"/>
    <w:rsid w:val="00B24411"/>
    <w:rsid w:val="00B2450F"/>
    <w:rsid w:val="00B25326"/>
    <w:rsid w:val="00B26363"/>
    <w:rsid w:val="00B26699"/>
    <w:rsid w:val="00B26A0B"/>
    <w:rsid w:val="00B27333"/>
    <w:rsid w:val="00B2784E"/>
    <w:rsid w:val="00B27B85"/>
    <w:rsid w:val="00B30186"/>
    <w:rsid w:val="00B311B8"/>
    <w:rsid w:val="00B318CB"/>
    <w:rsid w:val="00B32851"/>
    <w:rsid w:val="00B32B5E"/>
    <w:rsid w:val="00B32EFE"/>
    <w:rsid w:val="00B3344B"/>
    <w:rsid w:val="00B3359E"/>
    <w:rsid w:val="00B33931"/>
    <w:rsid w:val="00B348BC"/>
    <w:rsid w:val="00B34A14"/>
    <w:rsid w:val="00B34D1F"/>
    <w:rsid w:val="00B34FE2"/>
    <w:rsid w:val="00B3554C"/>
    <w:rsid w:val="00B35AC9"/>
    <w:rsid w:val="00B36288"/>
    <w:rsid w:val="00B36534"/>
    <w:rsid w:val="00B36D09"/>
    <w:rsid w:val="00B36E13"/>
    <w:rsid w:val="00B377F6"/>
    <w:rsid w:val="00B40C70"/>
    <w:rsid w:val="00B42484"/>
    <w:rsid w:val="00B428DC"/>
    <w:rsid w:val="00B42DA3"/>
    <w:rsid w:val="00B438A3"/>
    <w:rsid w:val="00B45316"/>
    <w:rsid w:val="00B45B4E"/>
    <w:rsid w:val="00B45D5B"/>
    <w:rsid w:val="00B45D6D"/>
    <w:rsid w:val="00B46FAC"/>
    <w:rsid w:val="00B4750B"/>
    <w:rsid w:val="00B4764C"/>
    <w:rsid w:val="00B479A1"/>
    <w:rsid w:val="00B47B93"/>
    <w:rsid w:val="00B513C5"/>
    <w:rsid w:val="00B51929"/>
    <w:rsid w:val="00B52973"/>
    <w:rsid w:val="00B52EE5"/>
    <w:rsid w:val="00B53093"/>
    <w:rsid w:val="00B54804"/>
    <w:rsid w:val="00B54E13"/>
    <w:rsid w:val="00B54FB0"/>
    <w:rsid w:val="00B551D7"/>
    <w:rsid w:val="00B55C41"/>
    <w:rsid w:val="00B56D38"/>
    <w:rsid w:val="00B609CC"/>
    <w:rsid w:val="00B614E4"/>
    <w:rsid w:val="00B61507"/>
    <w:rsid w:val="00B615F4"/>
    <w:rsid w:val="00B61FE3"/>
    <w:rsid w:val="00B620C3"/>
    <w:rsid w:val="00B623B3"/>
    <w:rsid w:val="00B62842"/>
    <w:rsid w:val="00B63148"/>
    <w:rsid w:val="00B63366"/>
    <w:rsid w:val="00B639A2"/>
    <w:rsid w:val="00B63D6E"/>
    <w:rsid w:val="00B64E20"/>
    <w:rsid w:val="00B6679B"/>
    <w:rsid w:val="00B669E6"/>
    <w:rsid w:val="00B66A2F"/>
    <w:rsid w:val="00B6721F"/>
    <w:rsid w:val="00B67B1B"/>
    <w:rsid w:val="00B70587"/>
    <w:rsid w:val="00B72A90"/>
    <w:rsid w:val="00B73229"/>
    <w:rsid w:val="00B739C1"/>
    <w:rsid w:val="00B747F9"/>
    <w:rsid w:val="00B755AC"/>
    <w:rsid w:val="00B757E4"/>
    <w:rsid w:val="00B75CE2"/>
    <w:rsid w:val="00B76903"/>
    <w:rsid w:val="00B76B69"/>
    <w:rsid w:val="00B7790E"/>
    <w:rsid w:val="00B77A7F"/>
    <w:rsid w:val="00B77D31"/>
    <w:rsid w:val="00B8085F"/>
    <w:rsid w:val="00B80A8D"/>
    <w:rsid w:val="00B819C3"/>
    <w:rsid w:val="00B81E1A"/>
    <w:rsid w:val="00B8226A"/>
    <w:rsid w:val="00B82DC4"/>
    <w:rsid w:val="00B831FB"/>
    <w:rsid w:val="00B84352"/>
    <w:rsid w:val="00B866A6"/>
    <w:rsid w:val="00B86A61"/>
    <w:rsid w:val="00B87410"/>
    <w:rsid w:val="00B8762C"/>
    <w:rsid w:val="00B876EB"/>
    <w:rsid w:val="00B9001B"/>
    <w:rsid w:val="00B9018E"/>
    <w:rsid w:val="00B904B0"/>
    <w:rsid w:val="00B908E5"/>
    <w:rsid w:val="00B91D8E"/>
    <w:rsid w:val="00B92AE2"/>
    <w:rsid w:val="00B92C6B"/>
    <w:rsid w:val="00B92EBD"/>
    <w:rsid w:val="00B94C0C"/>
    <w:rsid w:val="00B94CF3"/>
    <w:rsid w:val="00B94D4E"/>
    <w:rsid w:val="00B950CB"/>
    <w:rsid w:val="00B95BFF"/>
    <w:rsid w:val="00B95CF5"/>
    <w:rsid w:val="00B95F80"/>
    <w:rsid w:val="00B96174"/>
    <w:rsid w:val="00B96C5F"/>
    <w:rsid w:val="00B96E6B"/>
    <w:rsid w:val="00B9715B"/>
    <w:rsid w:val="00B977FC"/>
    <w:rsid w:val="00B97F72"/>
    <w:rsid w:val="00BA0BD0"/>
    <w:rsid w:val="00BA10B2"/>
    <w:rsid w:val="00BA18FE"/>
    <w:rsid w:val="00BA2457"/>
    <w:rsid w:val="00BA2AC3"/>
    <w:rsid w:val="00BA2B6B"/>
    <w:rsid w:val="00BA2E9B"/>
    <w:rsid w:val="00BA32B0"/>
    <w:rsid w:val="00BA3313"/>
    <w:rsid w:val="00BA363D"/>
    <w:rsid w:val="00BA411E"/>
    <w:rsid w:val="00BA47A9"/>
    <w:rsid w:val="00BA4A02"/>
    <w:rsid w:val="00BA4B5C"/>
    <w:rsid w:val="00BA4FA4"/>
    <w:rsid w:val="00BA50B8"/>
    <w:rsid w:val="00BA58CD"/>
    <w:rsid w:val="00BA5F38"/>
    <w:rsid w:val="00BA5F67"/>
    <w:rsid w:val="00BA6C97"/>
    <w:rsid w:val="00BA7B0B"/>
    <w:rsid w:val="00BA7C45"/>
    <w:rsid w:val="00BB08D7"/>
    <w:rsid w:val="00BB0F96"/>
    <w:rsid w:val="00BB213B"/>
    <w:rsid w:val="00BB22A0"/>
    <w:rsid w:val="00BB32C3"/>
    <w:rsid w:val="00BB3B99"/>
    <w:rsid w:val="00BB4D26"/>
    <w:rsid w:val="00BB5C23"/>
    <w:rsid w:val="00BB685D"/>
    <w:rsid w:val="00BB6C41"/>
    <w:rsid w:val="00BB704B"/>
    <w:rsid w:val="00BB71DC"/>
    <w:rsid w:val="00BC01EB"/>
    <w:rsid w:val="00BC0BBC"/>
    <w:rsid w:val="00BC0DCE"/>
    <w:rsid w:val="00BC0E72"/>
    <w:rsid w:val="00BC190A"/>
    <w:rsid w:val="00BC2238"/>
    <w:rsid w:val="00BC3AAF"/>
    <w:rsid w:val="00BC47C9"/>
    <w:rsid w:val="00BC5E33"/>
    <w:rsid w:val="00BC5E57"/>
    <w:rsid w:val="00BC6177"/>
    <w:rsid w:val="00BC6EA5"/>
    <w:rsid w:val="00BC6EDE"/>
    <w:rsid w:val="00BD19EC"/>
    <w:rsid w:val="00BD3755"/>
    <w:rsid w:val="00BD43C0"/>
    <w:rsid w:val="00BD49B1"/>
    <w:rsid w:val="00BD5266"/>
    <w:rsid w:val="00BD6056"/>
    <w:rsid w:val="00BD66BA"/>
    <w:rsid w:val="00BD694D"/>
    <w:rsid w:val="00BE009B"/>
    <w:rsid w:val="00BE02E2"/>
    <w:rsid w:val="00BE146C"/>
    <w:rsid w:val="00BE1CCD"/>
    <w:rsid w:val="00BE240E"/>
    <w:rsid w:val="00BE27E6"/>
    <w:rsid w:val="00BE28C2"/>
    <w:rsid w:val="00BE2A0C"/>
    <w:rsid w:val="00BE2CEC"/>
    <w:rsid w:val="00BE36A4"/>
    <w:rsid w:val="00BE48B1"/>
    <w:rsid w:val="00BE491B"/>
    <w:rsid w:val="00BE5E4F"/>
    <w:rsid w:val="00BE67E0"/>
    <w:rsid w:val="00BE6D9B"/>
    <w:rsid w:val="00BE6F39"/>
    <w:rsid w:val="00BE74D0"/>
    <w:rsid w:val="00BE768A"/>
    <w:rsid w:val="00BE7BB5"/>
    <w:rsid w:val="00BF0052"/>
    <w:rsid w:val="00BF0184"/>
    <w:rsid w:val="00BF0D0F"/>
    <w:rsid w:val="00BF146F"/>
    <w:rsid w:val="00BF1831"/>
    <w:rsid w:val="00BF1B8A"/>
    <w:rsid w:val="00BF2413"/>
    <w:rsid w:val="00BF280C"/>
    <w:rsid w:val="00BF2F2B"/>
    <w:rsid w:val="00BF32FA"/>
    <w:rsid w:val="00BF34A9"/>
    <w:rsid w:val="00BF34E2"/>
    <w:rsid w:val="00BF43C5"/>
    <w:rsid w:val="00BF4755"/>
    <w:rsid w:val="00BF4871"/>
    <w:rsid w:val="00BF51C2"/>
    <w:rsid w:val="00BF53FA"/>
    <w:rsid w:val="00BF6381"/>
    <w:rsid w:val="00BF6DBC"/>
    <w:rsid w:val="00C0029C"/>
    <w:rsid w:val="00C00671"/>
    <w:rsid w:val="00C03810"/>
    <w:rsid w:val="00C046D5"/>
    <w:rsid w:val="00C04FC4"/>
    <w:rsid w:val="00C0533A"/>
    <w:rsid w:val="00C0552F"/>
    <w:rsid w:val="00C06073"/>
    <w:rsid w:val="00C07346"/>
    <w:rsid w:val="00C10247"/>
    <w:rsid w:val="00C11CBC"/>
    <w:rsid w:val="00C11CF1"/>
    <w:rsid w:val="00C12ABD"/>
    <w:rsid w:val="00C130D5"/>
    <w:rsid w:val="00C142D4"/>
    <w:rsid w:val="00C1493E"/>
    <w:rsid w:val="00C1677C"/>
    <w:rsid w:val="00C175F1"/>
    <w:rsid w:val="00C17C18"/>
    <w:rsid w:val="00C17DFD"/>
    <w:rsid w:val="00C202E1"/>
    <w:rsid w:val="00C21843"/>
    <w:rsid w:val="00C22EAF"/>
    <w:rsid w:val="00C23B43"/>
    <w:rsid w:val="00C23CA4"/>
    <w:rsid w:val="00C24221"/>
    <w:rsid w:val="00C24686"/>
    <w:rsid w:val="00C24946"/>
    <w:rsid w:val="00C2495B"/>
    <w:rsid w:val="00C24BD2"/>
    <w:rsid w:val="00C25575"/>
    <w:rsid w:val="00C264EC"/>
    <w:rsid w:val="00C305CF"/>
    <w:rsid w:val="00C30A83"/>
    <w:rsid w:val="00C30F97"/>
    <w:rsid w:val="00C31654"/>
    <w:rsid w:val="00C31808"/>
    <w:rsid w:val="00C31C77"/>
    <w:rsid w:val="00C34086"/>
    <w:rsid w:val="00C34DB0"/>
    <w:rsid w:val="00C353D4"/>
    <w:rsid w:val="00C356B8"/>
    <w:rsid w:val="00C358C8"/>
    <w:rsid w:val="00C35A4F"/>
    <w:rsid w:val="00C37BBA"/>
    <w:rsid w:val="00C37CEA"/>
    <w:rsid w:val="00C37E53"/>
    <w:rsid w:val="00C37E56"/>
    <w:rsid w:val="00C4020B"/>
    <w:rsid w:val="00C406B9"/>
    <w:rsid w:val="00C406D4"/>
    <w:rsid w:val="00C4090F"/>
    <w:rsid w:val="00C40FA2"/>
    <w:rsid w:val="00C414CA"/>
    <w:rsid w:val="00C42435"/>
    <w:rsid w:val="00C4291A"/>
    <w:rsid w:val="00C42A50"/>
    <w:rsid w:val="00C434B0"/>
    <w:rsid w:val="00C442FC"/>
    <w:rsid w:val="00C44378"/>
    <w:rsid w:val="00C44AF9"/>
    <w:rsid w:val="00C44ED8"/>
    <w:rsid w:val="00C473EA"/>
    <w:rsid w:val="00C525E1"/>
    <w:rsid w:val="00C528D2"/>
    <w:rsid w:val="00C52A52"/>
    <w:rsid w:val="00C52B2B"/>
    <w:rsid w:val="00C537F1"/>
    <w:rsid w:val="00C5482B"/>
    <w:rsid w:val="00C552F1"/>
    <w:rsid w:val="00C554EC"/>
    <w:rsid w:val="00C556DF"/>
    <w:rsid w:val="00C55FC8"/>
    <w:rsid w:val="00C564FB"/>
    <w:rsid w:val="00C57409"/>
    <w:rsid w:val="00C57C49"/>
    <w:rsid w:val="00C57FB7"/>
    <w:rsid w:val="00C6080E"/>
    <w:rsid w:val="00C61202"/>
    <w:rsid w:val="00C6145C"/>
    <w:rsid w:val="00C61CDC"/>
    <w:rsid w:val="00C6201C"/>
    <w:rsid w:val="00C6262C"/>
    <w:rsid w:val="00C62B1F"/>
    <w:rsid w:val="00C62B20"/>
    <w:rsid w:val="00C64396"/>
    <w:rsid w:val="00C648D7"/>
    <w:rsid w:val="00C648F1"/>
    <w:rsid w:val="00C64B26"/>
    <w:rsid w:val="00C65D21"/>
    <w:rsid w:val="00C65ED3"/>
    <w:rsid w:val="00C66BB3"/>
    <w:rsid w:val="00C6790B"/>
    <w:rsid w:val="00C71AF2"/>
    <w:rsid w:val="00C71D29"/>
    <w:rsid w:val="00C71E3A"/>
    <w:rsid w:val="00C71FDC"/>
    <w:rsid w:val="00C72739"/>
    <w:rsid w:val="00C72A4F"/>
    <w:rsid w:val="00C72CFB"/>
    <w:rsid w:val="00C72F7F"/>
    <w:rsid w:val="00C73931"/>
    <w:rsid w:val="00C758F6"/>
    <w:rsid w:val="00C759E3"/>
    <w:rsid w:val="00C761DC"/>
    <w:rsid w:val="00C77306"/>
    <w:rsid w:val="00C77307"/>
    <w:rsid w:val="00C77474"/>
    <w:rsid w:val="00C776D5"/>
    <w:rsid w:val="00C7779D"/>
    <w:rsid w:val="00C80664"/>
    <w:rsid w:val="00C8077E"/>
    <w:rsid w:val="00C81E3B"/>
    <w:rsid w:val="00C81E7C"/>
    <w:rsid w:val="00C82347"/>
    <w:rsid w:val="00C82C1E"/>
    <w:rsid w:val="00C83923"/>
    <w:rsid w:val="00C83D8E"/>
    <w:rsid w:val="00C83F3D"/>
    <w:rsid w:val="00C83F4B"/>
    <w:rsid w:val="00C843A8"/>
    <w:rsid w:val="00C844AB"/>
    <w:rsid w:val="00C85189"/>
    <w:rsid w:val="00C853C6"/>
    <w:rsid w:val="00C8645E"/>
    <w:rsid w:val="00C8693C"/>
    <w:rsid w:val="00C873CA"/>
    <w:rsid w:val="00C87A06"/>
    <w:rsid w:val="00C900BF"/>
    <w:rsid w:val="00C90B87"/>
    <w:rsid w:val="00C90DFE"/>
    <w:rsid w:val="00C91012"/>
    <w:rsid w:val="00C91451"/>
    <w:rsid w:val="00C917CC"/>
    <w:rsid w:val="00C91804"/>
    <w:rsid w:val="00C9297F"/>
    <w:rsid w:val="00C9299E"/>
    <w:rsid w:val="00C930E3"/>
    <w:rsid w:val="00C93BF7"/>
    <w:rsid w:val="00C93DD8"/>
    <w:rsid w:val="00C94C65"/>
    <w:rsid w:val="00C94FB7"/>
    <w:rsid w:val="00C94FEA"/>
    <w:rsid w:val="00C95333"/>
    <w:rsid w:val="00C95A48"/>
    <w:rsid w:val="00C96B2C"/>
    <w:rsid w:val="00C96C54"/>
    <w:rsid w:val="00C970B1"/>
    <w:rsid w:val="00C972FB"/>
    <w:rsid w:val="00CA074C"/>
    <w:rsid w:val="00CA0832"/>
    <w:rsid w:val="00CA0D58"/>
    <w:rsid w:val="00CA0D84"/>
    <w:rsid w:val="00CA1C98"/>
    <w:rsid w:val="00CA2368"/>
    <w:rsid w:val="00CA2B6B"/>
    <w:rsid w:val="00CA3832"/>
    <w:rsid w:val="00CA3907"/>
    <w:rsid w:val="00CA5682"/>
    <w:rsid w:val="00CA5D22"/>
    <w:rsid w:val="00CA6150"/>
    <w:rsid w:val="00CA7293"/>
    <w:rsid w:val="00CA732C"/>
    <w:rsid w:val="00CA7AD2"/>
    <w:rsid w:val="00CB0718"/>
    <w:rsid w:val="00CB07A7"/>
    <w:rsid w:val="00CB1084"/>
    <w:rsid w:val="00CB222A"/>
    <w:rsid w:val="00CB260D"/>
    <w:rsid w:val="00CB2651"/>
    <w:rsid w:val="00CB2E7A"/>
    <w:rsid w:val="00CB482C"/>
    <w:rsid w:val="00CB54B0"/>
    <w:rsid w:val="00CB5637"/>
    <w:rsid w:val="00CB6EF4"/>
    <w:rsid w:val="00CB72B4"/>
    <w:rsid w:val="00CB74AB"/>
    <w:rsid w:val="00CB7593"/>
    <w:rsid w:val="00CB7A98"/>
    <w:rsid w:val="00CB7B29"/>
    <w:rsid w:val="00CB7B9F"/>
    <w:rsid w:val="00CB7D01"/>
    <w:rsid w:val="00CC0266"/>
    <w:rsid w:val="00CC0463"/>
    <w:rsid w:val="00CC04E7"/>
    <w:rsid w:val="00CC1014"/>
    <w:rsid w:val="00CC19B0"/>
    <w:rsid w:val="00CC40C4"/>
    <w:rsid w:val="00CC4A50"/>
    <w:rsid w:val="00CC5174"/>
    <w:rsid w:val="00CC57E8"/>
    <w:rsid w:val="00CC5D36"/>
    <w:rsid w:val="00CC63AC"/>
    <w:rsid w:val="00CC64BD"/>
    <w:rsid w:val="00CC6825"/>
    <w:rsid w:val="00CC6A1C"/>
    <w:rsid w:val="00CC71DC"/>
    <w:rsid w:val="00CD0775"/>
    <w:rsid w:val="00CD082E"/>
    <w:rsid w:val="00CD09F2"/>
    <w:rsid w:val="00CD119A"/>
    <w:rsid w:val="00CD1F24"/>
    <w:rsid w:val="00CD229E"/>
    <w:rsid w:val="00CD2A75"/>
    <w:rsid w:val="00CD3036"/>
    <w:rsid w:val="00CD3794"/>
    <w:rsid w:val="00CD4555"/>
    <w:rsid w:val="00CD5F79"/>
    <w:rsid w:val="00CD6009"/>
    <w:rsid w:val="00CD64E4"/>
    <w:rsid w:val="00CD6B8B"/>
    <w:rsid w:val="00CD7928"/>
    <w:rsid w:val="00CD7E7F"/>
    <w:rsid w:val="00CE040C"/>
    <w:rsid w:val="00CE07D0"/>
    <w:rsid w:val="00CE0FC6"/>
    <w:rsid w:val="00CE1326"/>
    <w:rsid w:val="00CE148E"/>
    <w:rsid w:val="00CE23B7"/>
    <w:rsid w:val="00CE2677"/>
    <w:rsid w:val="00CE2F05"/>
    <w:rsid w:val="00CE3050"/>
    <w:rsid w:val="00CE348C"/>
    <w:rsid w:val="00CE3B98"/>
    <w:rsid w:val="00CE4EFB"/>
    <w:rsid w:val="00CE5315"/>
    <w:rsid w:val="00CE618F"/>
    <w:rsid w:val="00CE63E0"/>
    <w:rsid w:val="00CE65CD"/>
    <w:rsid w:val="00CE6B94"/>
    <w:rsid w:val="00CE6ECA"/>
    <w:rsid w:val="00CE77D8"/>
    <w:rsid w:val="00CE7C38"/>
    <w:rsid w:val="00CE7F1D"/>
    <w:rsid w:val="00CF0527"/>
    <w:rsid w:val="00CF0CBF"/>
    <w:rsid w:val="00CF0CDB"/>
    <w:rsid w:val="00CF1166"/>
    <w:rsid w:val="00CF14FB"/>
    <w:rsid w:val="00CF31FD"/>
    <w:rsid w:val="00CF3670"/>
    <w:rsid w:val="00CF445A"/>
    <w:rsid w:val="00CF52CB"/>
    <w:rsid w:val="00CF5491"/>
    <w:rsid w:val="00CF55B0"/>
    <w:rsid w:val="00CF590F"/>
    <w:rsid w:val="00CF5B50"/>
    <w:rsid w:val="00CF5F4F"/>
    <w:rsid w:val="00CF617F"/>
    <w:rsid w:val="00CF6512"/>
    <w:rsid w:val="00CF670C"/>
    <w:rsid w:val="00CF683B"/>
    <w:rsid w:val="00CF6A42"/>
    <w:rsid w:val="00CF6BB3"/>
    <w:rsid w:val="00CF7C8C"/>
    <w:rsid w:val="00D00DDD"/>
    <w:rsid w:val="00D00FE9"/>
    <w:rsid w:val="00D01614"/>
    <w:rsid w:val="00D0238F"/>
    <w:rsid w:val="00D0275F"/>
    <w:rsid w:val="00D031C8"/>
    <w:rsid w:val="00D03A1A"/>
    <w:rsid w:val="00D0447B"/>
    <w:rsid w:val="00D04671"/>
    <w:rsid w:val="00D0472F"/>
    <w:rsid w:val="00D0518F"/>
    <w:rsid w:val="00D06423"/>
    <w:rsid w:val="00D06CB8"/>
    <w:rsid w:val="00D073FC"/>
    <w:rsid w:val="00D075FC"/>
    <w:rsid w:val="00D07BCE"/>
    <w:rsid w:val="00D07C22"/>
    <w:rsid w:val="00D07F81"/>
    <w:rsid w:val="00D10DCE"/>
    <w:rsid w:val="00D10F19"/>
    <w:rsid w:val="00D1117B"/>
    <w:rsid w:val="00D115BE"/>
    <w:rsid w:val="00D115DD"/>
    <w:rsid w:val="00D11872"/>
    <w:rsid w:val="00D118E9"/>
    <w:rsid w:val="00D11D4A"/>
    <w:rsid w:val="00D1236B"/>
    <w:rsid w:val="00D12AE6"/>
    <w:rsid w:val="00D12B1B"/>
    <w:rsid w:val="00D1370B"/>
    <w:rsid w:val="00D1392F"/>
    <w:rsid w:val="00D13C20"/>
    <w:rsid w:val="00D1487B"/>
    <w:rsid w:val="00D14D0D"/>
    <w:rsid w:val="00D158FF"/>
    <w:rsid w:val="00D1738C"/>
    <w:rsid w:val="00D2087B"/>
    <w:rsid w:val="00D20996"/>
    <w:rsid w:val="00D21BAB"/>
    <w:rsid w:val="00D226B2"/>
    <w:rsid w:val="00D22A35"/>
    <w:rsid w:val="00D22CBE"/>
    <w:rsid w:val="00D22D6F"/>
    <w:rsid w:val="00D23207"/>
    <w:rsid w:val="00D236BD"/>
    <w:rsid w:val="00D240C7"/>
    <w:rsid w:val="00D24203"/>
    <w:rsid w:val="00D24C3D"/>
    <w:rsid w:val="00D253EE"/>
    <w:rsid w:val="00D2568D"/>
    <w:rsid w:val="00D26D62"/>
    <w:rsid w:val="00D27162"/>
    <w:rsid w:val="00D27F06"/>
    <w:rsid w:val="00D311E8"/>
    <w:rsid w:val="00D311EA"/>
    <w:rsid w:val="00D31254"/>
    <w:rsid w:val="00D32A23"/>
    <w:rsid w:val="00D33085"/>
    <w:rsid w:val="00D33326"/>
    <w:rsid w:val="00D33976"/>
    <w:rsid w:val="00D34599"/>
    <w:rsid w:val="00D3478A"/>
    <w:rsid w:val="00D36757"/>
    <w:rsid w:val="00D36E47"/>
    <w:rsid w:val="00D374E3"/>
    <w:rsid w:val="00D37F19"/>
    <w:rsid w:val="00D401E2"/>
    <w:rsid w:val="00D4062C"/>
    <w:rsid w:val="00D40947"/>
    <w:rsid w:val="00D40A7C"/>
    <w:rsid w:val="00D40B38"/>
    <w:rsid w:val="00D411D9"/>
    <w:rsid w:val="00D41891"/>
    <w:rsid w:val="00D41D42"/>
    <w:rsid w:val="00D424A5"/>
    <w:rsid w:val="00D42A56"/>
    <w:rsid w:val="00D42EE1"/>
    <w:rsid w:val="00D42FFF"/>
    <w:rsid w:val="00D43D1C"/>
    <w:rsid w:val="00D43F6F"/>
    <w:rsid w:val="00D443A9"/>
    <w:rsid w:val="00D44522"/>
    <w:rsid w:val="00D44ABC"/>
    <w:rsid w:val="00D44E1C"/>
    <w:rsid w:val="00D45A2A"/>
    <w:rsid w:val="00D4611F"/>
    <w:rsid w:val="00D46514"/>
    <w:rsid w:val="00D46781"/>
    <w:rsid w:val="00D47494"/>
    <w:rsid w:val="00D47850"/>
    <w:rsid w:val="00D47E23"/>
    <w:rsid w:val="00D50264"/>
    <w:rsid w:val="00D50C42"/>
    <w:rsid w:val="00D512EF"/>
    <w:rsid w:val="00D52259"/>
    <w:rsid w:val="00D52A12"/>
    <w:rsid w:val="00D52BA8"/>
    <w:rsid w:val="00D52FDD"/>
    <w:rsid w:val="00D5313F"/>
    <w:rsid w:val="00D53220"/>
    <w:rsid w:val="00D539B9"/>
    <w:rsid w:val="00D53D8C"/>
    <w:rsid w:val="00D545C2"/>
    <w:rsid w:val="00D549F1"/>
    <w:rsid w:val="00D54B9A"/>
    <w:rsid w:val="00D54D7E"/>
    <w:rsid w:val="00D5517A"/>
    <w:rsid w:val="00D55B5F"/>
    <w:rsid w:val="00D56147"/>
    <w:rsid w:val="00D57683"/>
    <w:rsid w:val="00D609FF"/>
    <w:rsid w:val="00D60FDC"/>
    <w:rsid w:val="00D611D7"/>
    <w:rsid w:val="00D61707"/>
    <w:rsid w:val="00D61B33"/>
    <w:rsid w:val="00D61B57"/>
    <w:rsid w:val="00D62A3F"/>
    <w:rsid w:val="00D62E7D"/>
    <w:rsid w:val="00D63527"/>
    <w:rsid w:val="00D63ADF"/>
    <w:rsid w:val="00D6403B"/>
    <w:rsid w:val="00D645E3"/>
    <w:rsid w:val="00D64F65"/>
    <w:rsid w:val="00D64FDE"/>
    <w:rsid w:val="00D6516E"/>
    <w:rsid w:val="00D65329"/>
    <w:rsid w:val="00D654F6"/>
    <w:rsid w:val="00D656EB"/>
    <w:rsid w:val="00D65C1D"/>
    <w:rsid w:val="00D65E53"/>
    <w:rsid w:val="00D72B02"/>
    <w:rsid w:val="00D7326E"/>
    <w:rsid w:val="00D737BF"/>
    <w:rsid w:val="00D74196"/>
    <w:rsid w:val="00D746ED"/>
    <w:rsid w:val="00D75618"/>
    <w:rsid w:val="00D756D4"/>
    <w:rsid w:val="00D76506"/>
    <w:rsid w:val="00D7650B"/>
    <w:rsid w:val="00D7662B"/>
    <w:rsid w:val="00D7693F"/>
    <w:rsid w:val="00D76E5F"/>
    <w:rsid w:val="00D77885"/>
    <w:rsid w:val="00D77FA5"/>
    <w:rsid w:val="00D80296"/>
    <w:rsid w:val="00D80654"/>
    <w:rsid w:val="00D806BB"/>
    <w:rsid w:val="00D820BC"/>
    <w:rsid w:val="00D8223A"/>
    <w:rsid w:val="00D82704"/>
    <w:rsid w:val="00D82ABD"/>
    <w:rsid w:val="00D82E2D"/>
    <w:rsid w:val="00D8307A"/>
    <w:rsid w:val="00D83544"/>
    <w:rsid w:val="00D83687"/>
    <w:rsid w:val="00D8475E"/>
    <w:rsid w:val="00D85FD8"/>
    <w:rsid w:val="00D868F4"/>
    <w:rsid w:val="00D86ADF"/>
    <w:rsid w:val="00D86D7C"/>
    <w:rsid w:val="00D87168"/>
    <w:rsid w:val="00D87F15"/>
    <w:rsid w:val="00D9017D"/>
    <w:rsid w:val="00D9275A"/>
    <w:rsid w:val="00D92AC1"/>
    <w:rsid w:val="00D93A5B"/>
    <w:rsid w:val="00D93A83"/>
    <w:rsid w:val="00D93BB8"/>
    <w:rsid w:val="00D945C0"/>
    <w:rsid w:val="00D94D72"/>
    <w:rsid w:val="00D94EF8"/>
    <w:rsid w:val="00D95618"/>
    <w:rsid w:val="00D96212"/>
    <w:rsid w:val="00D964C8"/>
    <w:rsid w:val="00D964D8"/>
    <w:rsid w:val="00D96686"/>
    <w:rsid w:val="00D96ABF"/>
    <w:rsid w:val="00D96BF9"/>
    <w:rsid w:val="00D96CDD"/>
    <w:rsid w:val="00D9731D"/>
    <w:rsid w:val="00D97363"/>
    <w:rsid w:val="00D97BE3"/>
    <w:rsid w:val="00DA1033"/>
    <w:rsid w:val="00DA2867"/>
    <w:rsid w:val="00DA2F6C"/>
    <w:rsid w:val="00DA3081"/>
    <w:rsid w:val="00DA3B52"/>
    <w:rsid w:val="00DA3E3C"/>
    <w:rsid w:val="00DA42F4"/>
    <w:rsid w:val="00DA4C32"/>
    <w:rsid w:val="00DA5B46"/>
    <w:rsid w:val="00DA615A"/>
    <w:rsid w:val="00DA6890"/>
    <w:rsid w:val="00DA6F49"/>
    <w:rsid w:val="00DA71AD"/>
    <w:rsid w:val="00DA7DF8"/>
    <w:rsid w:val="00DB0C92"/>
    <w:rsid w:val="00DB1738"/>
    <w:rsid w:val="00DB17F2"/>
    <w:rsid w:val="00DB1F86"/>
    <w:rsid w:val="00DB2CB6"/>
    <w:rsid w:val="00DB4555"/>
    <w:rsid w:val="00DB4B74"/>
    <w:rsid w:val="00DB51F9"/>
    <w:rsid w:val="00DB53BA"/>
    <w:rsid w:val="00DB5781"/>
    <w:rsid w:val="00DB5A22"/>
    <w:rsid w:val="00DB6324"/>
    <w:rsid w:val="00DB6AF6"/>
    <w:rsid w:val="00DB7D67"/>
    <w:rsid w:val="00DC03CC"/>
    <w:rsid w:val="00DC09BE"/>
    <w:rsid w:val="00DC1F29"/>
    <w:rsid w:val="00DC21BE"/>
    <w:rsid w:val="00DC3600"/>
    <w:rsid w:val="00DC372D"/>
    <w:rsid w:val="00DC3783"/>
    <w:rsid w:val="00DC4BDB"/>
    <w:rsid w:val="00DC5198"/>
    <w:rsid w:val="00DC652F"/>
    <w:rsid w:val="00DC6CD2"/>
    <w:rsid w:val="00DC710D"/>
    <w:rsid w:val="00DC78C3"/>
    <w:rsid w:val="00DC7913"/>
    <w:rsid w:val="00DD02C5"/>
    <w:rsid w:val="00DD139C"/>
    <w:rsid w:val="00DD159A"/>
    <w:rsid w:val="00DD1826"/>
    <w:rsid w:val="00DD231B"/>
    <w:rsid w:val="00DD27D5"/>
    <w:rsid w:val="00DD359C"/>
    <w:rsid w:val="00DD35BF"/>
    <w:rsid w:val="00DD3ACB"/>
    <w:rsid w:val="00DD3C09"/>
    <w:rsid w:val="00DD3F18"/>
    <w:rsid w:val="00DD4480"/>
    <w:rsid w:val="00DD4BEE"/>
    <w:rsid w:val="00DD56ED"/>
    <w:rsid w:val="00DD5941"/>
    <w:rsid w:val="00DD6E37"/>
    <w:rsid w:val="00DD7095"/>
    <w:rsid w:val="00DD7692"/>
    <w:rsid w:val="00DD76C3"/>
    <w:rsid w:val="00DD7791"/>
    <w:rsid w:val="00DD7EE8"/>
    <w:rsid w:val="00DD7F36"/>
    <w:rsid w:val="00DE1BD8"/>
    <w:rsid w:val="00DE206B"/>
    <w:rsid w:val="00DE2263"/>
    <w:rsid w:val="00DE25D3"/>
    <w:rsid w:val="00DE2D3D"/>
    <w:rsid w:val="00DE394D"/>
    <w:rsid w:val="00DE3AD3"/>
    <w:rsid w:val="00DE3B10"/>
    <w:rsid w:val="00DE44AD"/>
    <w:rsid w:val="00DE4522"/>
    <w:rsid w:val="00DE4B88"/>
    <w:rsid w:val="00DE4D6A"/>
    <w:rsid w:val="00DE57B3"/>
    <w:rsid w:val="00DE5832"/>
    <w:rsid w:val="00DE5850"/>
    <w:rsid w:val="00DE5A45"/>
    <w:rsid w:val="00DE5B5D"/>
    <w:rsid w:val="00DE5E18"/>
    <w:rsid w:val="00DE5FD7"/>
    <w:rsid w:val="00DE6688"/>
    <w:rsid w:val="00DE6D47"/>
    <w:rsid w:val="00DE6DC3"/>
    <w:rsid w:val="00DE7363"/>
    <w:rsid w:val="00DF0C5B"/>
    <w:rsid w:val="00DF0DBC"/>
    <w:rsid w:val="00DF0F46"/>
    <w:rsid w:val="00DF0F64"/>
    <w:rsid w:val="00DF129D"/>
    <w:rsid w:val="00DF156A"/>
    <w:rsid w:val="00DF1870"/>
    <w:rsid w:val="00DF33FF"/>
    <w:rsid w:val="00DF3EEC"/>
    <w:rsid w:val="00DF43EC"/>
    <w:rsid w:val="00DF4EA3"/>
    <w:rsid w:val="00DF5A83"/>
    <w:rsid w:val="00DF7030"/>
    <w:rsid w:val="00DF7AD9"/>
    <w:rsid w:val="00E00640"/>
    <w:rsid w:val="00E00A07"/>
    <w:rsid w:val="00E01353"/>
    <w:rsid w:val="00E0148F"/>
    <w:rsid w:val="00E0235D"/>
    <w:rsid w:val="00E02772"/>
    <w:rsid w:val="00E028F1"/>
    <w:rsid w:val="00E0350E"/>
    <w:rsid w:val="00E03C4C"/>
    <w:rsid w:val="00E03E93"/>
    <w:rsid w:val="00E0481E"/>
    <w:rsid w:val="00E04840"/>
    <w:rsid w:val="00E0498C"/>
    <w:rsid w:val="00E04C8C"/>
    <w:rsid w:val="00E04EE9"/>
    <w:rsid w:val="00E05007"/>
    <w:rsid w:val="00E0555F"/>
    <w:rsid w:val="00E05AEC"/>
    <w:rsid w:val="00E05CA0"/>
    <w:rsid w:val="00E065D4"/>
    <w:rsid w:val="00E0744D"/>
    <w:rsid w:val="00E114DD"/>
    <w:rsid w:val="00E115F9"/>
    <w:rsid w:val="00E11F7F"/>
    <w:rsid w:val="00E124B2"/>
    <w:rsid w:val="00E129E8"/>
    <w:rsid w:val="00E12BC7"/>
    <w:rsid w:val="00E138AB"/>
    <w:rsid w:val="00E143D6"/>
    <w:rsid w:val="00E14711"/>
    <w:rsid w:val="00E15A1B"/>
    <w:rsid w:val="00E1616C"/>
    <w:rsid w:val="00E162BD"/>
    <w:rsid w:val="00E164E8"/>
    <w:rsid w:val="00E17A11"/>
    <w:rsid w:val="00E20CF9"/>
    <w:rsid w:val="00E21993"/>
    <w:rsid w:val="00E21CAD"/>
    <w:rsid w:val="00E22171"/>
    <w:rsid w:val="00E2231A"/>
    <w:rsid w:val="00E22528"/>
    <w:rsid w:val="00E2261C"/>
    <w:rsid w:val="00E22AA5"/>
    <w:rsid w:val="00E23EDE"/>
    <w:rsid w:val="00E24E45"/>
    <w:rsid w:val="00E24F2A"/>
    <w:rsid w:val="00E25A9B"/>
    <w:rsid w:val="00E26EBC"/>
    <w:rsid w:val="00E2701D"/>
    <w:rsid w:val="00E27AB5"/>
    <w:rsid w:val="00E27D62"/>
    <w:rsid w:val="00E30740"/>
    <w:rsid w:val="00E3093F"/>
    <w:rsid w:val="00E30B19"/>
    <w:rsid w:val="00E311A4"/>
    <w:rsid w:val="00E31D72"/>
    <w:rsid w:val="00E34B81"/>
    <w:rsid w:val="00E34EFE"/>
    <w:rsid w:val="00E355FC"/>
    <w:rsid w:val="00E36668"/>
    <w:rsid w:val="00E3715E"/>
    <w:rsid w:val="00E371C8"/>
    <w:rsid w:val="00E372C7"/>
    <w:rsid w:val="00E37AA3"/>
    <w:rsid w:val="00E37C01"/>
    <w:rsid w:val="00E403E8"/>
    <w:rsid w:val="00E409C5"/>
    <w:rsid w:val="00E4120F"/>
    <w:rsid w:val="00E418ED"/>
    <w:rsid w:val="00E42B70"/>
    <w:rsid w:val="00E433BA"/>
    <w:rsid w:val="00E4349D"/>
    <w:rsid w:val="00E43A6B"/>
    <w:rsid w:val="00E4400B"/>
    <w:rsid w:val="00E4485E"/>
    <w:rsid w:val="00E454C1"/>
    <w:rsid w:val="00E461E4"/>
    <w:rsid w:val="00E46C73"/>
    <w:rsid w:val="00E474ED"/>
    <w:rsid w:val="00E47895"/>
    <w:rsid w:val="00E47CD3"/>
    <w:rsid w:val="00E47FB4"/>
    <w:rsid w:val="00E5016B"/>
    <w:rsid w:val="00E504FD"/>
    <w:rsid w:val="00E5097E"/>
    <w:rsid w:val="00E512EF"/>
    <w:rsid w:val="00E51337"/>
    <w:rsid w:val="00E51630"/>
    <w:rsid w:val="00E51AF2"/>
    <w:rsid w:val="00E522F6"/>
    <w:rsid w:val="00E52602"/>
    <w:rsid w:val="00E526DF"/>
    <w:rsid w:val="00E5297F"/>
    <w:rsid w:val="00E52A53"/>
    <w:rsid w:val="00E53669"/>
    <w:rsid w:val="00E538B5"/>
    <w:rsid w:val="00E53F40"/>
    <w:rsid w:val="00E542FF"/>
    <w:rsid w:val="00E55124"/>
    <w:rsid w:val="00E55127"/>
    <w:rsid w:val="00E5764B"/>
    <w:rsid w:val="00E6017D"/>
    <w:rsid w:val="00E60564"/>
    <w:rsid w:val="00E60622"/>
    <w:rsid w:val="00E609AF"/>
    <w:rsid w:val="00E60F6B"/>
    <w:rsid w:val="00E61F79"/>
    <w:rsid w:val="00E62BCA"/>
    <w:rsid w:val="00E63028"/>
    <w:rsid w:val="00E63130"/>
    <w:rsid w:val="00E6361F"/>
    <w:rsid w:val="00E637F7"/>
    <w:rsid w:val="00E64490"/>
    <w:rsid w:val="00E64D2B"/>
    <w:rsid w:val="00E65353"/>
    <w:rsid w:val="00E65739"/>
    <w:rsid w:val="00E66386"/>
    <w:rsid w:val="00E67288"/>
    <w:rsid w:val="00E6799B"/>
    <w:rsid w:val="00E70771"/>
    <w:rsid w:val="00E707D4"/>
    <w:rsid w:val="00E70B69"/>
    <w:rsid w:val="00E71345"/>
    <w:rsid w:val="00E72156"/>
    <w:rsid w:val="00E731C1"/>
    <w:rsid w:val="00E73B65"/>
    <w:rsid w:val="00E73D96"/>
    <w:rsid w:val="00E73E5C"/>
    <w:rsid w:val="00E74104"/>
    <w:rsid w:val="00E74121"/>
    <w:rsid w:val="00E74870"/>
    <w:rsid w:val="00E74DBC"/>
    <w:rsid w:val="00E75624"/>
    <w:rsid w:val="00E7562D"/>
    <w:rsid w:val="00E75800"/>
    <w:rsid w:val="00E75EEE"/>
    <w:rsid w:val="00E76FAE"/>
    <w:rsid w:val="00E77131"/>
    <w:rsid w:val="00E77676"/>
    <w:rsid w:val="00E80059"/>
    <w:rsid w:val="00E8018B"/>
    <w:rsid w:val="00E8135A"/>
    <w:rsid w:val="00E81945"/>
    <w:rsid w:val="00E82309"/>
    <w:rsid w:val="00E8248D"/>
    <w:rsid w:val="00E8302A"/>
    <w:rsid w:val="00E8352D"/>
    <w:rsid w:val="00E8372D"/>
    <w:rsid w:val="00E838C6"/>
    <w:rsid w:val="00E83A11"/>
    <w:rsid w:val="00E83A53"/>
    <w:rsid w:val="00E83D46"/>
    <w:rsid w:val="00E83E83"/>
    <w:rsid w:val="00E8495C"/>
    <w:rsid w:val="00E84D36"/>
    <w:rsid w:val="00E85289"/>
    <w:rsid w:val="00E85898"/>
    <w:rsid w:val="00E85FFC"/>
    <w:rsid w:val="00E86131"/>
    <w:rsid w:val="00E86734"/>
    <w:rsid w:val="00E8682D"/>
    <w:rsid w:val="00E86CD9"/>
    <w:rsid w:val="00E8713F"/>
    <w:rsid w:val="00E878E4"/>
    <w:rsid w:val="00E90655"/>
    <w:rsid w:val="00E906A3"/>
    <w:rsid w:val="00E9107B"/>
    <w:rsid w:val="00E92130"/>
    <w:rsid w:val="00E9228C"/>
    <w:rsid w:val="00E92946"/>
    <w:rsid w:val="00E9305A"/>
    <w:rsid w:val="00E93255"/>
    <w:rsid w:val="00E93B77"/>
    <w:rsid w:val="00E93E39"/>
    <w:rsid w:val="00E9404F"/>
    <w:rsid w:val="00E950F0"/>
    <w:rsid w:val="00E95477"/>
    <w:rsid w:val="00E9595B"/>
    <w:rsid w:val="00E95BA8"/>
    <w:rsid w:val="00E95FD0"/>
    <w:rsid w:val="00E96222"/>
    <w:rsid w:val="00E963B1"/>
    <w:rsid w:val="00E96488"/>
    <w:rsid w:val="00E96C07"/>
    <w:rsid w:val="00E96EDD"/>
    <w:rsid w:val="00E974E4"/>
    <w:rsid w:val="00E97631"/>
    <w:rsid w:val="00E97C12"/>
    <w:rsid w:val="00EA23F5"/>
    <w:rsid w:val="00EA2585"/>
    <w:rsid w:val="00EA2FA5"/>
    <w:rsid w:val="00EA3008"/>
    <w:rsid w:val="00EA31B8"/>
    <w:rsid w:val="00EA3A9F"/>
    <w:rsid w:val="00EA3AE4"/>
    <w:rsid w:val="00EA5434"/>
    <w:rsid w:val="00EA547C"/>
    <w:rsid w:val="00EA559E"/>
    <w:rsid w:val="00EA5769"/>
    <w:rsid w:val="00EA5A8A"/>
    <w:rsid w:val="00EA5CFC"/>
    <w:rsid w:val="00EA63FC"/>
    <w:rsid w:val="00EA664F"/>
    <w:rsid w:val="00EA6C78"/>
    <w:rsid w:val="00EB00DB"/>
    <w:rsid w:val="00EB019B"/>
    <w:rsid w:val="00EB0AC0"/>
    <w:rsid w:val="00EB1989"/>
    <w:rsid w:val="00EB1B53"/>
    <w:rsid w:val="00EB1F3B"/>
    <w:rsid w:val="00EB22DA"/>
    <w:rsid w:val="00EB2592"/>
    <w:rsid w:val="00EB25FE"/>
    <w:rsid w:val="00EB3264"/>
    <w:rsid w:val="00EB451A"/>
    <w:rsid w:val="00EB4673"/>
    <w:rsid w:val="00EB4703"/>
    <w:rsid w:val="00EB4CD9"/>
    <w:rsid w:val="00EB627A"/>
    <w:rsid w:val="00EB6337"/>
    <w:rsid w:val="00EB67DC"/>
    <w:rsid w:val="00EB702E"/>
    <w:rsid w:val="00EC15CC"/>
    <w:rsid w:val="00EC1E6F"/>
    <w:rsid w:val="00EC23A8"/>
    <w:rsid w:val="00EC24EC"/>
    <w:rsid w:val="00EC2577"/>
    <w:rsid w:val="00EC2711"/>
    <w:rsid w:val="00EC3D62"/>
    <w:rsid w:val="00EC4878"/>
    <w:rsid w:val="00ED058D"/>
    <w:rsid w:val="00ED076C"/>
    <w:rsid w:val="00ED14A9"/>
    <w:rsid w:val="00ED14CB"/>
    <w:rsid w:val="00ED18A8"/>
    <w:rsid w:val="00ED23E8"/>
    <w:rsid w:val="00ED25C8"/>
    <w:rsid w:val="00ED2745"/>
    <w:rsid w:val="00ED3EE1"/>
    <w:rsid w:val="00ED5399"/>
    <w:rsid w:val="00ED67A3"/>
    <w:rsid w:val="00ED6D95"/>
    <w:rsid w:val="00ED7858"/>
    <w:rsid w:val="00EE043E"/>
    <w:rsid w:val="00EE0468"/>
    <w:rsid w:val="00EE0B2E"/>
    <w:rsid w:val="00EE10CB"/>
    <w:rsid w:val="00EE24EC"/>
    <w:rsid w:val="00EE3890"/>
    <w:rsid w:val="00EE43B9"/>
    <w:rsid w:val="00EE4F95"/>
    <w:rsid w:val="00EE6295"/>
    <w:rsid w:val="00EE6743"/>
    <w:rsid w:val="00EE6C71"/>
    <w:rsid w:val="00EE7B23"/>
    <w:rsid w:val="00EE7CFB"/>
    <w:rsid w:val="00EE7DC3"/>
    <w:rsid w:val="00EE7DFB"/>
    <w:rsid w:val="00EF17D7"/>
    <w:rsid w:val="00EF2295"/>
    <w:rsid w:val="00EF296B"/>
    <w:rsid w:val="00EF2F66"/>
    <w:rsid w:val="00EF3F81"/>
    <w:rsid w:val="00EF3FAA"/>
    <w:rsid w:val="00EF4A79"/>
    <w:rsid w:val="00EF5602"/>
    <w:rsid w:val="00EF64F6"/>
    <w:rsid w:val="00EF680F"/>
    <w:rsid w:val="00EF69E4"/>
    <w:rsid w:val="00F00AAF"/>
    <w:rsid w:val="00F00C1B"/>
    <w:rsid w:val="00F00CB0"/>
    <w:rsid w:val="00F00F6E"/>
    <w:rsid w:val="00F0106B"/>
    <w:rsid w:val="00F025C0"/>
    <w:rsid w:val="00F02728"/>
    <w:rsid w:val="00F02A00"/>
    <w:rsid w:val="00F0315D"/>
    <w:rsid w:val="00F039F6"/>
    <w:rsid w:val="00F03EFF"/>
    <w:rsid w:val="00F04325"/>
    <w:rsid w:val="00F0590F"/>
    <w:rsid w:val="00F0663F"/>
    <w:rsid w:val="00F06CD3"/>
    <w:rsid w:val="00F06E9B"/>
    <w:rsid w:val="00F070FD"/>
    <w:rsid w:val="00F0768D"/>
    <w:rsid w:val="00F07CDB"/>
    <w:rsid w:val="00F07EC6"/>
    <w:rsid w:val="00F1235D"/>
    <w:rsid w:val="00F12828"/>
    <w:rsid w:val="00F12E41"/>
    <w:rsid w:val="00F137FB"/>
    <w:rsid w:val="00F14A98"/>
    <w:rsid w:val="00F14B2D"/>
    <w:rsid w:val="00F14CB6"/>
    <w:rsid w:val="00F1580D"/>
    <w:rsid w:val="00F15954"/>
    <w:rsid w:val="00F16174"/>
    <w:rsid w:val="00F16EF2"/>
    <w:rsid w:val="00F17043"/>
    <w:rsid w:val="00F17159"/>
    <w:rsid w:val="00F176FC"/>
    <w:rsid w:val="00F17950"/>
    <w:rsid w:val="00F17C68"/>
    <w:rsid w:val="00F2060A"/>
    <w:rsid w:val="00F20BA0"/>
    <w:rsid w:val="00F21DD9"/>
    <w:rsid w:val="00F241E2"/>
    <w:rsid w:val="00F2448E"/>
    <w:rsid w:val="00F24519"/>
    <w:rsid w:val="00F24A47"/>
    <w:rsid w:val="00F24AB0"/>
    <w:rsid w:val="00F2569C"/>
    <w:rsid w:val="00F25C1B"/>
    <w:rsid w:val="00F25D74"/>
    <w:rsid w:val="00F25F41"/>
    <w:rsid w:val="00F26991"/>
    <w:rsid w:val="00F26B8F"/>
    <w:rsid w:val="00F271F9"/>
    <w:rsid w:val="00F277C6"/>
    <w:rsid w:val="00F279D8"/>
    <w:rsid w:val="00F27D2F"/>
    <w:rsid w:val="00F3007E"/>
    <w:rsid w:val="00F30174"/>
    <w:rsid w:val="00F304C1"/>
    <w:rsid w:val="00F30A67"/>
    <w:rsid w:val="00F3125F"/>
    <w:rsid w:val="00F312FF"/>
    <w:rsid w:val="00F31BD4"/>
    <w:rsid w:val="00F32082"/>
    <w:rsid w:val="00F32352"/>
    <w:rsid w:val="00F3323A"/>
    <w:rsid w:val="00F346B9"/>
    <w:rsid w:val="00F35ACA"/>
    <w:rsid w:val="00F364DA"/>
    <w:rsid w:val="00F369D4"/>
    <w:rsid w:val="00F4005B"/>
    <w:rsid w:val="00F40221"/>
    <w:rsid w:val="00F405BE"/>
    <w:rsid w:val="00F40930"/>
    <w:rsid w:val="00F41C03"/>
    <w:rsid w:val="00F437BF"/>
    <w:rsid w:val="00F438F0"/>
    <w:rsid w:val="00F43D8C"/>
    <w:rsid w:val="00F4428E"/>
    <w:rsid w:val="00F44589"/>
    <w:rsid w:val="00F455EC"/>
    <w:rsid w:val="00F456CE"/>
    <w:rsid w:val="00F4591F"/>
    <w:rsid w:val="00F45F1A"/>
    <w:rsid w:val="00F46414"/>
    <w:rsid w:val="00F476AE"/>
    <w:rsid w:val="00F478E2"/>
    <w:rsid w:val="00F47CDE"/>
    <w:rsid w:val="00F50669"/>
    <w:rsid w:val="00F50886"/>
    <w:rsid w:val="00F50A81"/>
    <w:rsid w:val="00F5101F"/>
    <w:rsid w:val="00F5167D"/>
    <w:rsid w:val="00F51796"/>
    <w:rsid w:val="00F5218A"/>
    <w:rsid w:val="00F52BC8"/>
    <w:rsid w:val="00F5380E"/>
    <w:rsid w:val="00F53955"/>
    <w:rsid w:val="00F5416B"/>
    <w:rsid w:val="00F543C2"/>
    <w:rsid w:val="00F546B8"/>
    <w:rsid w:val="00F54833"/>
    <w:rsid w:val="00F54B05"/>
    <w:rsid w:val="00F5515F"/>
    <w:rsid w:val="00F551E5"/>
    <w:rsid w:val="00F570D3"/>
    <w:rsid w:val="00F61E93"/>
    <w:rsid w:val="00F621EF"/>
    <w:rsid w:val="00F62B08"/>
    <w:rsid w:val="00F63B17"/>
    <w:rsid w:val="00F651AF"/>
    <w:rsid w:val="00F653FC"/>
    <w:rsid w:val="00F65A0C"/>
    <w:rsid w:val="00F65D6A"/>
    <w:rsid w:val="00F65FE5"/>
    <w:rsid w:val="00F66306"/>
    <w:rsid w:val="00F66466"/>
    <w:rsid w:val="00F66E0E"/>
    <w:rsid w:val="00F6716C"/>
    <w:rsid w:val="00F67281"/>
    <w:rsid w:val="00F67498"/>
    <w:rsid w:val="00F67D7E"/>
    <w:rsid w:val="00F70823"/>
    <w:rsid w:val="00F714CC"/>
    <w:rsid w:val="00F717E0"/>
    <w:rsid w:val="00F71857"/>
    <w:rsid w:val="00F72717"/>
    <w:rsid w:val="00F7299D"/>
    <w:rsid w:val="00F73B02"/>
    <w:rsid w:val="00F73BBB"/>
    <w:rsid w:val="00F73D26"/>
    <w:rsid w:val="00F74254"/>
    <w:rsid w:val="00F74E74"/>
    <w:rsid w:val="00F7533B"/>
    <w:rsid w:val="00F76C66"/>
    <w:rsid w:val="00F76ECC"/>
    <w:rsid w:val="00F7783D"/>
    <w:rsid w:val="00F80F44"/>
    <w:rsid w:val="00F812D1"/>
    <w:rsid w:val="00F81401"/>
    <w:rsid w:val="00F81F6D"/>
    <w:rsid w:val="00F82220"/>
    <w:rsid w:val="00F82746"/>
    <w:rsid w:val="00F82D29"/>
    <w:rsid w:val="00F846A9"/>
    <w:rsid w:val="00F84714"/>
    <w:rsid w:val="00F84886"/>
    <w:rsid w:val="00F85730"/>
    <w:rsid w:val="00F867C1"/>
    <w:rsid w:val="00F87183"/>
    <w:rsid w:val="00F90471"/>
    <w:rsid w:val="00F90759"/>
    <w:rsid w:val="00F90FE3"/>
    <w:rsid w:val="00F917D9"/>
    <w:rsid w:val="00F9211F"/>
    <w:rsid w:val="00F9243C"/>
    <w:rsid w:val="00F924DD"/>
    <w:rsid w:val="00F926D9"/>
    <w:rsid w:val="00F93949"/>
    <w:rsid w:val="00F93C1F"/>
    <w:rsid w:val="00F93EA9"/>
    <w:rsid w:val="00F94358"/>
    <w:rsid w:val="00F9495A"/>
    <w:rsid w:val="00F94C1D"/>
    <w:rsid w:val="00F96007"/>
    <w:rsid w:val="00F9661D"/>
    <w:rsid w:val="00F96795"/>
    <w:rsid w:val="00F96CB5"/>
    <w:rsid w:val="00F96D7D"/>
    <w:rsid w:val="00F96F65"/>
    <w:rsid w:val="00F970F8"/>
    <w:rsid w:val="00F9768A"/>
    <w:rsid w:val="00FA00E1"/>
    <w:rsid w:val="00FA1296"/>
    <w:rsid w:val="00FA1584"/>
    <w:rsid w:val="00FA1723"/>
    <w:rsid w:val="00FA32C3"/>
    <w:rsid w:val="00FA33F6"/>
    <w:rsid w:val="00FA3B85"/>
    <w:rsid w:val="00FA3BDF"/>
    <w:rsid w:val="00FA43FB"/>
    <w:rsid w:val="00FA49A1"/>
    <w:rsid w:val="00FA5176"/>
    <w:rsid w:val="00FA5192"/>
    <w:rsid w:val="00FA5B4F"/>
    <w:rsid w:val="00FA7E37"/>
    <w:rsid w:val="00FB139F"/>
    <w:rsid w:val="00FB1C05"/>
    <w:rsid w:val="00FB201F"/>
    <w:rsid w:val="00FB26C3"/>
    <w:rsid w:val="00FB272A"/>
    <w:rsid w:val="00FB2CAC"/>
    <w:rsid w:val="00FB3651"/>
    <w:rsid w:val="00FB388B"/>
    <w:rsid w:val="00FB3A58"/>
    <w:rsid w:val="00FB414F"/>
    <w:rsid w:val="00FB4D25"/>
    <w:rsid w:val="00FB50A5"/>
    <w:rsid w:val="00FB59FB"/>
    <w:rsid w:val="00FB6E8A"/>
    <w:rsid w:val="00FB6F5C"/>
    <w:rsid w:val="00FB781F"/>
    <w:rsid w:val="00FB7C81"/>
    <w:rsid w:val="00FB7DD3"/>
    <w:rsid w:val="00FC028A"/>
    <w:rsid w:val="00FC02AF"/>
    <w:rsid w:val="00FC0C8D"/>
    <w:rsid w:val="00FC20A7"/>
    <w:rsid w:val="00FC2863"/>
    <w:rsid w:val="00FC2B85"/>
    <w:rsid w:val="00FC2EF6"/>
    <w:rsid w:val="00FC346C"/>
    <w:rsid w:val="00FC5387"/>
    <w:rsid w:val="00FC557C"/>
    <w:rsid w:val="00FC5D4D"/>
    <w:rsid w:val="00FC7303"/>
    <w:rsid w:val="00FC7407"/>
    <w:rsid w:val="00FC7DF9"/>
    <w:rsid w:val="00FD0102"/>
    <w:rsid w:val="00FD13FE"/>
    <w:rsid w:val="00FD2407"/>
    <w:rsid w:val="00FD2CD8"/>
    <w:rsid w:val="00FD3B3D"/>
    <w:rsid w:val="00FD4355"/>
    <w:rsid w:val="00FD4DAC"/>
    <w:rsid w:val="00FD531F"/>
    <w:rsid w:val="00FD5CE2"/>
    <w:rsid w:val="00FD6183"/>
    <w:rsid w:val="00FD70CF"/>
    <w:rsid w:val="00FD722B"/>
    <w:rsid w:val="00FD7845"/>
    <w:rsid w:val="00FE08E5"/>
    <w:rsid w:val="00FE0953"/>
    <w:rsid w:val="00FE0967"/>
    <w:rsid w:val="00FE0B3B"/>
    <w:rsid w:val="00FE1173"/>
    <w:rsid w:val="00FE3C1B"/>
    <w:rsid w:val="00FE7D43"/>
    <w:rsid w:val="00FF045F"/>
    <w:rsid w:val="00FF07FD"/>
    <w:rsid w:val="00FF1A65"/>
    <w:rsid w:val="00FF2469"/>
    <w:rsid w:val="00FF2F31"/>
    <w:rsid w:val="00FF368A"/>
    <w:rsid w:val="00FF39C2"/>
    <w:rsid w:val="00FF39FF"/>
    <w:rsid w:val="00FF4562"/>
    <w:rsid w:val="00FF45FD"/>
    <w:rsid w:val="00FF4765"/>
    <w:rsid w:val="00FF47EC"/>
    <w:rsid w:val="00FF48FD"/>
    <w:rsid w:val="00FF4F84"/>
    <w:rsid w:val="00FF5161"/>
    <w:rsid w:val="00FF6BC1"/>
    <w:rsid w:val="00FF74BB"/>
    <w:rsid w:val="00FF7650"/>
    <w:rsid w:val="00FF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56F923"/>
  <w15:docId w15:val="{6AD7E5DA-23A5-499C-AEC7-1195D225C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0771"/>
    <w:rPr>
      <w:rFonts w:ascii="Arial" w:hAnsi="Arial"/>
      <w:sz w:val="24"/>
      <w:szCs w:val="24"/>
      <w:lang w:eastAsia="zh-CN"/>
    </w:rPr>
  </w:style>
  <w:style w:type="paragraph" w:styleId="Heading1">
    <w:name w:val="heading 1"/>
    <w:aliases w:val="Titol 1,Titre 11,Heading 11,titre 1"/>
    <w:basedOn w:val="Normal"/>
    <w:next w:val="Paragraph"/>
    <w:link w:val="Heading1Char"/>
    <w:qFormat/>
    <w:rsid w:val="00A5092A"/>
    <w:pPr>
      <w:keepNext/>
      <w:numPr>
        <w:numId w:val="4"/>
      </w:numPr>
      <w:spacing w:after="160" w:line="300" w:lineRule="exact"/>
      <w:outlineLvl w:val="0"/>
    </w:pPr>
    <w:rPr>
      <w:rFonts w:cs="Arial"/>
      <w:b/>
      <w:bCs/>
      <w:caps/>
      <w:kern w:val="32"/>
      <w:szCs w:val="32"/>
      <w:u w:val="single"/>
    </w:rPr>
  </w:style>
  <w:style w:type="paragraph" w:styleId="Heading2">
    <w:name w:val="heading 2"/>
    <w:aliases w:val="Titre 21"/>
    <w:basedOn w:val="Heading1"/>
    <w:next w:val="Paragraph"/>
    <w:qFormat/>
    <w:rsid w:val="002104C9"/>
    <w:pPr>
      <w:numPr>
        <w:ilvl w:val="1"/>
      </w:numPr>
      <w:spacing w:after="100" w:line="260" w:lineRule="exact"/>
      <w:outlineLvl w:val="1"/>
    </w:pPr>
    <w:rPr>
      <w:bCs w:val="0"/>
      <w:iCs/>
      <w:szCs w:val="28"/>
      <w:u w:val="none"/>
    </w:rPr>
  </w:style>
  <w:style w:type="paragraph" w:styleId="Heading3">
    <w:name w:val="heading 3"/>
    <w:aliases w:val="PDP Heading 3,Titre 31"/>
    <w:basedOn w:val="Heading2"/>
    <w:next w:val="Paragraph"/>
    <w:link w:val="Heading3Char"/>
    <w:qFormat/>
    <w:rsid w:val="002104C9"/>
    <w:pPr>
      <w:numPr>
        <w:ilvl w:val="2"/>
      </w:numPr>
      <w:spacing w:after="60" w:line="280" w:lineRule="exact"/>
      <w:outlineLvl w:val="2"/>
    </w:pPr>
    <w:rPr>
      <w:bCs/>
      <w:caps w:val="0"/>
      <w:szCs w:val="26"/>
      <w:u w:val="single"/>
    </w:rPr>
  </w:style>
  <w:style w:type="paragraph" w:styleId="Heading4">
    <w:name w:val="heading 4"/>
    <w:aliases w:val="Heading 41,titre 4"/>
    <w:basedOn w:val="Heading3"/>
    <w:next w:val="Paragraph"/>
    <w:qFormat/>
    <w:rsid w:val="002104C9"/>
    <w:pPr>
      <w:numPr>
        <w:ilvl w:val="3"/>
      </w:numPr>
      <w:spacing w:after="20" w:line="260" w:lineRule="exact"/>
      <w:outlineLvl w:val="3"/>
    </w:pPr>
    <w:rPr>
      <w:bCs w:val="0"/>
      <w:szCs w:val="28"/>
      <w:u w:val="none"/>
    </w:rPr>
  </w:style>
  <w:style w:type="paragraph" w:styleId="Heading5">
    <w:name w:val="heading 5"/>
    <w:basedOn w:val="Heading4"/>
    <w:next w:val="Paragraph"/>
    <w:qFormat/>
    <w:rsid w:val="002104C9"/>
    <w:pPr>
      <w:numPr>
        <w:ilvl w:val="4"/>
      </w:numPr>
      <w:outlineLvl w:val="4"/>
    </w:pPr>
    <w:rPr>
      <w:bCs/>
      <w:iCs w:val="0"/>
      <w:szCs w:val="26"/>
    </w:rPr>
  </w:style>
  <w:style w:type="paragraph" w:styleId="Heading6">
    <w:name w:val="heading 6"/>
    <w:basedOn w:val="Heading5"/>
    <w:next w:val="Paragraph"/>
    <w:qFormat/>
    <w:rsid w:val="002104C9"/>
    <w:pPr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basedOn w:val="Heading6"/>
    <w:next w:val="Paragraph"/>
    <w:qFormat/>
    <w:rsid w:val="002104C9"/>
    <w:pPr>
      <w:numPr>
        <w:ilvl w:val="6"/>
      </w:numPr>
      <w:outlineLvl w:val="6"/>
    </w:pPr>
  </w:style>
  <w:style w:type="paragraph" w:styleId="Heading8">
    <w:name w:val="heading 8"/>
    <w:basedOn w:val="Heading7"/>
    <w:next w:val="Paragraph"/>
    <w:qFormat/>
    <w:rsid w:val="002104C9"/>
    <w:pPr>
      <w:numPr>
        <w:ilvl w:val="7"/>
      </w:numPr>
      <w:outlineLvl w:val="7"/>
    </w:pPr>
    <w:rPr>
      <w:iCs/>
    </w:rPr>
  </w:style>
  <w:style w:type="paragraph" w:styleId="Heading9">
    <w:name w:val="heading 9"/>
    <w:basedOn w:val="Heading8"/>
    <w:next w:val="Paragraph"/>
    <w:qFormat/>
    <w:rsid w:val="002104C9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link w:val="ParagraphChar"/>
    <w:qFormat/>
    <w:rsid w:val="00E70771"/>
    <w:pPr>
      <w:spacing w:after="250" w:line="300" w:lineRule="atLeast"/>
    </w:pPr>
    <w:rPr>
      <w:sz w:val="22"/>
    </w:rPr>
  </w:style>
  <w:style w:type="character" w:customStyle="1" w:styleId="ParagraphChar">
    <w:name w:val="Paragraph Char"/>
    <w:link w:val="Paragraph"/>
    <w:rsid w:val="00FB50A5"/>
    <w:rPr>
      <w:rFonts w:ascii="Arial" w:hAnsi="Arial"/>
      <w:sz w:val="22"/>
      <w:szCs w:val="24"/>
      <w:lang w:eastAsia="zh-CN"/>
    </w:rPr>
  </w:style>
  <w:style w:type="character" w:customStyle="1" w:styleId="Heading1Char">
    <w:name w:val="Heading 1 Char"/>
    <w:aliases w:val="Titol 1 Char,Titre 11 Char,Heading 11 Char,titre 1 Char"/>
    <w:link w:val="Heading1"/>
    <w:rsid w:val="008A0758"/>
    <w:rPr>
      <w:rFonts w:ascii="Arial" w:hAnsi="Arial" w:cs="Arial"/>
      <w:b/>
      <w:bCs/>
      <w:caps/>
      <w:kern w:val="32"/>
      <w:sz w:val="24"/>
      <w:szCs w:val="32"/>
      <w:u w:val="single"/>
      <w:lang w:eastAsia="zh-CN"/>
    </w:rPr>
  </w:style>
  <w:style w:type="paragraph" w:customStyle="1" w:styleId="AppTitle">
    <w:name w:val="App Title"/>
    <w:basedOn w:val="Normal"/>
    <w:next w:val="Paragraph"/>
    <w:link w:val="AppTitleChar"/>
    <w:rsid w:val="00E70771"/>
    <w:pPr>
      <w:keepNext/>
      <w:keepLines/>
      <w:pageBreakBefore/>
      <w:spacing w:after="200" w:line="280" w:lineRule="exact"/>
      <w:jc w:val="center"/>
    </w:pPr>
    <w:rPr>
      <w:b/>
      <w:sz w:val="28"/>
    </w:rPr>
  </w:style>
  <w:style w:type="paragraph" w:customStyle="1" w:styleId="ParagraphList">
    <w:name w:val="Paragraph List"/>
    <w:basedOn w:val="Paragraph"/>
    <w:next w:val="Paragraph"/>
    <w:link w:val="ParagraphListChar"/>
    <w:rsid w:val="00E70771"/>
    <w:pPr>
      <w:keepNext/>
      <w:spacing w:after="100"/>
    </w:pPr>
  </w:style>
  <w:style w:type="character" w:customStyle="1" w:styleId="ParagraphListChar">
    <w:name w:val="Paragraph List Char"/>
    <w:link w:val="ParagraphList"/>
    <w:rsid w:val="0052709E"/>
    <w:rPr>
      <w:rFonts w:ascii="Arial" w:hAnsi="Arial"/>
      <w:sz w:val="22"/>
      <w:szCs w:val="24"/>
      <w:lang w:eastAsia="zh-CN"/>
    </w:rPr>
  </w:style>
  <w:style w:type="paragraph" w:customStyle="1" w:styleId="TableCell12Left">
    <w:name w:val="Table Cell 12 Left"/>
    <w:basedOn w:val="Normal"/>
    <w:rsid w:val="00E70771"/>
    <w:pPr>
      <w:keepNext/>
      <w:keepLines/>
      <w:spacing w:before="50" w:after="50" w:line="240" w:lineRule="exact"/>
    </w:pPr>
  </w:style>
  <w:style w:type="character" w:styleId="Hyperlink">
    <w:name w:val="Hyperlink"/>
    <w:rsid w:val="00E70771"/>
    <w:rPr>
      <w:color w:val="0000FF"/>
      <w:u w:val="single"/>
    </w:rPr>
  </w:style>
  <w:style w:type="paragraph" w:customStyle="1" w:styleId="AppContd">
    <w:name w:val="App Contd"/>
    <w:basedOn w:val="AppTitle"/>
    <w:next w:val="Paragraph"/>
    <w:rsid w:val="00E70771"/>
  </w:style>
  <w:style w:type="paragraph" w:customStyle="1" w:styleId="TableCell10Left">
    <w:name w:val="Table Cell 10 Left"/>
    <w:basedOn w:val="Normal"/>
    <w:link w:val="TableCell10LeftChar"/>
    <w:rsid w:val="00E70771"/>
    <w:pPr>
      <w:keepNext/>
      <w:keepLines/>
      <w:spacing w:before="50" w:after="50" w:line="240" w:lineRule="exact"/>
    </w:pPr>
    <w:rPr>
      <w:sz w:val="20"/>
    </w:rPr>
  </w:style>
  <w:style w:type="paragraph" w:customStyle="1" w:styleId="FigureTitle">
    <w:name w:val="Figure Title"/>
    <w:basedOn w:val="Normal"/>
    <w:next w:val="FigureHolder"/>
    <w:rsid w:val="00E70771"/>
    <w:pPr>
      <w:keepNext/>
      <w:keepLines/>
      <w:tabs>
        <w:tab w:val="left" w:pos="1152"/>
      </w:tabs>
      <w:spacing w:before="40" w:after="160" w:line="280" w:lineRule="exact"/>
      <w:ind w:left="1152" w:hanging="1152"/>
    </w:pPr>
    <w:rPr>
      <w:b/>
    </w:rPr>
  </w:style>
  <w:style w:type="paragraph" w:customStyle="1" w:styleId="FigureHolder">
    <w:name w:val="Figure Holder"/>
    <w:basedOn w:val="Normal"/>
    <w:next w:val="TabFigNote"/>
    <w:rsid w:val="00E70771"/>
    <w:pPr>
      <w:keepNext/>
      <w:keepLines/>
      <w:spacing w:after="120" w:line="240" w:lineRule="atLeast"/>
      <w:jc w:val="center"/>
    </w:pPr>
  </w:style>
  <w:style w:type="paragraph" w:customStyle="1" w:styleId="TabFigNote">
    <w:name w:val="TabFig Note"/>
    <w:basedOn w:val="Normal"/>
    <w:rsid w:val="00E70771"/>
    <w:pPr>
      <w:keepNext/>
      <w:keepLines/>
      <w:spacing w:before="40" w:line="240" w:lineRule="exact"/>
      <w:ind w:left="29"/>
    </w:pPr>
    <w:rPr>
      <w:sz w:val="20"/>
    </w:rPr>
  </w:style>
  <w:style w:type="paragraph" w:customStyle="1" w:styleId="TabFigFooter">
    <w:name w:val="TabFig Footer"/>
    <w:basedOn w:val="TabFigNote"/>
    <w:link w:val="TabFigFooterChar"/>
    <w:rsid w:val="00E70771"/>
    <w:pPr>
      <w:ind w:left="245" w:hanging="216"/>
    </w:pPr>
  </w:style>
  <w:style w:type="paragraph" w:customStyle="1" w:styleId="AppFigureTitle">
    <w:name w:val="App Figure Title"/>
    <w:basedOn w:val="FigureTitle"/>
    <w:next w:val="FigureHolder"/>
    <w:rsid w:val="00E70771"/>
  </w:style>
  <w:style w:type="paragraph" w:customStyle="1" w:styleId="AppHeading4">
    <w:name w:val="App Heading 4"/>
    <w:basedOn w:val="AppHeading3"/>
    <w:next w:val="Paragraph"/>
    <w:rsid w:val="00E70771"/>
    <w:pPr>
      <w:spacing w:after="20" w:line="260" w:lineRule="exact"/>
    </w:pPr>
    <w:rPr>
      <w:u w:val="none"/>
    </w:rPr>
  </w:style>
  <w:style w:type="paragraph" w:customStyle="1" w:styleId="AppHeading3">
    <w:name w:val="App Heading 3"/>
    <w:basedOn w:val="AppHeading2"/>
    <w:next w:val="Paragraph"/>
    <w:rsid w:val="00E70771"/>
    <w:pPr>
      <w:spacing w:after="60" w:line="280" w:lineRule="exact"/>
    </w:pPr>
    <w:rPr>
      <w:caps w:val="0"/>
      <w:u w:val="single"/>
    </w:rPr>
  </w:style>
  <w:style w:type="paragraph" w:customStyle="1" w:styleId="AppHeading2">
    <w:name w:val="App Heading 2"/>
    <w:basedOn w:val="AppHeading1"/>
    <w:next w:val="Paragraph"/>
    <w:rsid w:val="00E70771"/>
    <w:pPr>
      <w:spacing w:after="100" w:line="260" w:lineRule="exact"/>
    </w:pPr>
    <w:rPr>
      <w:u w:val="none"/>
    </w:rPr>
  </w:style>
  <w:style w:type="paragraph" w:customStyle="1" w:styleId="AppHeading1">
    <w:name w:val="App Heading 1"/>
    <w:basedOn w:val="Normal"/>
    <w:next w:val="Paragraph"/>
    <w:rsid w:val="00E70771"/>
    <w:pPr>
      <w:keepNext/>
      <w:spacing w:after="160" w:line="300" w:lineRule="exact"/>
    </w:pPr>
    <w:rPr>
      <w:b/>
      <w:caps/>
      <w:u w:val="single"/>
    </w:rPr>
  </w:style>
  <w:style w:type="paragraph" w:customStyle="1" w:styleId="TableTitle">
    <w:name w:val="Table Title"/>
    <w:basedOn w:val="FigureTitle"/>
    <w:next w:val="Paragraph"/>
    <w:rsid w:val="00E70771"/>
  </w:style>
  <w:style w:type="paragraph" w:customStyle="1" w:styleId="AppTableTitle">
    <w:name w:val="App Table Title"/>
    <w:basedOn w:val="TableTitle"/>
    <w:next w:val="Paragraph"/>
    <w:rsid w:val="00E70771"/>
  </w:style>
  <w:style w:type="paragraph" w:styleId="ListBullet">
    <w:name w:val="List Bullet"/>
    <w:basedOn w:val="Normal"/>
    <w:link w:val="ListBulletChar"/>
    <w:rsid w:val="00E70771"/>
    <w:pPr>
      <w:numPr>
        <w:numId w:val="6"/>
      </w:numPr>
      <w:spacing w:after="100" w:line="280" w:lineRule="atLeast"/>
    </w:pPr>
    <w:rPr>
      <w:sz w:val="22"/>
    </w:rPr>
  </w:style>
  <w:style w:type="character" w:customStyle="1" w:styleId="ListBulletChar">
    <w:name w:val="List Bullet Char"/>
    <w:link w:val="ListBullet"/>
    <w:rsid w:val="0052709E"/>
    <w:rPr>
      <w:rFonts w:ascii="Arial" w:hAnsi="Arial"/>
      <w:sz w:val="22"/>
      <w:szCs w:val="24"/>
      <w:lang w:eastAsia="zh-CN"/>
    </w:rPr>
  </w:style>
  <w:style w:type="paragraph" w:customStyle="1" w:styleId="BibliXRef">
    <w:name w:val="BibliXRef"/>
    <w:basedOn w:val="Normal"/>
    <w:rsid w:val="00E70771"/>
    <w:pPr>
      <w:spacing w:after="170" w:line="280" w:lineRule="exact"/>
    </w:pPr>
    <w:rPr>
      <w:rFonts w:eastAsia="Times New Roman"/>
      <w:b/>
      <w:sz w:val="18"/>
      <w:lang w:eastAsia="de-DE"/>
    </w:rPr>
  </w:style>
  <w:style w:type="paragraph" w:styleId="ListNumber">
    <w:name w:val="List Number"/>
    <w:basedOn w:val="Normal"/>
    <w:rsid w:val="00E70771"/>
    <w:pPr>
      <w:spacing w:after="100" w:line="280" w:lineRule="atLeast"/>
    </w:pPr>
    <w:rPr>
      <w:sz w:val="22"/>
    </w:rPr>
  </w:style>
  <w:style w:type="paragraph" w:customStyle="1" w:styleId="ListText">
    <w:name w:val="List Text"/>
    <w:basedOn w:val="Normal"/>
    <w:link w:val="ListTextChar"/>
    <w:rsid w:val="00E70771"/>
    <w:pPr>
      <w:spacing w:after="100" w:line="280" w:lineRule="atLeast"/>
      <w:ind w:left="432"/>
    </w:pPr>
    <w:rPr>
      <w:sz w:val="22"/>
    </w:rPr>
  </w:style>
  <w:style w:type="paragraph" w:customStyle="1" w:styleId="CNFigureTitle">
    <w:name w:val="CN Figure Title"/>
    <w:basedOn w:val="FigureTitle"/>
    <w:next w:val="Paragraph"/>
    <w:rsid w:val="00E70771"/>
    <w:pPr>
      <w:tabs>
        <w:tab w:val="clear" w:pos="1152"/>
        <w:tab w:val="left" w:pos="2520"/>
      </w:tabs>
      <w:ind w:left="2520" w:hanging="2520"/>
    </w:pPr>
  </w:style>
  <w:style w:type="paragraph" w:customStyle="1" w:styleId="TabFigContd">
    <w:name w:val="TabFig Contd"/>
    <w:basedOn w:val="Normal"/>
    <w:next w:val="Paragraph"/>
    <w:rsid w:val="00E70771"/>
    <w:pPr>
      <w:keepNext/>
      <w:keepLines/>
      <w:pageBreakBefore/>
      <w:tabs>
        <w:tab w:val="left" w:pos="1152"/>
      </w:tabs>
      <w:spacing w:before="40" w:after="160" w:line="280" w:lineRule="exact"/>
      <w:ind w:left="1152" w:hanging="1152"/>
    </w:pPr>
    <w:rPr>
      <w:b/>
    </w:rPr>
  </w:style>
  <w:style w:type="paragraph" w:customStyle="1" w:styleId="CNTabFigContd">
    <w:name w:val="CN TabFig Contd"/>
    <w:basedOn w:val="TabFigContd"/>
    <w:next w:val="Paragraph"/>
    <w:rsid w:val="00E70771"/>
    <w:pPr>
      <w:tabs>
        <w:tab w:val="clear" w:pos="1152"/>
        <w:tab w:val="left" w:pos="2520"/>
      </w:tabs>
      <w:ind w:left="2520" w:hanging="2520"/>
    </w:pPr>
  </w:style>
  <w:style w:type="paragraph" w:customStyle="1" w:styleId="CNTableTitle">
    <w:name w:val="CN Table Title"/>
    <w:basedOn w:val="CNFigureTitle"/>
    <w:next w:val="Paragraph"/>
    <w:rsid w:val="00E70771"/>
  </w:style>
  <w:style w:type="paragraph" w:customStyle="1" w:styleId="COSP">
    <w:name w:val="COSP"/>
    <w:basedOn w:val="Normal"/>
    <w:rsid w:val="00E70771"/>
    <w:pPr>
      <w:keepNext/>
      <w:keepLines/>
      <w:spacing w:after="120" w:line="240" w:lineRule="exact"/>
    </w:pPr>
    <w:rPr>
      <w:i/>
      <w:sz w:val="20"/>
    </w:rPr>
  </w:style>
  <w:style w:type="paragraph" w:customStyle="1" w:styleId="FormText">
    <w:name w:val="Form Text"/>
    <w:basedOn w:val="Normal"/>
    <w:rsid w:val="00E70771"/>
    <w:pPr>
      <w:spacing w:before="20" w:after="20"/>
    </w:pPr>
    <w:rPr>
      <w:sz w:val="16"/>
    </w:rPr>
  </w:style>
  <w:style w:type="paragraph" w:customStyle="1" w:styleId="Heading3NoNum">
    <w:name w:val="Heading 3 NoNum"/>
    <w:basedOn w:val="Heading2NoNum"/>
    <w:next w:val="Paragraph"/>
    <w:rsid w:val="00E70771"/>
    <w:pPr>
      <w:spacing w:after="60" w:line="280" w:lineRule="exact"/>
      <w:outlineLvl w:val="2"/>
    </w:pPr>
    <w:rPr>
      <w:caps w:val="0"/>
      <w:u w:val="single"/>
    </w:rPr>
  </w:style>
  <w:style w:type="paragraph" w:customStyle="1" w:styleId="Heading2NoNum">
    <w:name w:val="Heading 2 NoNum"/>
    <w:basedOn w:val="Heading1NoNum"/>
    <w:next w:val="Paragraph"/>
    <w:rsid w:val="00E70771"/>
    <w:pPr>
      <w:spacing w:after="0" w:line="260" w:lineRule="exact"/>
      <w:outlineLvl w:val="1"/>
    </w:pPr>
    <w:rPr>
      <w:u w:val="none"/>
    </w:rPr>
  </w:style>
  <w:style w:type="paragraph" w:customStyle="1" w:styleId="Heading1NoNum">
    <w:name w:val="Heading 1 NoNum"/>
    <w:basedOn w:val="Normal"/>
    <w:next w:val="Paragraph"/>
    <w:rsid w:val="00E70771"/>
    <w:pPr>
      <w:keepNext/>
      <w:spacing w:after="160" w:line="300" w:lineRule="exact"/>
      <w:outlineLvl w:val="0"/>
    </w:pPr>
    <w:rPr>
      <w:b/>
      <w:caps/>
      <w:u w:val="single"/>
    </w:rPr>
  </w:style>
  <w:style w:type="paragraph" w:customStyle="1" w:styleId="Heading4NoNum">
    <w:name w:val="Heading 4 NoNum"/>
    <w:basedOn w:val="Heading3NoNum"/>
    <w:next w:val="Paragraph"/>
    <w:rsid w:val="00E70771"/>
    <w:pPr>
      <w:spacing w:after="20" w:line="260" w:lineRule="exact"/>
      <w:outlineLvl w:val="3"/>
    </w:pPr>
    <w:rPr>
      <w:u w:val="none"/>
    </w:rPr>
  </w:style>
  <w:style w:type="paragraph" w:customStyle="1" w:styleId="Heading5NoNum">
    <w:name w:val="Heading 5 NoNum"/>
    <w:basedOn w:val="Heading4NoNum"/>
    <w:next w:val="Paragraph"/>
    <w:rsid w:val="00E70771"/>
    <w:pPr>
      <w:outlineLvl w:val="4"/>
    </w:pPr>
  </w:style>
  <w:style w:type="paragraph" w:customStyle="1" w:styleId="ParagraphSpace">
    <w:name w:val="Paragraph Space"/>
    <w:basedOn w:val="Paragraph"/>
    <w:next w:val="Paragraph"/>
    <w:link w:val="ParagraphSpaceChar"/>
    <w:rsid w:val="00E70771"/>
    <w:pPr>
      <w:spacing w:after="0" w:line="120" w:lineRule="exact"/>
    </w:pPr>
  </w:style>
  <w:style w:type="character" w:customStyle="1" w:styleId="ParagraphSpaceChar">
    <w:name w:val="Paragraph Space Char"/>
    <w:basedOn w:val="ParagraphChar"/>
    <w:link w:val="ParagraphSpace"/>
    <w:rsid w:val="00FB50A5"/>
    <w:rPr>
      <w:rFonts w:ascii="Arial" w:hAnsi="Arial"/>
      <w:sz w:val="22"/>
      <w:szCs w:val="24"/>
      <w:lang w:eastAsia="zh-CN"/>
    </w:rPr>
  </w:style>
  <w:style w:type="paragraph" w:customStyle="1" w:styleId="HiddenPara">
    <w:name w:val="Hidden:Para"/>
    <w:link w:val="HiddenParaChar"/>
    <w:rsid w:val="00E70771"/>
    <w:pPr>
      <w:spacing w:after="120"/>
    </w:pPr>
    <w:rPr>
      <w:rFonts w:ascii="Arial" w:hAnsi="Arial"/>
      <w:b/>
      <w:vanish/>
      <w:color w:val="008000"/>
      <w:szCs w:val="24"/>
      <w:u w:val="dotted"/>
      <w:lang w:eastAsia="zh-CN"/>
    </w:rPr>
  </w:style>
  <w:style w:type="character" w:customStyle="1" w:styleId="HiddenParaChar">
    <w:name w:val="Hidden:Para Char"/>
    <w:link w:val="HiddenPara"/>
    <w:rsid w:val="00E70771"/>
    <w:rPr>
      <w:rFonts w:ascii="Arial" w:hAnsi="Arial"/>
      <w:b/>
      <w:vanish/>
      <w:color w:val="008000"/>
      <w:szCs w:val="24"/>
      <w:u w:val="dotted"/>
      <w:lang w:eastAsia="zh-CN"/>
    </w:rPr>
  </w:style>
  <w:style w:type="paragraph" w:customStyle="1" w:styleId="HeadingCentNoNum">
    <w:name w:val="Heading CentNoNum"/>
    <w:basedOn w:val="Normal"/>
    <w:next w:val="Paragraph"/>
    <w:rsid w:val="00E70771"/>
    <w:pPr>
      <w:keepNext/>
      <w:spacing w:after="300" w:line="280" w:lineRule="exact"/>
      <w:jc w:val="center"/>
    </w:pPr>
    <w:rPr>
      <w:b/>
      <w:caps/>
      <w:sz w:val="28"/>
    </w:rPr>
  </w:style>
  <w:style w:type="paragraph" w:customStyle="1" w:styleId="HeadingDoc">
    <w:name w:val="Heading Doc"/>
    <w:basedOn w:val="Normal"/>
    <w:next w:val="Paragraph"/>
    <w:rsid w:val="00E70771"/>
    <w:pPr>
      <w:keepNext/>
      <w:spacing w:before="113" w:after="57" w:line="280" w:lineRule="exact"/>
    </w:pPr>
    <w:rPr>
      <w:b/>
      <w:smallCaps/>
      <w:sz w:val="28"/>
    </w:rPr>
  </w:style>
  <w:style w:type="character" w:customStyle="1" w:styleId="HiddenChar">
    <w:name w:val="Hidden:Char"/>
    <w:rsid w:val="00E70771"/>
    <w:rPr>
      <w:rFonts w:ascii="Arial" w:hAnsi="Arial"/>
      <w:i/>
      <w:dstrike w:val="0"/>
      <w:vanish/>
      <w:color w:val="008000"/>
      <w:sz w:val="20"/>
      <w:u w:val="dotted"/>
      <w:vertAlign w:val="baseline"/>
      <w:lang w:val="en-US"/>
    </w:rPr>
  </w:style>
  <w:style w:type="paragraph" w:customStyle="1" w:styleId="ListAlpha">
    <w:name w:val="List Alpha"/>
    <w:basedOn w:val="Normal"/>
    <w:rsid w:val="00E70771"/>
    <w:pPr>
      <w:numPr>
        <w:numId w:val="2"/>
      </w:numPr>
      <w:spacing w:after="100" w:line="280" w:lineRule="atLeast"/>
    </w:pPr>
    <w:rPr>
      <w:sz w:val="22"/>
    </w:rPr>
  </w:style>
  <w:style w:type="paragraph" w:customStyle="1" w:styleId="ListDash">
    <w:name w:val="List Dash"/>
    <w:basedOn w:val="Normal"/>
    <w:rsid w:val="00E70771"/>
    <w:pPr>
      <w:numPr>
        <w:numId w:val="3"/>
      </w:numPr>
      <w:spacing w:after="100" w:line="280" w:lineRule="atLeast"/>
    </w:pPr>
    <w:rPr>
      <w:sz w:val="22"/>
    </w:rPr>
  </w:style>
  <w:style w:type="paragraph" w:customStyle="1" w:styleId="ListofTFA">
    <w:name w:val="List of TFA"/>
    <w:basedOn w:val="Normal"/>
    <w:rsid w:val="00E70771"/>
    <w:pPr>
      <w:keepLines/>
      <w:tabs>
        <w:tab w:val="left" w:pos="1872"/>
        <w:tab w:val="right" w:leader="dot" w:pos="8914"/>
      </w:tabs>
      <w:spacing w:after="80" w:line="320" w:lineRule="exact"/>
      <w:ind w:left="1872" w:hanging="1872"/>
    </w:pPr>
  </w:style>
  <w:style w:type="paragraph" w:customStyle="1" w:styleId="Reference">
    <w:name w:val="Reference"/>
    <w:basedOn w:val="Normal"/>
    <w:rsid w:val="00E70771"/>
    <w:pPr>
      <w:numPr>
        <w:numId w:val="5"/>
      </w:numPr>
      <w:spacing w:after="170" w:line="280" w:lineRule="exact"/>
    </w:pPr>
  </w:style>
  <w:style w:type="paragraph" w:customStyle="1" w:styleId="SynopsisSpace">
    <w:name w:val="Synopsis Space"/>
    <w:basedOn w:val="SynopsisText"/>
    <w:next w:val="SynopsisText"/>
    <w:rsid w:val="00E70771"/>
    <w:pPr>
      <w:spacing w:line="120" w:lineRule="exact"/>
    </w:pPr>
    <w:rPr>
      <w:sz w:val="12"/>
    </w:rPr>
  </w:style>
  <w:style w:type="paragraph" w:customStyle="1" w:styleId="SynopsisText">
    <w:name w:val="Synopsis Text"/>
    <w:basedOn w:val="Normal"/>
    <w:rsid w:val="00E70771"/>
    <w:pPr>
      <w:spacing w:after="60" w:line="220" w:lineRule="exact"/>
      <w:ind w:left="72" w:right="72"/>
    </w:pPr>
    <w:rPr>
      <w:sz w:val="20"/>
    </w:rPr>
  </w:style>
  <w:style w:type="paragraph" w:customStyle="1" w:styleId="SAS10">
    <w:name w:val="SAS 10"/>
    <w:basedOn w:val="Normal"/>
    <w:rsid w:val="00E70771"/>
    <w:pPr>
      <w:spacing w:line="190" w:lineRule="exact"/>
    </w:pPr>
    <w:rPr>
      <w:rFonts w:ascii="Courier New" w:hAnsi="Courier New"/>
      <w:spacing w:val="-14"/>
      <w:sz w:val="20"/>
    </w:rPr>
  </w:style>
  <w:style w:type="paragraph" w:customStyle="1" w:styleId="SAS8">
    <w:name w:val="SAS 8"/>
    <w:basedOn w:val="Normal"/>
    <w:rsid w:val="00E70771"/>
    <w:pPr>
      <w:spacing w:line="150" w:lineRule="exact"/>
    </w:pPr>
    <w:rPr>
      <w:rFonts w:ascii="Courier New" w:hAnsi="Courier New"/>
      <w:spacing w:val="-10"/>
      <w:sz w:val="16"/>
    </w:rPr>
  </w:style>
  <w:style w:type="paragraph" w:styleId="Header">
    <w:name w:val="header"/>
    <w:basedOn w:val="Normal"/>
    <w:link w:val="HeaderChar"/>
    <w:uiPriority w:val="99"/>
    <w:rsid w:val="00E70771"/>
    <w:pPr>
      <w:tabs>
        <w:tab w:val="center" w:pos="4320"/>
        <w:tab w:val="right" w:pos="8640"/>
      </w:tabs>
    </w:pPr>
    <w:rPr>
      <w:b/>
    </w:rPr>
  </w:style>
  <w:style w:type="paragraph" w:styleId="Footer">
    <w:name w:val="footer"/>
    <w:basedOn w:val="Normal"/>
    <w:link w:val="FooterChar"/>
    <w:uiPriority w:val="99"/>
    <w:rsid w:val="00E70771"/>
    <w:pPr>
      <w:tabs>
        <w:tab w:val="right" w:pos="8640"/>
      </w:tabs>
    </w:pPr>
    <w:rPr>
      <w:sz w:val="20"/>
    </w:rPr>
  </w:style>
  <w:style w:type="paragraph" w:styleId="TOC1">
    <w:name w:val="toc 1"/>
    <w:basedOn w:val="Normal"/>
    <w:next w:val="Normal"/>
    <w:rsid w:val="00E70771"/>
    <w:pPr>
      <w:tabs>
        <w:tab w:val="right" w:leader="dot" w:pos="8640"/>
      </w:tabs>
      <w:spacing w:before="227" w:after="113" w:line="280" w:lineRule="exact"/>
      <w:ind w:left="504" w:right="1440" w:hanging="504"/>
    </w:pPr>
    <w:rPr>
      <w:caps/>
    </w:rPr>
  </w:style>
  <w:style w:type="paragraph" w:styleId="TOC2">
    <w:name w:val="toc 2"/>
    <w:basedOn w:val="TOC1"/>
    <w:next w:val="Normal"/>
    <w:rsid w:val="00E70771"/>
    <w:pPr>
      <w:spacing w:before="0"/>
      <w:ind w:left="1944" w:hanging="1440"/>
    </w:pPr>
    <w:rPr>
      <w:caps w:val="0"/>
    </w:rPr>
  </w:style>
  <w:style w:type="paragraph" w:styleId="TOC3">
    <w:name w:val="toc 3"/>
    <w:basedOn w:val="TOC2"/>
    <w:next w:val="Normal"/>
    <w:rsid w:val="00E70771"/>
    <w:pPr>
      <w:ind w:left="720" w:firstLine="0"/>
    </w:pPr>
  </w:style>
  <w:style w:type="paragraph" w:customStyle="1" w:styleId="SynopsisBullet">
    <w:name w:val="Synopsis Bullet"/>
    <w:basedOn w:val="ListBullet"/>
    <w:rsid w:val="00E70771"/>
    <w:pPr>
      <w:keepLines/>
      <w:numPr>
        <w:numId w:val="1"/>
      </w:numPr>
      <w:spacing w:after="80" w:line="220" w:lineRule="exact"/>
      <w:ind w:right="72"/>
    </w:pPr>
    <w:rPr>
      <w:sz w:val="20"/>
    </w:rPr>
  </w:style>
  <w:style w:type="paragraph" w:customStyle="1" w:styleId="SynopsisHead1">
    <w:name w:val="Synopsis Head 1"/>
    <w:basedOn w:val="Normal"/>
    <w:next w:val="SynopsisText"/>
    <w:rsid w:val="00E70771"/>
    <w:pPr>
      <w:keepNext/>
      <w:keepLines/>
      <w:spacing w:before="120" w:after="40" w:line="220" w:lineRule="exact"/>
      <w:ind w:left="72" w:right="72"/>
    </w:pPr>
    <w:rPr>
      <w:b/>
      <w:sz w:val="20"/>
      <w:u w:val="single"/>
    </w:rPr>
  </w:style>
  <w:style w:type="paragraph" w:customStyle="1" w:styleId="SynopsisHead2">
    <w:name w:val="Synopsis Head 2"/>
    <w:basedOn w:val="SynopsisHead1"/>
    <w:next w:val="SynopsisText"/>
    <w:rsid w:val="00E70771"/>
    <w:pPr>
      <w:spacing w:before="80"/>
    </w:pPr>
    <w:rPr>
      <w:u w:val="none"/>
    </w:rPr>
  </w:style>
  <w:style w:type="paragraph" w:customStyle="1" w:styleId="TableCell10Center">
    <w:name w:val="Table Cell 10 Center"/>
    <w:basedOn w:val="TableCell10Left"/>
    <w:link w:val="TableCell10CenterChar"/>
    <w:rsid w:val="00E70771"/>
    <w:pPr>
      <w:jc w:val="center"/>
    </w:pPr>
  </w:style>
  <w:style w:type="paragraph" w:customStyle="1" w:styleId="TableCell12Center">
    <w:name w:val="Table Cell 12 Center"/>
    <w:basedOn w:val="TableCell12Left"/>
    <w:rsid w:val="00E70771"/>
    <w:pPr>
      <w:jc w:val="center"/>
    </w:pPr>
  </w:style>
  <w:style w:type="paragraph" w:customStyle="1" w:styleId="TableofCNFigures">
    <w:name w:val="Table of CN Figures"/>
    <w:basedOn w:val="TableofFigures"/>
    <w:next w:val="Paragraph"/>
    <w:rsid w:val="00E70771"/>
    <w:pPr>
      <w:ind w:left="2716" w:right="1695" w:hanging="2716"/>
    </w:pPr>
  </w:style>
  <w:style w:type="paragraph" w:styleId="TableofFigures">
    <w:name w:val="table of figures"/>
    <w:basedOn w:val="Normal"/>
    <w:semiHidden/>
    <w:rsid w:val="00E70771"/>
    <w:pPr>
      <w:tabs>
        <w:tab w:val="right" w:leader="dot" w:pos="8640"/>
      </w:tabs>
      <w:ind w:left="1584" w:right="562" w:hanging="1584"/>
    </w:pPr>
  </w:style>
  <w:style w:type="paragraph" w:customStyle="1" w:styleId="TOC">
    <w:name w:val="TOC"/>
    <w:basedOn w:val="Normal"/>
    <w:next w:val="Normal"/>
    <w:rsid w:val="00E70771"/>
    <w:pPr>
      <w:keepNext/>
      <w:keepLines/>
      <w:tabs>
        <w:tab w:val="center" w:pos="4320"/>
        <w:tab w:val="right" w:pos="8640"/>
      </w:tabs>
      <w:spacing w:before="397" w:after="227" w:line="280" w:lineRule="exact"/>
    </w:pPr>
    <w:rPr>
      <w:b/>
    </w:rPr>
  </w:style>
  <w:style w:type="paragraph" w:customStyle="1" w:styleId="TOC1XHeadSub">
    <w:name w:val="TOC 1 XHeadSub"/>
    <w:basedOn w:val="TOC1"/>
    <w:rsid w:val="00E70771"/>
    <w:pPr>
      <w:ind w:left="1440" w:hanging="1440"/>
    </w:pPr>
    <w:rPr>
      <w:caps w:val="0"/>
    </w:rPr>
  </w:style>
  <w:style w:type="paragraph" w:customStyle="1" w:styleId="TOC2XHeadSub">
    <w:name w:val="TOC 2 XHeadSub"/>
    <w:basedOn w:val="TOC2"/>
    <w:rsid w:val="00E70771"/>
    <w:pPr>
      <w:ind w:left="360" w:firstLine="0"/>
    </w:pPr>
  </w:style>
  <w:style w:type="paragraph" w:customStyle="1" w:styleId="TOCHead">
    <w:name w:val="TOC Head"/>
    <w:basedOn w:val="TOC"/>
    <w:next w:val="Normal"/>
    <w:rsid w:val="00E70771"/>
    <w:pPr>
      <w:pageBreakBefore/>
    </w:pPr>
  </w:style>
  <w:style w:type="paragraph" w:customStyle="1" w:styleId="XHead">
    <w:name w:val="X Head"/>
    <w:basedOn w:val="Normal"/>
    <w:next w:val="Paragraph"/>
    <w:rsid w:val="00E70771"/>
    <w:pPr>
      <w:keepNext/>
      <w:tabs>
        <w:tab w:val="left" w:pos="1411"/>
      </w:tabs>
      <w:spacing w:after="160" w:line="320" w:lineRule="exact"/>
      <w:ind w:left="1411" w:hanging="1411"/>
      <w:outlineLvl w:val="0"/>
    </w:pPr>
    <w:rPr>
      <w:b/>
      <w:u w:val="single"/>
    </w:rPr>
  </w:style>
  <w:style w:type="paragraph" w:customStyle="1" w:styleId="XHead125">
    <w:name w:val="X Head 1.25"/>
    <w:basedOn w:val="Normal"/>
    <w:next w:val="Paragraph"/>
    <w:rsid w:val="00E70771"/>
    <w:pPr>
      <w:keepNext/>
      <w:tabs>
        <w:tab w:val="left" w:pos="1800"/>
      </w:tabs>
      <w:spacing w:after="160" w:line="320" w:lineRule="exact"/>
      <w:ind w:left="1800" w:hanging="1800"/>
      <w:outlineLvl w:val="0"/>
    </w:pPr>
    <w:rPr>
      <w:b/>
      <w:u w:val="single"/>
    </w:rPr>
  </w:style>
  <w:style w:type="paragraph" w:customStyle="1" w:styleId="XHead150">
    <w:name w:val="X Head 1.50"/>
    <w:basedOn w:val="Normal"/>
    <w:next w:val="Paragraph"/>
    <w:rsid w:val="00E70771"/>
    <w:pPr>
      <w:keepNext/>
      <w:tabs>
        <w:tab w:val="left" w:pos="2160"/>
      </w:tabs>
      <w:spacing w:after="160" w:line="320" w:lineRule="exact"/>
      <w:ind w:left="2160" w:hanging="2160"/>
      <w:outlineLvl w:val="0"/>
    </w:pPr>
    <w:rPr>
      <w:b/>
      <w:u w:val="single"/>
    </w:rPr>
  </w:style>
  <w:style w:type="paragraph" w:customStyle="1" w:styleId="XHead175">
    <w:name w:val="X Head 1.75"/>
    <w:basedOn w:val="Normal"/>
    <w:next w:val="Paragraph"/>
    <w:rsid w:val="00E70771"/>
    <w:pPr>
      <w:keepNext/>
      <w:tabs>
        <w:tab w:val="left" w:pos="2520"/>
      </w:tabs>
      <w:spacing w:after="160" w:line="320" w:lineRule="exact"/>
      <w:ind w:left="2520" w:hanging="2520"/>
      <w:outlineLvl w:val="0"/>
    </w:pPr>
    <w:rPr>
      <w:b/>
      <w:u w:val="single"/>
    </w:rPr>
  </w:style>
  <w:style w:type="paragraph" w:styleId="Caption">
    <w:name w:val="caption"/>
    <w:basedOn w:val="Normal"/>
    <w:next w:val="Normal"/>
    <w:qFormat/>
    <w:rsid w:val="00E70771"/>
    <w:rPr>
      <w:b/>
      <w:bCs/>
      <w:sz w:val="20"/>
      <w:szCs w:val="20"/>
    </w:rPr>
  </w:style>
  <w:style w:type="paragraph" w:customStyle="1" w:styleId="XHeadSub">
    <w:name w:val="XHeadSub"/>
    <w:basedOn w:val="Heading1NoNum"/>
    <w:next w:val="Paragraph"/>
    <w:rsid w:val="00E70771"/>
    <w:pPr>
      <w:spacing w:after="120" w:line="320" w:lineRule="exact"/>
      <w:ind w:left="1411" w:hanging="1411"/>
    </w:pPr>
    <w:rPr>
      <w:u w:val="none"/>
    </w:rPr>
  </w:style>
  <w:style w:type="paragraph" w:customStyle="1" w:styleId="xInstrux">
    <w:name w:val="xInstrux"/>
    <w:basedOn w:val="Normal"/>
    <w:link w:val="xInstruxChar"/>
    <w:rsid w:val="00E70771"/>
    <w:pPr>
      <w:spacing w:after="120" w:line="280" w:lineRule="exact"/>
    </w:pPr>
    <w:rPr>
      <w:rFonts w:eastAsia="Times New Roman"/>
      <w:b/>
      <w:color w:val="FF0000"/>
      <w:sz w:val="20"/>
      <w:szCs w:val="28"/>
      <w:lang w:eastAsia="ja-JP"/>
    </w:rPr>
  </w:style>
  <w:style w:type="character" w:customStyle="1" w:styleId="xInstruxChar">
    <w:name w:val="xInstrux Char"/>
    <w:link w:val="xInstrux"/>
    <w:rsid w:val="00FB50A5"/>
    <w:rPr>
      <w:rFonts w:ascii="Arial" w:eastAsia="Times New Roman" w:hAnsi="Arial"/>
      <w:b/>
      <w:color w:val="FF0000"/>
      <w:szCs w:val="28"/>
      <w:lang w:eastAsia="ja-JP"/>
    </w:rPr>
  </w:style>
  <w:style w:type="paragraph" w:styleId="TOC4">
    <w:name w:val="toc 4"/>
    <w:basedOn w:val="TOC3"/>
    <w:next w:val="Normal"/>
    <w:rsid w:val="00E70771"/>
    <w:pPr>
      <w:ind w:left="1080"/>
    </w:pPr>
  </w:style>
  <w:style w:type="paragraph" w:customStyle="1" w:styleId="HeadingAppFiTitle">
    <w:name w:val="Heading App FiTitle"/>
    <w:basedOn w:val="Normal"/>
    <w:next w:val="Paragraph"/>
    <w:rsid w:val="00E70771"/>
    <w:pPr>
      <w:keepNext/>
      <w:tabs>
        <w:tab w:val="left" w:pos="1584"/>
      </w:tabs>
      <w:spacing w:after="57" w:line="280" w:lineRule="exact"/>
      <w:ind w:left="1584" w:hanging="1584"/>
      <w:outlineLvl w:val="4"/>
    </w:pPr>
    <w:rPr>
      <w:b/>
      <w:color w:val="080808"/>
    </w:rPr>
  </w:style>
  <w:style w:type="paragraph" w:customStyle="1" w:styleId="HeadingAppPhTitle">
    <w:name w:val="Heading App PhTitle"/>
    <w:basedOn w:val="HeadingAppFiTitle"/>
    <w:next w:val="Paragraph"/>
    <w:rsid w:val="00E70771"/>
    <w:rPr>
      <w:color w:val="1C1C1C"/>
    </w:rPr>
  </w:style>
  <w:style w:type="paragraph" w:styleId="TOC5">
    <w:name w:val="toc 5"/>
    <w:basedOn w:val="TOC4"/>
    <w:next w:val="Normal"/>
    <w:semiHidden/>
    <w:rsid w:val="00E70771"/>
    <w:pPr>
      <w:ind w:left="1440"/>
    </w:pPr>
  </w:style>
  <w:style w:type="paragraph" w:styleId="TOC9">
    <w:name w:val="toc 9"/>
    <w:basedOn w:val="Normal"/>
    <w:next w:val="Normal"/>
    <w:autoRedefine/>
    <w:semiHidden/>
    <w:rsid w:val="00E70771"/>
    <w:pPr>
      <w:ind w:left="1920"/>
    </w:pPr>
  </w:style>
  <w:style w:type="paragraph" w:styleId="BalloonText">
    <w:name w:val="Balloon Text"/>
    <w:basedOn w:val="Normal"/>
    <w:semiHidden/>
    <w:rsid w:val="00FB7DD3"/>
    <w:rPr>
      <w:rFonts w:ascii="Tahoma" w:eastAsia="Times New Roman" w:hAnsi="Tahoma" w:cs="Tahoma"/>
      <w:sz w:val="16"/>
      <w:szCs w:val="16"/>
      <w:lang w:eastAsia="en-US"/>
    </w:rPr>
  </w:style>
  <w:style w:type="character" w:styleId="CommentReference">
    <w:name w:val="annotation reference"/>
    <w:uiPriority w:val="99"/>
    <w:rsid w:val="00FB7D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FB7DD3"/>
    <w:rPr>
      <w:rFonts w:ascii="Times New Roman" w:eastAsia="Times New Roman" w:hAnsi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semiHidden/>
    <w:rsid w:val="00FB7DD3"/>
    <w:rPr>
      <w:b/>
      <w:bCs/>
    </w:rPr>
  </w:style>
  <w:style w:type="character" w:styleId="PageNumber">
    <w:name w:val="page number"/>
    <w:basedOn w:val="DefaultParagraphFont"/>
    <w:rsid w:val="00FB7DD3"/>
  </w:style>
  <w:style w:type="character" w:styleId="FollowedHyperlink">
    <w:name w:val="FollowedHyperlink"/>
    <w:rsid w:val="00FB7DD3"/>
    <w:rPr>
      <w:color w:val="800080"/>
      <w:u w:val="single"/>
    </w:rPr>
  </w:style>
  <w:style w:type="paragraph" w:styleId="Title">
    <w:name w:val="Title"/>
    <w:basedOn w:val="Normal"/>
    <w:qFormat/>
    <w:rsid w:val="00FB7DD3"/>
    <w:pPr>
      <w:jc w:val="center"/>
    </w:pPr>
    <w:rPr>
      <w:rFonts w:ascii="Times New Roman" w:eastAsia="Times New Roman" w:hAnsi="Times New Roman"/>
      <w:b/>
      <w:sz w:val="28"/>
      <w:szCs w:val="28"/>
      <w:lang w:eastAsia="en-US"/>
    </w:rPr>
  </w:style>
  <w:style w:type="paragraph" w:customStyle="1" w:styleId="HeadingFigureFiTitle">
    <w:name w:val="Heading Figure FiTitle"/>
    <w:basedOn w:val="Normal"/>
    <w:next w:val="Paragraph"/>
    <w:rsid w:val="00E70771"/>
    <w:pPr>
      <w:keepNext/>
      <w:tabs>
        <w:tab w:val="left" w:pos="1152"/>
      </w:tabs>
      <w:spacing w:before="113" w:after="57" w:line="280" w:lineRule="exact"/>
      <w:ind w:left="1152" w:hanging="1152"/>
      <w:outlineLvl w:val="6"/>
    </w:pPr>
    <w:rPr>
      <w:b/>
    </w:rPr>
  </w:style>
  <w:style w:type="paragraph" w:customStyle="1" w:styleId="HeadingFigurePhTitle">
    <w:name w:val="Heading Figure PhTitle"/>
    <w:basedOn w:val="Normal"/>
    <w:next w:val="Paragraph"/>
    <w:rsid w:val="00E70771"/>
    <w:pPr>
      <w:keepNext/>
      <w:tabs>
        <w:tab w:val="left" w:pos="1152"/>
      </w:tabs>
      <w:spacing w:before="113" w:after="57" w:line="280" w:lineRule="exact"/>
      <w:ind w:left="1152" w:hanging="1152"/>
      <w:outlineLvl w:val="6"/>
    </w:pPr>
    <w:rPr>
      <w:b/>
    </w:rPr>
  </w:style>
  <w:style w:type="table" w:styleId="TableGrid">
    <w:name w:val="Table Grid"/>
    <w:basedOn w:val="TableNormal"/>
    <w:rsid w:val="00FB7DD3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FB7DD3"/>
    <w:pPr>
      <w:ind w:left="720"/>
    </w:pPr>
    <w:rPr>
      <w:rFonts w:ascii="Times New Roman" w:eastAsia="Times New Roman" w:hAnsi="Times New Roman"/>
      <w:lang w:eastAsia="en-US"/>
    </w:rPr>
  </w:style>
  <w:style w:type="paragraph" w:customStyle="1" w:styleId="HeadingTableFiTitle">
    <w:name w:val="Heading Table FiTitle"/>
    <w:basedOn w:val="Normal"/>
    <w:next w:val="Paragraph"/>
    <w:rsid w:val="00E70771"/>
    <w:pPr>
      <w:keepNext/>
      <w:tabs>
        <w:tab w:val="left" w:pos="1152"/>
      </w:tabs>
      <w:spacing w:before="113" w:after="57" w:line="280" w:lineRule="exact"/>
      <w:ind w:left="1152" w:hanging="1152"/>
      <w:outlineLvl w:val="6"/>
    </w:pPr>
    <w:rPr>
      <w:b/>
      <w:color w:val="111111"/>
    </w:rPr>
  </w:style>
  <w:style w:type="paragraph" w:customStyle="1" w:styleId="Level1Centered">
    <w:name w:val="Level 1 Centered"/>
    <w:basedOn w:val="Normal"/>
    <w:link w:val="Level1CenteredChar"/>
    <w:rsid w:val="00FB50A5"/>
    <w:pPr>
      <w:keepNext/>
      <w:keepLines/>
      <w:spacing w:before="80" w:after="120" w:line="320" w:lineRule="exact"/>
      <w:jc w:val="center"/>
    </w:pPr>
    <w:rPr>
      <w:rFonts w:eastAsia="Times New Roman" w:cs="Arial"/>
      <w:b/>
      <w:lang w:eastAsia="en-US"/>
    </w:rPr>
  </w:style>
  <w:style w:type="character" w:customStyle="1" w:styleId="Level1CenteredChar">
    <w:name w:val="Level 1 Centered Char"/>
    <w:link w:val="Level1Centered"/>
    <w:rsid w:val="00FB50A5"/>
    <w:rPr>
      <w:rFonts w:ascii="Arial" w:hAnsi="Arial" w:cs="Arial"/>
      <w:b/>
      <w:sz w:val="24"/>
      <w:szCs w:val="24"/>
      <w:lang w:val="en-US" w:eastAsia="en-US" w:bidi="ar-SA"/>
    </w:rPr>
  </w:style>
  <w:style w:type="paragraph" w:customStyle="1" w:styleId="HeadingTablePhTitle">
    <w:name w:val="Heading Table PhTitle"/>
    <w:basedOn w:val="HeadingTableFiTitle"/>
    <w:next w:val="Paragraph"/>
    <w:rsid w:val="00E70771"/>
    <w:rPr>
      <w:color w:val="292929"/>
    </w:rPr>
  </w:style>
  <w:style w:type="paragraph" w:customStyle="1" w:styleId="TableCellLeft">
    <w:name w:val="Table Cell Left"/>
    <w:basedOn w:val="Paragraph"/>
    <w:rsid w:val="00FB50A5"/>
    <w:pPr>
      <w:keepNext/>
      <w:keepLines/>
      <w:spacing w:before="50" w:after="50" w:line="240" w:lineRule="exact"/>
    </w:pPr>
    <w:rPr>
      <w:rFonts w:eastAsia="Times New Roman"/>
      <w:sz w:val="20"/>
      <w:szCs w:val="20"/>
      <w:lang w:eastAsia="en-US"/>
    </w:rPr>
  </w:style>
  <w:style w:type="paragraph" w:styleId="ListParagraph">
    <w:name w:val="List Paragraph"/>
    <w:basedOn w:val="Paragraph"/>
    <w:next w:val="Normal"/>
    <w:uiPriority w:val="34"/>
    <w:qFormat/>
    <w:rsid w:val="00FB50A5"/>
    <w:pPr>
      <w:keepNext/>
      <w:spacing w:after="120" w:line="360" w:lineRule="exact"/>
    </w:pPr>
    <w:rPr>
      <w:rFonts w:eastAsia="Times New Roman"/>
      <w:szCs w:val="20"/>
      <w:lang w:eastAsia="en-US"/>
    </w:rPr>
  </w:style>
  <w:style w:type="paragraph" w:customStyle="1" w:styleId="Level-Q">
    <w:name w:val="Level-Q"/>
    <w:basedOn w:val="Normal"/>
    <w:rsid w:val="00FB50A5"/>
    <w:pPr>
      <w:keepNext/>
      <w:spacing w:before="80" w:after="120" w:line="320" w:lineRule="exact"/>
      <w:ind w:left="720" w:hanging="720"/>
    </w:pPr>
    <w:rPr>
      <w:rFonts w:eastAsia="Times New Roman"/>
      <w:b/>
      <w:bCs/>
      <w:sz w:val="28"/>
      <w:szCs w:val="20"/>
      <w:lang w:eastAsia="en-US"/>
    </w:rPr>
  </w:style>
  <w:style w:type="paragraph" w:styleId="FootnoteText">
    <w:name w:val="footnote text"/>
    <w:basedOn w:val="Normal"/>
    <w:semiHidden/>
    <w:rsid w:val="00826BC9"/>
    <w:rPr>
      <w:sz w:val="20"/>
      <w:szCs w:val="20"/>
    </w:rPr>
  </w:style>
  <w:style w:type="character" w:styleId="FootnoteReference">
    <w:name w:val="footnote reference"/>
    <w:semiHidden/>
    <w:rsid w:val="00826BC9"/>
    <w:rPr>
      <w:vertAlign w:val="superscript"/>
    </w:rPr>
  </w:style>
  <w:style w:type="paragraph" w:customStyle="1" w:styleId="TextTi12">
    <w:name w:val="Text:Ti12"/>
    <w:basedOn w:val="Normal"/>
    <w:link w:val="TextTi12Char"/>
    <w:rsid w:val="00417466"/>
    <w:pPr>
      <w:spacing w:after="170" w:line="280" w:lineRule="atLeast"/>
      <w:jc w:val="both"/>
    </w:pPr>
    <w:rPr>
      <w:rFonts w:ascii="Times New Roman" w:eastAsia="Times New Roman" w:hAnsi="Times New Roman"/>
      <w:szCs w:val="20"/>
      <w:lang w:eastAsia="de-DE"/>
    </w:rPr>
  </w:style>
  <w:style w:type="character" w:customStyle="1" w:styleId="TextTi12Char">
    <w:name w:val="Text:Ti12 Char"/>
    <w:link w:val="TextTi12"/>
    <w:rsid w:val="00417466"/>
    <w:rPr>
      <w:sz w:val="24"/>
      <w:lang w:val="en-US" w:eastAsia="de-DE" w:bidi="ar-SA"/>
    </w:rPr>
  </w:style>
  <w:style w:type="paragraph" w:customStyle="1" w:styleId="Text">
    <w:name w:val="Text"/>
    <w:basedOn w:val="Normal"/>
    <w:rsid w:val="00C406D4"/>
    <w:pPr>
      <w:spacing w:before="80" w:after="160" w:line="360" w:lineRule="exact"/>
    </w:pPr>
    <w:rPr>
      <w:rFonts w:eastAsia="Times New Roman"/>
      <w:szCs w:val="20"/>
      <w:lang w:eastAsia="en-US"/>
    </w:rPr>
  </w:style>
  <w:style w:type="paragraph" w:customStyle="1" w:styleId="ListBulletSub">
    <w:name w:val="List Bullet Sub"/>
    <w:basedOn w:val="ListBullet"/>
    <w:rsid w:val="00C970B1"/>
    <w:pPr>
      <w:numPr>
        <w:numId w:val="0"/>
      </w:numPr>
      <w:tabs>
        <w:tab w:val="left" w:pos="432"/>
      </w:tabs>
      <w:spacing w:after="140" w:line="300" w:lineRule="exact"/>
      <w:ind w:left="720"/>
    </w:pPr>
    <w:rPr>
      <w:rFonts w:eastAsia="Times New Roman"/>
      <w:sz w:val="24"/>
      <w:lang w:eastAsia="en-US"/>
    </w:rPr>
  </w:style>
  <w:style w:type="character" w:customStyle="1" w:styleId="BodyTextIndentChar">
    <w:name w:val="Body Text Indent Char"/>
    <w:link w:val="BodyTextIndent"/>
    <w:rsid w:val="00194E33"/>
    <w:rPr>
      <w:rFonts w:eastAsia="Times New Roman"/>
      <w:sz w:val="24"/>
      <w:szCs w:val="24"/>
    </w:rPr>
  </w:style>
  <w:style w:type="paragraph" w:customStyle="1" w:styleId="Level2">
    <w:name w:val="Level 2"/>
    <w:basedOn w:val="Paragraph"/>
    <w:next w:val="Paragraph"/>
    <w:rsid w:val="00A348A3"/>
    <w:pPr>
      <w:keepNext/>
      <w:keepLines/>
      <w:tabs>
        <w:tab w:val="left" w:pos="0"/>
        <w:tab w:val="left" w:pos="720"/>
      </w:tabs>
      <w:spacing w:before="60" w:after="120" w:line="320" w:lineRule="exact"/>
      <w:ind w:left="720" w:hanging="720"/>
    </w:pPr>
    <w:rPr>
      <w:rFonts w:eastAsia="Times New Roman" w:cs="Arial"/>
      <w:b/>
      <w:caps/>
      <w:sz w:val="24"/>
      <w:szCs w:val="20"/>
      <w:lang w:eastAsia="en-US"/>
    </w:rPr>
  </w:style>
  <w:style w:type="paragraph" w:styleId="Revision">
    <w:name w:val="Revision"/>
    <w:hidden/>
    <w:uiPriority w:val="99"/>
    <w:semiHidden/>
    <w:rsid w:val="005E1156"/>
    <w:rPr>
      <w:rFonts w:ascii="Arial" w:hAnsi="Arial"/>
      <w:sz w:val="24"/>
      <w:szCs w:val="24"/>
      <w:lang w:eastAsia="zh-CN"/>
    </w:rPr>
  </w:style>
  <w:style w:type="character" w:customStyle="1" w:styleId="AppTitleChar">
    <w:name w:val="App Title Char"/>
    <w:link w:val="AppTitle"/>
    <w:rsid w:val="003B561A"/>
    <w:rPr>
      <w:rFonts w:ascii="Arial" w:hAnsi="Arial"/>
      <w:b/>
      <w:sz w:val="28"/>
      <w:szCs w:val="24"/>
      <w:lang w:eastAsia="zh-CN"/>
    </w:rPr>
  </w:style>
  <w:style w:type="character" w:customStyle="1" w:styleId="CommentTextChar">
    <w:name w:val="Comment Text Char"/>
    <w:link w:val="CommentText"/>
    <w:uiPriority w:val="99"/>
    <w:rsid w:val="00EF296B"/>
    <w:rPr>
      <w:rFonts w:eastAsia="Times New Roman"/>
    </w:rPr>
  </w:style>
  <w:style w:type="paragraph" w:customStyle="1" w:styleId="Greeninstructionpara">
    <w:name w:val="Green instruction para"/>
    <w:basedOn w:val="Normal"/>
    <w:link w:val="GreeninstructionparaChar"/>
    <w:qFormat/>
    <w:rsid w:val="00353974"/>
    <w:pPr>
      <w:spacing w:after="120" w:line="280" w:lineRule="exact"/>
    </w:pPr>
    <w:rPr>
      <w:b/>
      <w:i/>
      <w:color w:val="008000"/>
      <w:sz w:val="20"/>
      <w:szCs w:val="20"/>
    </w:rPr>
  </w:style>
  <w:style w:type="character" w:customStyle="1" w:styleId="GreeninstructionparaChar">
    <w:name w:val="Green instruction para Char"/>
    <w:link w:val="Greeninstructionpara"/>
    <w:rsid w:val="00353974"/>
    <w:rPr>
      <w:rFonts w:ascii="Arial" w:hAnsi="Arial"/>
      <w:b/>
      <w:i/>
      <w:color w:val="008000"/>
      <w:lang w:eastAsia="zh-CN"/>
    </w:rPr>
  </w:style>
  <w:style w:type="character" w:customStyle="1" w:styleId="Greentextembedded">
    <w:name w:val="Green text embedded"/>
    <w:qFormat/>
    <w:rsid w:val="008267C5"/>
    <w:rPr>
      <w:rFonts w:ascii="Arial" w:hAnsi="Arial"/>
      <w:b/>
      <w:i/>
      <w:color w:val="008000"/>
      <w:sz w:val="20"/>
      <w:u w:val="none"/>
      <w:lang w:eastAsia="zh-CN"/>
    </w:rPr>
  </w:style>
  <w:style w:type="paragraph" w:customStyle="1" w:styleId="Redinstructions">
    <w:name w:val="Red instructions"/>
    <w:basedOn w:val="Greeninstructionpara"/>
    <w:link w:val="RedinstructionsChar"/>
    <w:qFormat/>
    <w:rsid w:val="00F176FC"/>
    <w:pPr>
      <w:ind w:left="450" w:hanging="450"/>
    </w:pPr>
    <w:rPr>
      <w:b w:val="0"/>
      <w:i w:val="0"/>
      <w:color w:val="FF0000"/>
      <w:sz w:val="22"/>
    </w:rPr>
  </w:style>
  <w:style w:type="character" w:customStyle="1" w:styleId="RedinstructionsChar">
    <w:name w:val="Red instructions Char"/>
    <w:link w:val="Redinstructions"/>
    <w:rsid w:val="00F176FC"/>
    <w:rPr>
      <w:rFonts w:ascii="Arial" w:hAnsi="Arial"/>
      <w:color w:val="FF0000"/>
      <w:sz w:val="22"/>
      <w:lang w:eastAsia="zh-CN"/>
    </w:rPr>
  </w:style>
  <w:style w:type="character" w:customStyle="1" w:styleId="Heading3Char">
    <w:name w:val="Heading 3 Char"/>
    <w:aliases w:val="PDP Heading 3 Char,Titre 31 Char"/>
    <w:link w:val="Heading3"/>
    <w:rsid w:val="00EA5769"/>
    <w:rPr>
      <w:rFonts w:ascii="Arial" w:hAnsi="Arial" w:cs="Arial"/>
      <w:b/>
      <w:bCs/>
      <w:iCs/>
      <w:kern w:val="32"/>
      <w:sz w:val="24"/>
      <w:szCs w:val="26"/>
      <w:u w:val="single"/>
      <w:lang w:eastAsia="zh-CN"/>
    </w:rPr>
  </w:style>
  <w:style w:type="character" w:customStyle="1" w:styleId="Greenheadingembedded">
    <w:name w:val="Green heading embedded"/>
    <w:qFormat/>
    <w:rsid w:val="00637E92"/>
    <w:rPr>
      <w:rFonts w:ascii="Arial" w:hAnsi="Arial"/>
      <w:b w:val="0"/>
      <w:i/>
      <w:color w:val="008000"/>
      <w:sz w:val="20"/>
      <w:u w:val="none"/>
      <w:lang w:eastAsia="zh-CN"/>
    </w:rPr>
  </w:style>
  <w:style w:type="paragraph" w:customStyle="1" w:styleId="Greenoptiontext">
    <w:name w:val="Green option text"/>
    <w:basedOn w:val="Normal"/>
    <w:link w:val="GreenoptiontextChar"/>
    <w:qFormat/>
    <w:rsid w:val="00637E92"/>
    <w:pPr>
      <w:spacing w:after="100" w:line="240" w:lineRule="exact"/>
      <w:ind w:left="720"/>
    </w:pPr>
    <w:rPr>
      <w:b/>
      <w:i/>
      <w:color w:val="008000"/>
      <w:sz w:val="20"/>
      <w:szCs w:val="20"/>
    </w:rPr>
  </w:style>
  <w:style w:type="character" w:customStyle="1" w:styleId="GreenoptiontextChar">
    <w:name w:val="Green option text Char"/>
    <w:link w:val="Greenoptiontext"/>
    <w:rsid w:val="00637E92"/>
    <w:rPr>
      <w:rFonts w:ascii="Arial" w:hAnsi="Arial"/>
      <w:b/>
      <w:i/>
      <w:color w:val="008000"/>
      <w:lang w:eastAsia="zh-CN"/>
    </w:rPr>
  </w:style>
  <w:style w:type="paragraph" w:customStyle="1" w:styleId="Default">
    <w:name w:val="Default"/>
    <w:uiPriority w:val="99"/>
    <w:rsid w:val="008326DA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apple-converted-space">
    <w:name w:val="apple-converted-space"/>
    <w:rsid w:val="00660F36"/>
  </w:style>
  <w:style w:type="character" w:customStyle="1" w:styleId="ListTextChar">
    <w:name w:val="List Text Char"/>
    <w:link w:val="ListText"/>
    <w:rsid w:val="002F1F21"/>
    <w:rPr>
      <w:rFonts w:ascii="Arial" w:hAnsi="Arial"/>
      <w:sz w:val="22"/>
      <w:szCs w:val="24"/>
      <w:lang w:eastAsia="zh-CN"/>
    </w:rPr>
  </w:style>
  <w:style w:type="paragraph" w:customStyle="1" w:styleId="Greenbulletinstructions">
    <w:name w:val="Green bullet instructions"/>
    <w:basedOn w:val="Greeninstructionpara"/>
    <w:link w:val="GreenbulletinstructionsChar"/>
    <w:qFormat/>
    <w:rsid w:val="00310654"/>
    <w:pPr>
      <w:numPr>
        <w:numId w:val="7"/>
      </w:numPr>
      <w:spacing w:line="240" w:lineRule="exact"/>
    </w:pPr>
  </w:style>
  <w:style w:type="character" w:customStyle="1" w:styleId="GreenbulletinstructionsChar">
    <w:name w:val="Green bullet instructions Char"/>
    <w:basedOn w:val="GreeninstructionparaChar"/>
    <w:link w:val="Greenbulletinstructions"/>
    <w:rsid w:val="00310654"/>
    <w:rPr>
      <w:rFonts w:ascii="Arial" w:hAnsi="Arial"/>
      <w:b/>
      <w:i/>
      <w:color w:val="008000"/>
      <w:lang w:eastAsia="zh-CN"/>
    </w:rPr>
  </w:style>
  <w:style w:type="character" w:customStyle="1" w:styleId="TableCell10LeftChar">
    <w:name w:val="Table Cell 10 Left Char"/>
    <w:link w:val="TableCell10Left"/>
    <w:locked/>
    <w:rsid w:val="00AE2638"/>
    <w:rPr>
      <w:rFonts w:ascii="Arial" w:hAnsi="Arial"/>
      <w:szCs w:val="24"/>
      <w:lang w:eastAsia="zh-CN"/>
    </w:rPr>
  </w:style>
  <w:style w:type="character" w:customStyle="1" w:styleId="TableCell10CenterChar">
    <w:name w:val="Table Cell 10 Center Char"/>
    <w:link w:val="TableCell10Center"/>
    <w:locked/>
    <w:rsid w:val="00AE2638"/>
    <w:rPr>
      <w:rFonts w:ascii="Arial" w:hAnsi="Arial"/>
      <w:szCs w:val="24"/>
      <w:lang w:eastAsia="zh-CN"/>
    </w:rPr>
  </w:style>
  <w:style w:type="paragraph" w:customStyle="1" w:styleId="TableCell11Center">
    <w:name w:val="Table Cell 11 Center"/>
    <w:basedOn w:val="Normal"/>
    <w:rsid w:val="00E52A53"/>
    <w:pPr>
      <w:keepNext/>
      <w:keepLines/>
      <w:spacing w:before="50" w:after="50" w:line="240" w:lineRule="exact"/>
      <w:jc w:val="center"/>
    </w:pPr>
    <w:rPr>
      <w:sz w:val="22"/>
    </w:rPr>
  </w:style>
  <w:style w:type="paragraph" w:customStyle="1" w:styleId="TableCell11Left">
    <w:name w:val="Table Cell 11 Left"/>
    <w:basedOn w:val="Normal"/>
    <w:rsid w:val="00E52A53"/>
    <w:pPr>
      <w:keepNext/>
      <w:keepLines/>
      <w:spacing w:before="50" w:after="50" w:line="240" w:lineRule="exact"/>
    </w:pPr>
    <w:rPr>
      <w:sz w:val="22"/>
    </w:rPr>
  </w:style>
  <w:style w:type="character" w:customStyle="1" w:styleId="TabFigFooterChar">
    <w:name w:val="TabFig Footer Char"/>
    <w:link w:val="TabFigFooter"/>
    <w:locked/>
    <w:rsid w:val="00C87A06"/>
    <w:rPr>
      <w:rFonts w:ascii="Arial" w:hAnsi="Arial"/>
      <w:szCs w:val="24"/>
      <w:lang w:eastAsia="zh-CN"/>
    </w:rPr>
  </w:style>
  <w:style w:type="character" w:customStyle="1" w:styleId="gmail-msoins">
    <w:name w:val="gmail-msoins"/>
    <w:basedOn w:val="DefaultParagraphFont"/>
    <w:rsid w:val="00AD2BBF"/>
  </w:style>
  <w:style w:type="paragraph" w:styleId="NormalWeb">
    <w:name w:val="Normal (Web)"/>
    <w:basedOn w:val="Normal"/>
    <w:uiPriority w:val="99"/>
    <w:semiHidden/>
    <w:unhideWhenUsed/>
    <w:rsid w:val="009236D4"/>
    <w:pPr>
      <w:spacing w:before="100" w:beforeAutospacing="1" w:after="100" w:afterAutospacing="1"/>
    </w:pPr>
    <w:rPr>
      <w:rFonts w:ascii="Times New Roman" w:eastAsia="Times New Roman" w:hAnsi="Times New Roman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05CE1"/>
    <w:rPr>
      <w:rFonts w:ascii="Arial" w:hAnsi="Arial"/>
      <w:b/>
      <w:sz w:val="24"/>
      <w:szCs w:val="24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A05CE1"/>
    <w:rPr>
      <w:rFonts w:ascii="Arial" w:hAnsi="Arial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9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282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653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!\CTD_Basic_10H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Microsoft.Office.RecordsManagement.PolicyFeatures.ExpirationEventReceiver</Name>
    <Synchronization>Synchronous</Synchronization>
    <Type>10001</Type>
    <SequenceNumber>101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10002</Type>
    <SequenceNumber>102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10004</Type>
    <SequenceNumber>103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10006</Type>
    <SequenceNumber>104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10009</Type>
    <SequenceNumber>105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Policy Auditing</Name>
    <Synchronization>Synchronous</Synchronization>
    <Type>10001</Type>
    <SequenceNumber>1100</SequenceNumber>
    <Url/>
    <Assembly>Microsoft.Office.Policy, Version=15.0.0.0, Culture=neutral, PublicKeyToken=71e9bce111e9429c</Assembly>
    <Class>Microsoft.Office.RecordsManagement.Internal.AuditHandler</Class>
    <Data/>
    <Filter/>
  </Receiver>
  <Receiver>
    <Name>Policy Auditing</Name>
    <Synchronization>Synchronous</Synchronization>
    <Type>10002</Type>
    <SequenceNumber>1101</SequenceNumber>
    <Url/>
    <Assembly>Microsoft.Office.Policy, Version=15.0.0.0, Culture=neutral, PublicKeyToken=71e9bce111e9429c</Assembly>
    <Class>Microsoft.Office.RecordsManagement.Internal.AuditHandler</Class>
    <Data/>
    <Filter/>
  </Receiver>
  <Receiver>
    <Name>Policy Auditing</Name>
    <Synchronization>Synchronous</Synchronization>
    <Type>10004</Type>
    <SequenceNumber>1102</SequenceNumber>
    <Url/>
    <Assembly>Microsoft.Office.Policy, Version=15.0.0.0, Culture=neutral, PublicKeyToken=71e9bce111e9429c</Assembly>
    <Class>Microsoft.Office.RecordsManagement.Internal.AuditHandler</Class>
    <Data/>
    <Filter/>
  </Receiver>
  <Receiver>
    <Name>Policy Auditing</Name>
    <Synchronization>Synchronous</Synchronization>
    <Type>10006</Type>
    <SequenceNumber>1103</SequenceNumber>
    <Url/>
    <Assembly>Microsoft.Office.Policy, Version=15.0.0.0, Culture=neutral, PublicKeyToken=71e9bce111e9429c</Assembly>
    <Class>Microsoft.Office.RecordsManagement.Internal.AuditHandler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Classification xmlns="6ac1614c-1f4e-4327-a462-15902637fa4f">Convenience</Document_x0020_Classification>
    <_dlc_ExpireDateSaved xmlns="http://schemas.microsoft.com/sharepoint/v3" xsi:nil="true"/>
    <TaxCatchAll xmlns="6ac1614c-1f4e-4327-a462-15902637fa4f"/>
    <_dlc_ExpireDate xmlns="http://schemas.microsoft.com/sharepoint/v3">2022-02-18T01:45:37+00:00</_dlc_ExpireDate>
    <Document_x0020_Expiration_x0020_Date xmlns="6ac1614c-1f4e-4327-a462-15902637fa4f">2022-02-18T01:45:42+00:00</Document_x0020_Expiration_x0020_Date>
    <b86dd3650c7d4bd2b2f21bed93a9ccea xmlns="6ac1614c-1f4e-4327-a462-15902637fa4f">
      <Terms xmlns="http://schemas.microsoft.com/office/infopath/2007/PartnerControls"/>
    </b86dd3650c7d4bd2b2f21bed93a9ccea>
    <Publishing_x0020_Status xmlns="6ac1614c-1f4e-4327-a462-15902637fa4f">Published</Publishing_x0020_Status>
  </documentManagement>
</p:properties>
</file>

<file path=customXml/item4.xml><?xml version="1.0" encoding="utf-8"?>
<?mso-contentType ?>
<SharedContentType xmlns="Microsoft.SharePoint.Taxonomy.ContentTypeSync" SourceId="7d495d76-2fd8-4527-b8e7-11dba9a93a8d" ContentTypeId="0x010100156697D7606DAF43B1F60067D7D4C961" PreviousValue="true"/>
</file>

<file path=customXml/item5.xml><?xml version="1.0" encoding="utf-8"?>
<?mso-contentType ?>
<p:Policy xmlns:p="office.server.policy" id="" local="true">
  <p:Name>gRED-Document</p:Name>
  <p:Description/>
  <p:Statement/>
  <p:PolicyItems>
    <p:PolicyItem featureId="Microsoft.Office.RecordsManagement.PolicyFeatures.Expiration" staticId="0x010100156697D7606DAF43B1F60067D7D4C961|1122105880" UniqueId="06952837-454b-4faf-ab99-142b5b6e596f">
      <p:Name>Retention</p:Name>
      <p:Description>Automatic scheduling of content for processing, and performing a retention action on content that has reached its due date.</p:Description>
      <p:CustomData>
        <Schedules nextStageId="2">
          <Schedule type="Default">
            <stages>
              <data stageId="1">
                <formula id="Microsoft.Office.RecordsManagement.PolicyFeatures.Expiration.Formula.BuiltIn">
                  <number>0</number>
                  <property>Document_x0020_Expiration_x0020_Date</property>
                  <propertyId>a92e4f87-f4dd-42fb-8bc2-7d14a5b3321a</propertyId>
                  <period>days</period>
                </formula>
                <action type="action" id="Microsoft.Office.RecordsManagement.PolicyFeatures.Expiration.Action.MoveToRecycleBin"/>
              </data>
            </stages>
          </Schedule>
        </Schedules>
      </p:CustomData>
    </p:PolicyItem>
    <p:PolicyItem featureId="Microsoft.Office.RecordsManagement.PolicyFeatures.PolicyAudit" staticId="0x010100156697D7606DAF43B1F60067D7D4C961|1665009279" UniqueId="aa0af752-edd4-4cec-957f-ba724bd349d5">
      <p:Name>Auditing</p:Name>
      <p:Description>Audits user actions on documents and list items to the Audit Log.</p:Description>
      <p:CustomData>
        <Audit>
          <DeleteRestore/>
        </Audit>
      </p:CustomData>
    </p:PolicyItem>
  </p:PolicyItems>
</p:Policy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gRED-Document" ma:contentTypeID="0x010100156697D7606DAF43B1F60067D7D4C96100908147657B32534EA0EDD475F052B4C7" ma:contentTypeVersion="129" ma:contentTypeDescription="gRED ClinOps Base Document Type" ma:contentTypeScope="" ma:versionID="953196308bbd73b01e2ad9a7521cc14e">
  <xsd:schema xmlns:xsd="http://www.w3.org/2001/XMLSchema" xmlns:xs="http://www.w3.org/2001/XMLSchema" xmlns:p="http://schemas.microsoft.com/office/2006/metadata/properties" xmlns:ns1="http://schemas.microsoft.com/sharepoint/v3" xmlns:ns2="6ac1614c-1f4e-4327-a462-15902637fa4f" targetNamespace="http://schemas.microsoft.com/office/2006/metadata/properties" ma:root="true" ma:fieldsID="8b448a5917e03a2722ce39516352ea6d" ns1:_="" ns2:_="">
    <xsd:import namespace="http://schemas.microsoft.com/sharepoint/v3"/>
    <xsd:import namespace="6ac1614c-1f4e-4327-a462-15902637fa4f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Document_x0020_Classification" minOccurs="0"/>
                <xsd:element ref="ns2:Document_x0020_Expiration_x0020_Date" minOccurs="0"/>
                <xsd:element ref="ns2:b86dd3650c7d4bd2b2f21bed93a9ccea" minOccurs="0"/>
                <xsd:element ref="ns1:_dlc_Exempt" minOccurs="0"/>
                <xsd:element ref="ns1:_dlc_ExpireDateSaved" minOccurs="0"/>
                <xsd:element ref="ns1:_dlc_ExpireDate" minOccurs="0"/>
                <xsd:element ref="ns2:Publishing_x0020_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4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5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6" nillable="true" ma:displayName="Expiration Date" ma:description="" ma:hidden="true" ma:indexed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c1614c-1f4e-4327-a462-15902637fa4f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description="" ma:hidden="true" ma:list="{37a05ed3-16e1-48d2-9261-3ccedff8a7ef}" ma:internalName="TaxCatchAll" ma:showField="CatchAllData" ma:web="18c65f44-5a50-49eb-8040-0aeaa7bea5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description="" ma:hidden="true" ma:list="{37a05ed3-16e1-48d2-9261-3ccedff8a7ef}" ma:internalName="TaxCatchAllLabel" ma:readOnly="true" ma:showField="CatchAllDataLabel" ma:web="18c65f44-5a50-49eb-8040-0aeaa7bea5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ument_x0020_Classification" ma:index="10" nillable="true" ma:displayName="Document Classification" ma:default="Convenience" ma:format="Dropdown" ma:internalName="Document_x0020_Classification" ma:readOnly="false">
      <xsd:simpleType>
        <xsd:restriction base="dms:Choice">
          <xsd:enumeration value="Convenience"/>
          <xsd:enumeration value="Official"/>
        </xsd:restriction>
      </xsd:simpleType>
    </xsd:element>
    <xsd:element name="Document_x0020_Expiration_x0020_Date" ma:index="11" nillable="true" ma:displayName="Document Expiration Date" ma:format="DateOnly" ma:internalName="Document_x0020_Expiration_x0020_Date" ma:readOnly="false">
      <xsd:simpleType>
        <xsd:restriction base="dms:DateTime"/>
      </xsd:simpleType>
    </xsd:element>
    <xsd:element name="b86dd3650c7d4bd2b2f21bed93a9ccea" ma:index="12" nillable="true" ma:taxonomy="true" ma:internalName="b86dd3650c7d4bd2b2f21bed93a9ccea" ma:taxonomyFieldName="gRED_x0020_Role" ma:displayName="Function-Role" ma:fieldId="{b86dd365-0c7d-4bd2-b2f2-1bed93a9ccea}" ma:taxonomyMulti="true" ma:sspId="7d495d76-2fd8-4527-b8e7-11dba9a93a8d" ma:termSetId="0592a996-72e5-4c00-86c7-d0638216620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ublishing_x0020_Status" ma:index="17" nillable="true" ma:displayName="Publishing Status" ma:default="Not Published" ma:format="Dropdown" ma:internalName="Publishing_x0020_Status" ma:readOnly="false">
      <xsd:simpleType>
        <xsd:restriction base="dms:Choice">
          <xsd:enumeration value="Published"/>
          <xsd:enumeration value="Not Publish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F1CEA-5948-4738-A912-365EBB2626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34657C4-CFFD-4861-8534-1A5BBF25EE18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6C08F8A1-3699-4147-9E31-8A48CFEF2697}">
  <ds:schemaRefs>
    <ds:schemaRef ds:uri="http://schemas.microsoft.com/office/2006/metadata/properties"/>
    <ds:schemaRef ds:uri="http://schemas.microsoft.com/office/infopath/2007/PartnerControls"/>
    <ds:schemaRef ds:uri="6ac1614c-1f4e-4327-a462-15902637fa4f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9B633B89-AEF1-444E-8305-6BAAF0D5AD00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B625BB3A-6478-43D3-BFA0-0CA5E8913B60}">
  <ds:schemaRefs>
    <ds:schemaRef ds:uri="office.server.policy"/>
  </ds:schemaRefs>
</ds:datastoreItem>
</file>

<file path=customXml/itemProps6.xml><?xml version="1.0" encoding="utf-8"?>
<ds:datastoreItem xmlns:ds="http://schemas.openxmlformats.org/officeDocument/2006/customXml" ds:itemID="{5DA7BEFB-C2B1-4E2D-9ACB-350961BA95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ac1614c-1f4e-4327-a462-15902637fa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7.xml><?xml version="1.0" encoding="utf-8"?>
<ds:datastoreItem xmlns:ds="http://schemas.openxmlformats.org/officeDocument/2006/customXml" ds:itemID="{B21BE0B8-CA19-4E30-A471-CAE5AA87F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CTD_Basic_10H.dot</Template>
  <TotalTime>2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PD Informed Consent Form</vt:lpstr>
    </vt:vector>
  </TitlesOfParts>
  <Company>F. Hoffmann-La Roche, Ltd.</Company>
  <LinksUpToDate>false</LinksUpToDate>
  <CharactersWithSpaces>50</CharactersWithSpaces>
  <SharedDoc>false</SharedDoc>
  <HLinks>
    <vt:vector size="18" baseType="variant">
      <vt:variant>
        <vt:i4>1507450</vt:i4>
      </vt:variant>
      <vt:variant>
        <vt:i4>6</vt:i4>
      </vt:variant>
      <vt:variant>
        <vt:i4>0</vt:i4>
      </vt:variant>
      <vt:variant>
        <vt:i4>5</vt:i4>
      </vt:variant>
      <vt:variant>
        <vt:lpwstr>http://www.roche.com/policy_continued_access_to_investigational_medicines.pdf</vt:lpwstr>
      </vt:variant>
      <vt:variant>
        <vt:lpwstr/>
      </vt:variant>
      <vt:variant>
        <vt:i4>1507450</vt:i4>
      </vt:variant>
      <vt:variant>
        <vt:i4>3</vt:i4>
      </vt:variant>
      <vt:variant>
        <vt:i4>0</vt:i4>
      </vt:variant>
      <vt:variant>
        <vt:i4>5</vt:i4>
      </vt:variant>
      <vt:variant>
        <vt:lpwstr>http://www.roche.com/policy_continued_access_to_investigational_medicines.pdf</vt:lpwstr>
      </vt:variant>
      <vt:variant>
        <vt:lpwstr/>
      </vt:variant>
      <vt:variant>
        <vt:i4>1507450</vt:i4>
      </vt:variant>
      <vt:variant>
        <vt:i4>0</vt:i4>
      </vt:variant>
      <vt:variant>
        <vt:i4>0</vt:i4>
      </vt:variant>
      <vt:variant>
        <vt:i4>5</vt:i4>
      </vt:variant>
      <vt:variant>
        <vt:lpwstr>http://www.roche.com/policy_continued_access_to_investigational_medicines.pdf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 Informed Consent Form</dc:title>
  <dc:subject>Global Dossier Model Document</dc:subject>
  <dc:creator>RAPID Global Dossier Template Team</dc:creator>
  <cp:keywords/>
  <dc:description/>
  <cp:lastModifiedBy>Kloc, Wojciech {FISV~Warsaw}</cp:lastModifiedBy>
  <cp:revision>4</cp:revision>
  <cp:lastPrinted>2019-05-08T09:29:00Z</cp:lastPrinted>
  <dcterms:created xsi:type="dcterms:W3CDTF">2020-01-29T08:22:00Z</dcterms:created>
  <dcterms:modified xsi:type="dcterms:W3CDTF">2020-01-30T07:03:00Z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 Version">
    <vt:lpwstr>1.4</vt:lpwstr>
  </property>
</Properties>
</file>